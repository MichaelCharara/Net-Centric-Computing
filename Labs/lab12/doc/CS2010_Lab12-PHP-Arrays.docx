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252" w:type="dxa"/>
        <w:shd w:val="clear" w:color="auto" w:fill="FFCC06"/>
        <w:tblLook w:val="04A0" w:firstRow="1" w:lastRow="0" w:firstColumn="1" w:lastColumn="0" w:noHBand="0" w:noVBand="1"/>
      </w:tblPr>
      <w:tblGrid>
        <w:gridCol w:w="9810"/>
      </w:tblGrid>
      <w:tr w:rsidR="002922A2" w:rsidRPr="005F7E37" w14:paraId="302DB022" w14:textId="77777777" w:rsidTr="00FE7491">
        <w:tc>
          <w:tcPr>
            <w:tcW w:w="9810" w:type="dxa"/>
            <w:shd w:val="clear" w:color="auto" w:fill="F3F3E7"/>
          </w:tcPr>
          <w:p w14:paraId="7591A869" w14:textId="77777777" w:rsidR="002922A2" w:rsidRPr="00701CD8" w:rsidRDefault="002922A2" w:rsidP="00B05CBF">
            <w:pPr>
              <w:pStyle w:val="ChapterEyeBrow"/>
              <w:rPr>
                <w:rStyle w:val="CodeCommentChar"/>
              </w:rPr>
            </w:pPr>
            <w:bookmarkStart w:id="0" w:name="_GoBack" w:colFirst="0" w:colLast="0"/>
          </w:p>
          <w:p w14:paraId="6FF6CDEF" w14:textId="77777777" w:rsidR="002922A2" w:rsidRPr="00B310CE" w:rsidRDefault="00FB14AB" w:rsidP="00B05CBF">
            <w:pPr>
              <w:pStyle w:val="ChapterEyeBrow"/>
            </w:pPr>
            <w:r>
              <w:t>LAB 12</w:t>
            </w:r>
          </w:p>
          <w:p w14:paraId="6A474B86" w14:textId="77777777" w:rsidR="002922A2" w:rsidRDefault="00596952" w:rsidP="00B05CBF">
            <w:pPr>
              <w:pStyle w:val="Heading1"/>
            </w:pPr>
            <w:r>
              <w:t>PHP</w:t>
            </w:r>
            <w:r w:rsidR="001C27BB">
              <w:t xml:space="preserve"> Arrays and Superglobals</w:t>
            </w:r>
          </w:p>
          <w:p w14:paraId="4C293DB4"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0C6FAB9A" w14:textId="77777777" w:rsidTr="00B05CBF">
              <w:tc>
                <w:tcPr>
                  <w:tcW w:w="8460" w:type="dxa"/>
                </w:tcPr>
                <w:p w14:paraId="6530FD0D" w14:textId="77777777" w:rsidR="002922A2" w:rsidRDefault="002922A2" w:rsidP="00403268">
                  <w:pPr>
                    <w:pStyle w:val="ChapterSubtitle"/>
                  </w:pPr>
                  <w:r>
                    <w:t>What You Will Learn</w:t>
                  </w:r>
                </w:p>
                <w:p w14:paraId="2368D3AF" w14:textId="77777777" w:rsidR="00BE1055" w:rsidRDefault="002A54D3" w:rsidP="00403268">
                  <w:pPr>
                    <w:pStyle w:val="BodyBullets"/>
                  </w:pPr>
                  <w:r>
                    <w:t>How to create, trave</w:t>
                  </w:r>
                  <w:r w:rsidR="003A6909">
                    <w:t>rse, access and insert into PHP</w:t>
                  </w:r>
                  <w:r>
                    <w:t xml:space="preserve"> arrays</w:t>
                  </w:r>
                </w:p>
                <w:p w14:paraId="078DB300" w14:textId="77777777" w:rsidR="002922A2" w:rsidRDefault="002A54D3" w:rsidP="00403268">
                  <w:pPr>
                    <w:pStyle w:val="BodyBullets"/>
                  </w:pPr>
                  <w:r>
                    <w:t xml:space="preserve">Hot to use non numeric </w:t>
                  </w:r>
                  <w:r w:rsidR="003A6909">
                    <w:t>k</w:t>
                  </w:r>
                  <w:r>
                    <w:t>eys as indexes in arrays</w:t>
                  </w:r>
                </w:p>
                <w:p w14:paraId="6218B2FB" w14:textId="77777777" w:rsidR="00BE1055" w:rsidRDefault="002A54D3" w:rsidP="00457779">
                  <w:pPr>
                    <w:pStyle w:val="BodyBullets"/>
                  </w:pPr>
                  <w:r>
                    <w:t>How PHP makes HTTP variables easily accessible through superglobals</w:t>
                  </w:r>
                </w:p>
                <w:p w14:paraId="689738EC" w14:textId="77777777" w:rsidR="00457779" w:rsidRDefault="002A54D3" w:rsidP="00457779">
                  <w:pPr>
                    <w:pStyle w:val="BodyBullets"/>
                  </w:pPr>
                  <w:r>
                    <w:t>How to write a script that responds to user choice.</w:t>
                  </w:r>
                </w:p>
              </w:tc>
            </w:tr>
          </w:tbl>
          <w:p w14:paraId="3316DBB5" w14:textId="77777777" w:rsidR="002922A2" w:rsidRDefault="002922A2" w:rsidP="00403268">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5D074EB6" w14:textId="77777777" w:rsidTr="00B05CBF">
              <w:tc>
                <w:tcPr>
                  <w:tcW w:w="8460" w:type="dxa"/>
                  <w:tcBorders>
                    <w:bottom w:val="single" w:sz="4" w:space="0" w:color="BFBFBF"/>
                  </w:tcBorders>
                </w:tcPr>
                <w:p w14:paraId="0EF78167" w14:textId="77777777" w:rsidR="002922A2" w:rsidRDefault="002922A2" w:rsidP="00403268">
                  <w:pPr>
                    <w:pStyle w:val="ChapterSubtitle"/>
                  </w:pPr>
                  <w:r>
                    <w:t>Approximate Time</w:t>
                  </w:r>
                </w:p>
                <w:p w14:paraId="482C0D4E" w14:textId="77777777" w:rsidR="002922A2" w:rsidRDefault="002922A2" w:rsidP="000C6B1C">
                  <w:pPr>
                    <w:pStyle w:val="BodyMain"/>
                  </w:pPr>
                  <w:r>
                    <w:t xml:space="preserve">The </w:t>
                  </w:r>
                  <w:r w:rsidR="00FA7C05">
                    <w:t>exercise</w:t>
                  </w:r>
                  <w:r>
                    <w:t xml:space="preserve">s in this lab should </w:t>
                  </w:r>
                  <w:r w:rsidR="00CA149E">
                    <w:t>take approximately</w:t>
                  </w:r>
                  <w:r w:rsidR="000C6B1C">
                    <w:t xml:space="preserve"> </w:t>
                  </w:r>
                  <w:r w:rsidR="002A54D3">
                    <w:t>90</w:t>
                  </w:r>
                  <w:r>
                    <w:t xml:space="preserve"> minutes to complete.</w:t>
                  </w:r>
                </w:p>
              </w:tc>
            </w:tr>
            <w:tr w:rsidR="002922A2" w14:paraId="130F375F" w14:textId="77777777" w:rsidTr="00B05CBF">
              <w:tc>
                <w:tcPr>
                  <w:tcW w:w="8460" w:type="dxa"/>
                  <w:tcBorders>
                    <w:left w:val="nil"/>
                    <w:bottom w:val="nil"/>
                    <w:right w:val="nil"/>
                  </w:tcBorders>
                </w:tcPr>
                <w:p w14:paraId="7C63931A" w14:textId="77777777" w:rsidR="002922A2" w:rsidRDefault="002922A2" w:rsidP="00403268">
                  <w:pPr>
                    <w:pStyle w:val="BodyMain"/>
                  </w:pPr>
                </w:p>
              </w:tc>
            </w:tr>
          </w:tbl>
          <w:p w14:paraId="49CBF2C8" w14:textId="77777777" w:rsidR="002922A2" w:rsidRPr="000855BF" w:rsidRDefault="002922A2" w:rsidP="00B05CBF"/>
        </w:tc>
      </w:tr>
      <w:tr w:rsidR="002922A2" w:rsidRPr="005F7E37" w14:paraId="4553310E" w14:textId="77777777" w:rsidTr="00FE7491">
        <w:tc>
          <w:tcPr>
            <w:tcW w:w="9810" w:type="dxa"/>
            <w:shd w:val="clear" w:color="auto" w:fill="404040"/>
          </w:tcPr>
          <w:p w14:paraId="63CADB25" w14:textId="77777777" w:rsidR="002922A2" w:rsidRDefault="002922A2" w:rsidP="00B05CBF"/>
          <w:p w14:paraId="78460FA0" w14:textId="129BA4EA" w:rsidR="002922A2" w:rsidRPr="00247AB7" w:rsidRDefault="002922A2" w:rsidP="00B05CBF">
            <w:pPr>
              <w:pStyle w:val="ChapterBookTitle"/>
            </w:pPr>
            <w:r w:rsidRPr="00247AB7">
              <w:t>Fundamentals of Web Development</w:t>
            </w:r>
            <w:r w:rsidR="005C7309">
              <w:t>, 2</w:t>
            </w:r>
            <w:r w:rsidR="005C7309" w:rsidRPr="00896C27">
              <w:rPr>
                <w:vertAlign w:val="superscript"/>
              </w:rPr>
              <w:t>nd</w:t>
            </w:r>
            <w:r w:rsidR="005C7309">
              <w:t xml:space="preserve"> Ed</w:t>
            </w:r>
            <w:r w:rsidRPr="00247AB7">
              <w:t xml:space="preserve"> </w:t>
            </w:r>
          </w:p>
          <w:p w14:paraId="32D270A0" w14:textId="77777777" w:rsidR="002922A2" w:rsidRPr="00247AB7" w:rsidRDefault="002922A2" w:rsidP="00B05CBF">
            <w:pPr>
              <w:pStyle w:val="ChapterBookTitle"/>
            </w:pPr>
          </w:p>
          <w:p w14:paraId="4E377B92" w14:textId="77777777" w:rsidR="002922A2" w:rsidRPr="00247AB7" w:rsidRDefault="002922A2" w:rsidP="00B05CBF">
            <w:pPr>
              <w:pStyle w:val="ChapterAuthor"/>
            </w:pPr>
            <w:r w:rsidRPr="00247AB7">
              <w:t xml:space="preserve">Randy Connolly </w:t>
            </w:r>
            <w:r w:rsidRPr="00247AB7">
              <w:rPr>
                <w:color w:val="FFFFFF"/>
              </w:rPr>
              <w:t>and</w:t>
            </w:r>
            <w:r w:rsidRPr="00247AB7">
              <w:t xml:space="preserve"> Ricardo Hoar</w:t>
            </w:r>
          </w:p>
          <w:p w14:paraId="418C7AE3" w14:textId="77777777" w:rsidR="002922A2" w:rsidRPr="004510ED" w:rsidRDefault="002922A2" w:rsidP="00B05CBF"/>
        </w:tc>
      </w:tr>
      <w:tr w:rsidR="002922A2" w:rsidRPr="005F7E37" w14:paraId="74B68A11" w14:textId="77777777" w:rsidTr="00FE7491">
        <w:tc>
          <w:tcPr>
            <w:tcW w:w="9810" w:type="dxa"/>
            <w:shd w:val="clear" w:color="auto" w:fill="DCA806"/>
          </w:tcPr>
          <w:p w14:paraId="238DB0B7" w14:textId="77777777" w:rsidR="002922A2" w:rsidRDefault="002922A2" w:rsidP="00B05CBF"/>
          <w:p w14:paraId="0DC13307"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2C08D6C3" w14:textId="77777777" w:rsidR="005C7309" w:rsidRDefault="005C7309" w:rsidP="005C7309">
            <w:pPr>
              <w:pStyle w:val="zChapterFinePrint"/>
              <w:ind w:left="0"/>
            </w:pPr>
          </w:p>
          <w:p w14:paraId="4578FDBF" w14:textId="12161825" w:rsidR="005C7309" w:rsidRDefault="005C7309" w:rsidP="005C7309">
            <w:pPr>
              <w:pStyle w:val="ChapterFinePrint"/>
            </w:pPr>
            <w:r>
              <w:t>Date Last Revised: Feb 24, 2017</w:t>
            </w:r>
          </w:p>
          <w:p w14:paraId="47CF3F27" w14:textId="77777777" w:rsidR="002922A2" w:rsidRDefault="002922A2" w:rsidP="00B05CBF">
            <w:pPr>
              <w:pStyle w:val="ChapterFinePrint"/>
            </w:pPr>
          </w:p>
        </w:tc>
      </w:tr>
      <w:bookmarkEnd w:id="0"/>
    </w:tbl>
    <w:p w14:paraId="19DB9248" w14:textId="77777777" w:rsidR="00DA5193" w:rsidRPr="00701CD8" w:rsidRDefault="00DA5193" w:rsidP="00701CD8">
      <w:pPr>
        <w:pStyle w:val="BodyMain"/>
      </w:pPr>
      <w:r>
        <w:br w:type="page"/>
      </w:r>
    </w:p>
    <w:p w14:paraId="1787A169" w14:textId="77777777" w:rsidR="00FA12C6" w:rsidRDefault="001C27BB">
      <w:pPr>
        <w:pStyle w:val="Heading2"/>
      </w:pPr>
      <w:r>
        <w:lastRenderedPageBreak/>
        <w:t>Arrays</w:t>
      </w:r>
      <w:r w:rsidR="004D5CDB">
        <w:t xml:space="preserve"> </w:t>
      </w:r>
      <w:r w:rsidR="004D5CDB">
        <w:tab/>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68DCEF75" w14:textId="77777777" w:rsidTr="00B05CBF">
        <w:trPr>
          <w:gridBefore w:val="1"/>
          <w:wBefore w:w="450" w:type="dxa"/>
        </w:trPr>
        <w:tc>
          <w:tcPr>
            <w:tcW w:w="7650" w:type="dxa"/>
            <w:tcBorders>
              <w:bottom w:val="single" w:sz="4" w:space="0" w:color="000080"/>
            </w:tcBorders>
            <w:shd w:val="clear" w:color="auto" w:fill="404040"/>
          </w:tcPr>
          <w:p w14:paraId="4947F709" w14:textId="77777777" w:rsidR="00FA12C6" w:rsidRDefault="00FA12C6" w:rsidP="00E95411">
            <w:pPr>
              <w:pStyle w:val="TableStepHead"/>
            </w:pPr>
            <w:r>
              <w:br w:type="page"/>
              <w:t xml:space="preserve"> Preparing Directories</w:t>
            </w:r>
          </w:p>
        </w:tc>
      </w:tr>
      <w:tr w:rsidR="00FA12C6" w14:paraId="48F565DF" w14:textId="77777777">
        <w:tc>
          <w:tcPr>
            <w:tcW w:w="450" w:type="dxa"/>
            <w:tcBorders>
              <w:right w:val="nil"/>
            </w:tcBorders>
          </w:tcPr>
          <w:p w14:paraId="7EDB3783" w14:textId="77777777" w:rsidR="00FA12C6" w:rsidRDefault="00857E8C" w:rsidP="00576730">
            <w:pPr>
              <w:pStyle w:val="TableNumber"/>
            </w:pPr>
            <w:r>
              <w:t>1</w:t>
            </w:r>
          </w:p>
        </w:tc>
        <w:tc>
          <w:tcPr>
            <w:tcW w:w="7650" w:type="dxa"/>
            <w:tcBorders>
              <w:top w:val="nil"/>
              <w:left w:val="nil"/>
              <w:bottom w:val="nil"/>
            </w:tcBorders>
          </w:tcPr>
          <w:p w14:paraId="3AED9EE4" w14:textId="67F66EDC" w:rsidR="00596952" w:rsidRDefault="00FA12C6" w:rsidP="00EB6068">
            <w:pPr>
              <w:pStyle w:val="TableText"/>
            </w:pPr>
            <w:r>
              <w:t xml:space="preserve">If you haven’t done so already, create a folder in your personal drive </w:t>
            </w:r>
            <w:r w:rsidR="00740A25">
              <w:t>for all the labs for this book</w:t>
            </w:r>
            <w:r>
              <w:t>.</w:t>
            </w:r>
            <w:r w:rsidR="00551229">
              <w:t xml:space="preserve"> Like Lab 11</w:t>
            </w:r>
            <w:r w:rsidR="001858E2">
              <w:t xml:space="preserve">, this set of labs requires a functioning webserver to interpret the PHP code. If you do not have a webserver running go back to the last </w:t>
            </w:r>
            <w:r w:rsidR="003E77BC">
              <w:t>Lab exercises</w:t>
            </w:r>
            <w:r w:rsidR="001858E2">
              <w:t xml:space="preserve"> and get one set up.</w:t>
            </w:r>
          </w:p>
        </w:tc>
      </w:tr>
      <w:tr w:rsidR="00FA12C6" w14:paraId="1A2ADBF7" w14:textId="77777777">
        <w:tc>
          <w:tcPr>
            <w:tcW w:w="450" w:type="dxa"/>
            <w:tcBorders>
              <w:right w:val="nil"/>
            </w:tcBorders>
          </w:tcPr>
          <w:p w14:paraId="0951FC13" w14:textId="77777777" w:rsidR="00FA12C6" w:rsidRDefault="00857E8C" w:rsidP="00576730">
            <w:pPr>
              <w:pStyle w:val="TableNumber"/>
            </w:pPr>
            <w:r>
              <w:t>2</w:t>
            </w:r>
          </w:p>
        </w:tc>
        <w:tc>
          <w:tcPr>
            <w:tcW w:w="7650" w:type="dxa"/>
            <w:tcBorders>
              <w:top w:val="nil"/>
              <w:left w:val="nil"/>
            </w:tcBorders>
          </w:tcPr>
          <w:p w14:paraId="29401323" w14:textId="77777777" w:rsidR="00FA12C6" w:rsidRDefault="00FA12C6" w:rsidP="00EB6068">
            <w:pPr>
              <w:pStyle w:val="TableText"/>
            </w:pPr>
            <w:r>
              <w:t>From the</w:t>
            </w:r>
            <w:r w:rsidR="00857E8C">
              <w:t xml:space="preserve"> main</w:t>
            </w:r>
            <w:r>
              <w:t xml:space="preserve"> </w:t>
            </w:r>
            <w:r w:rsidRPr="00857E8C">
              <w:rPr>
                <w:rStyle w:val="CodeChar"/>
              </w:rPr>
              <w:t>labs</w:t>
            </w:r>
            <w:r>
              <w:t xml:space="preserve"> folder </w:t>
            </w:r>
            <w:r w:rsidR="00857E8C">
              <w:t xml:space="preserve">(either downloaded from the textbook’s web site using </w:t>
            </w:r>
            <w:r w:rsidR="00B81998">
              <w:t xml:space="preserve">the </w:t>
            </w:r>
            <w:r w:rsidR="00857E8C">
              <w:t xml:space="preserve">code provided with </w:t>
            </w:r>
            <w:r w:rsidR="00B81998">
              <w:t>the text</w:t>
            </w:r>
            <w:r w:rsidR="00857E8C">
              <w:t>book or in a common location provided by your instructor)</w:t>
            </w:r>
            <w:r>
              <w:t xml:space="preserve">, copy the folder titled </w:t>
            </w:r>
            <w:r w:rsidR="00FB14AB">
              <w:rPr>
                <w:rStyle w:val="CodeChar"/>
              </w:rPr>
              <w:t>lab12</w:t>
            </w:r>
            <w:r>
              <w:rPr>
                <w:rStyle w:val="inline"/>
              </w:rPr>
              <w:t xml:space="preserve"> </w:t>
            </w:r>
            <w:r>
              <w:t xml:space="preserve">to your course folder created in step </w:t>
            </w:r>
            <w:r w:rsidR="00857E8C">
              <w:t>one</w:t>
            </w:r>
            <w:r>
              <w:t>.</w:t>
            </w:r>
          </w:p>
        </w:tc>
      </w:tr>
    </w:tbl>
    <w:p w14:paraId="794559AF" w14:textId="77777777" w:rsidR="001858E2" w:rsidRDefault="001858E2" w:rsidP="001858E2">
      <w:pPr>
        <w:pStyle w:val="BodyMainSpaceAbove"/>
      </w:pPr>
      <w:r>
        <w:t xml:space="preserve">Arrays are important data structures in programming because </w:t>
      </w:r>
      <w:r w:rsidR="00DA5B84">
        <w:t xml:space="preserve">they </w:t>
      </w:r>
      <w:r>
        <w:t>allow programmers to manage sets of objects</w:t>
      </w:r>
      <w:r w:rsidR="00DA5B84">
        <w:t xml:space="preserve"> as a single entity. In PHP, a</w:t>
      </w:r>
      <w:r>
        <w:t>rrays take on additional importance in the form of super global arrays that hold data</w:t>
      </w:r>
      <w:r w:rsidR="00DA5B84">
        <w:t xml:space="preserve"> sent from</w:t>
      </w:r>
      <w:r>
        <w:t xml:space="preserve"> the client</w:t>
      </w:r>
      <w:r w:rsidR="00DA5B84">
        <w:t xml:space="preserve"> to the server</w:t>
      </w:r>
      <w:r>
        <w:t>.</w:t>
      </w:r>
    </w:p>
    <w:p w14:paraId="748E8F4C" w14:textId="77777777" w:rsidR="0042514B" w:rsidRPr="00FF222C" w:rsidRDefault="0042514B" w:rsidP="0042514B">
      <w:pPr>
        <w:pStyle w:val="Heading2"/>
      </w:pPr>
      <w:r>
        <w:t>Starting with PHP Arrays</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697372D" w14:textId="77777777" w:rsidTr="00B05CBF">
        <w:trPr>
          <w:gridBefore w:val="1"/>
          <w:wBefore w:w="450" w:type="dxa"/>
        </w:trPr>
        <w:tc>
          <w:tcPr>
            <w:tcW w:w="7650" w:type="dxa"/>
            <w:tcBorders>
              <w:bottom w:val="single" w:sz="4" w:space="0" w:color="000080"/>
            </w:tcBorders>
            <w:shd w:val="clear" w:color="auto" w:fill="404040"/>
          </w:tcPr>
          <w:p w14:paraId="1C1C5936" w14:textId="77777777" w:rsidR="00FA12C6" w:rsidRDefault="00FA12C6" w:rsidP="00596952">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Use PHP Arrays</w:t>
            </w:r>
          </w:p>
        </w:tc>
      </w:tr>
      <w:tr w:rsidR="00682393" w14:paraId="13CC1A99" w14:textId="77777777" w:rsidTr="000C6C4E">
        <w:tc>
          <w:tcPr>
            <w:tcW w:w="450" w:type="dxa"/>
            <w:tcBorders>
              <w:bottom w:val="nil"/>
              <w:right w:val="nil"/>
            </w:tcBorders>
          </w:tcPr>
          <w:p w14:paraId="722C628E" w14:textId="77777777" w:rsidR="00682393" w:rsidRDefault="00682393" w:rsidP="00576730">
            <w:pPr>
              <w:pStyle w:val="TableNumber"/>
            </w:pPr>
            <w:r>
              <w:t>1</w:t>
            </w:r>
          </w:p>
        </w:tc>
        <w:tc>
          <w:tcPr>
            <w:tcW w:w="7650" w:type="dxa"/>
            <w:tcBorders>
              <w:top w:val="nil"/>
              <w:left w:val="nil"/>
              <w:bottom w:val="nil"/>
            </w:tcBorders>
          </w:tcPr>
          <w:p w14:paraId="2BCDDE0B" w14:textId="77777777" w:rsidR="00682393" w:rsidRDefault="00DA5B84" w:rsidP="00DA5B84">
            <w:pPr>
              <w:pStyle w:val="TableText"/>
            </w:pPr>
            <w:r>
              <w:t>Examine</w:t>
            </w:r>
            <w:r w:rsidR="004D3DFD">
              <w:t xml:space="preserve"> </w:t>
            </w:r>
            <w:r w:rsidR="00FB14AB">
              <w:rPr>
                <w:rStyle w:val="CodeChar"/>
              </w:rPr>
              <w:t>lab12</w:t>
            </w:r>
            <w:r w:rsidR="004D3DFD">
              <w:rPr>
                <w:rStyle w:val="CodeChar"/>
              </w:rPr>
              <w:t>-exercise</w:t>
            </w:r>
            <w:r w:rsidR="004D3DFD" w:rsidRPr="004F7A19">
              <w:rPr>
                <w:rStyle w:val="CodeChar"/>
              </w:rPr>
              <w:t>0</w:t>
            </w:r>
            <w:r w:rsidR="004D3DFD">
              <w:rPr>
                <w:rStyle w:val="CodeChar"/>
              </w:rPr>
              <w:t>1</w:t>
            </w:r>
            <w:r w:rsidR="004D3DFD" w:rsidRPr="004F7A19">
              <w:rPr>
                <w:rStyle w:val="CodeChar"/>
              </w:rPr>
              <w:t>.</w:t>
            </w:r>
            <w:r w:rsidR="004D3DFD">
              <w:rPr>
                <w:rStyle w:val="CodeChar"/>
              </w:rPr>
              <w:t>php</w:t>
            </w:r>
            <w:r w:rsidR="004D3DFD" w:rsidRPr="00DA5B84">
              <w:t xml:space="preserve"> </w:t>
            </w:r>
            <w:r w:rsidR="004D3DFD">
              <w:t xml:space="preserve">in a text editor and in your browser. Note that the page is going to contain a </w:t>
            </w:r>
            <w:r w:rsidR="001B4B06">
              <w:t xml:space="preserve">weather </w:t>
            </w:r>
            <w:r w:rsidR="004D3DFD">
              <w:t xml:space="preserve">forecast. </w:t>
            </w:r>
          </w:p>
        </w:tc>
      </w:tr>
      <w:tr w:rsidR="00DA5B84" w14:paraId="1D736963" w14:textId="77777777" w:rsidTr="000C6C4E">
        <w:trPr>
          <w:trHeight w:val="690"/>
        </w:trPr>
        <w:tc>
          <w:tcPr>
            <w:tcW w:w="450" w:type="dxa"/>
            <w:tcBorders>
              <w:top w:val="nil"/>
              <w:left w:val="nil"/>
              <w:bottom w:val="nil"/>
              <w:right w:val="nil"/>
            </w:tcBorders>
          </w:tcPr>
          <w:p w14:paraId="182527D1" w14:textId="77777777" w:rsidR="00DA5B84" w:rsidRDefault="00DA5B84" w:rsidP="00576730">
            <w:pPr>
              <w:pStyle w:val="TableNumber"/>
            </w:pPr>
            <w:r>
              <w:t>2</w:t>
            </w:r>
          </w:p>
        </w:tc>
        <w:tc>
          <w:tcPr>
            <w:tcW w:w="7650" w:type="dxa"/>
            <w:tcBorders>
              <w:top w:val="nil"/>
              <w:left w:val="nil"/>
              <w:bottom w:val="nil"/>
              <w:right w:val="nil"/>
            </w:tcBorders>
          </w:tcPr>
          <w:p w14:paraId="6475344C" w14:textId="77777777" w:rsidR="00DA5B84" w:rsidRDefault="00DA5B84" w:rsidP="00DA5B84">
            <w:pPr>
              <w:pStyle w:val="TableText"/>
            </w:pPr>
            <w:r>
              <w:t>In order to define weather for the next 7 days, we will use arrays to store the expected high, low and type of weather each day.</w:t>
            </w:r>
          </w:p>
          <w:p w14:paraId="7F642A5C" w14:textId="77777777" w:rsidR="00DA5B84" w:rsidRDefault="00DA5B84" w:rsidP="00DA5B84">
            <w:pPr>
              <w:pStyle w:val="TableText"/>
            </w:pPr>
            <w:r>
              <w:t xml:space="preserve">Although later you will learn about more efficient data structures to store related data, for now we will define </w:t>
            </w:r>
            <w:r w:rsidR="00FD68ED">
              <w:t>three</w:t>
            </w:r>
            <w:r>
              <w:t xml:space="preserve"> separate arrays: </w:t>
            </w:r>
            <w:r w:rsidR="00FD68ED">
              <w:t xml:space="preserve">one for the date, </w:t>
            </w:r>
            <w:r>
              <w:t xml:space="preserve">one for the high temperatures, one for the low ones. Define these arrays inside of the </w:t>
            </w:r>
            <w:r w:rsidRPr="00DA5B84">
              <w:rPr>
                <w:rStyle w:val="CodeChar"/>
              </w:rPr>
              <w:t>&lt;?php ... ?&gt;</w:t>
            </w:r>
            <w:r>
              <w:t xml:space="preserve"> tags as follows:</w:t>
            </w:r>
          </w:p>
          <w:p w14:paraId="40BA1B0F" w14:textId="77777777" w:rsidR="00FD68ED" w:rsidRDefault="00FD68ED" w:rsidP="00BF78FA">
            <w:pPr>
              <w:pStyle w:val="CodeAboveBold"/>
            </w:pPr>
            <w:r w:rsidRPr="00FD68ED">
              <w:t xml:space="preserve">$days = array("Monday", "Tuesday", "Wednesday", "Thursday", "Friday", </w:t>
            </w:r>
            <w:r>
              <w:br/>
              <w:t xml:space="preserve">              </w:t>
            </w:r>
            <w:r w:rsidRPr="00FD68ED">
              <w:t>"Saturday", "Sunday");</w:t>
            </w:r>
          </w:p>
          <w:p w14:paraId="3EACF03B" w14:textId="77777777" w:rsidR="00BF78FA" w:rsidRDefault="00BF78FA" w:rsidP="00FD68ED">
            <w:pPr>
              <w:pStyle w:val="CodeBold"/>
            </w:pPr>
            <w:r>
              <w:t>$highs = array(20,30,26,30,30,29,25);</w:t>
            </w:r>
          </w:p>
          <w:p w14:paraId="0B88E2DA" w14:textId="77777777" w:rsidR="00DA5B84" w:rsidRDefault="00BF78FA" w:rsidP="00BF78FA">
            <w:pPr>
              <w:pStyle w:val="CodeBold"/>
            </w:pPr>
            <w:r>
              <w:t>$lows =  array(10,11,15,18,20,13,11);</w:t>
            </w:r>
          </w:p>
        </w:tc>
      </w:tr>
      <w:tr w:rsidR="00BF78FA" w14:paraId="5524CE23" w14:textId="77777777" w:rsidTr="000C6C4E">
        <w:trPr>
          <w:trHeight w:val="690"/>
        </w:trPr>
        <w:tc>
          <w:tcPr>
            <w:tcW w:w="450" w:type="dxa"/>
            <w:tcBorders>
              <w:top w:val="nil"/>
              <w:left w:val="nil"/>
              <w:bottom w:val="nil"/>
              <w:right w:val="nil"/>
            </w:tcBorders>
          </w:tcPr>
          <w:p w14:paraId="6F9ECA89" w14:textId="77777777" w:rsidR="00BF78FA" w:rsidRDefault="00BF78FA" w:rsidP="00576730">
            <w:pPr>
              <w:pStyle w:val="TableNumber"/>
            </w:pPr>
            <w:r>
              <w:t>3</w:t>
            </w:r>
          </w:p>
        </w:tc>
        <w:tc>
          <w:tcPr>
            <w:tcW w:w="7650" w:type="dxa"/>
            <w:tcBorders>
              <w:top w:val="nil"/>
              <w:left w:val="nil"/>
              <w:bottom w:val="nil"/>
              <w:right w:val="nil"/>
            </w:tcBorders>
          </w:tcPr>
          <w:p w14:paraId="39CCE63A" w14:textId="77777777" w:rsidR="00BF78FA" w:rsidRDefault="00BF78FA" w:rsidP="00BF78FA">
            <w:pPr>
              <w:pStyle w:val="TableText"/>
            </w:pPr>
            <w:r>
              <w:t>Now we will define a function that takes 3 param</w:t>
            </w:r>
            <w:r w:rsidR="00FD68ED">
              <w:t>eters: the day of the week</w:t>
            </w:r>
            <w:r>
              <w:t>, the high value, and the low value.</w:t>
            </w:r>
            <w:r w:rsidR="00FD68ED">
              <w:t xml:space="preserve"> Note that the markup that is being output in this function is the same as that within the container &lt;div&gt; below the header.</w:t>
            </w:r>
          </w:p>
          <w:p w14:paraId="04A90DAD" w14:textId="77777777" w:rsidR="00FD68ED" w:rsidRDefault="00FD68ED" w:rsidP="00FD68ED">
            <w:pPr>
              <w:pStyle w:val="CodeCommentAbove"/>
            </w:pPr>
            <w:r>
              <w:t>/*</w:t>
            </w:r>
          </w:p>
          <w:p w14:paraId="647E47B7" w14:textId="77777777" w:rsidR="00FD68ED" w:rsidRDefault="00FD68ED" w:rsidP="00FD68ED">
            <w:pPr>
              <w:pStyle w:val="CodeComment"/>
            </w:pPr>
            <w:r>
              <w:t xml:space="preserve"> Outputs the relevant bootstrap markup to display the weather forecast </w:t>
            </w:r>
          </w:p>
          <w:p w14:paraId="5B921537" w14:textId="77777777" w:rsidR="00FD68ED" w:rsidRDefault="00FD68ED" w:rsidP="00FD68ED">
            <w:pPr>
              <w:pStyle w:val="CodeComment"/>
            </w:pPr>
            <w:r>
              <w:t xml:space="preserve"> for a single day</w:t>
            </w:r>
          </w:p>
          <w:p w14:paraId="0E44C1BD" w14:textId="77777777" w:rsidR="00FD68ED" w:rsidRDefault="00FD68ED" w:rsidP="00FD68ED">
            <w:pPr>
              <w:pStyle w:val="CodeComment"/>
            </w:pPr>
            <w:r>
              <w:t>*/</w:t>
            </w:r>
          </w:p>
          <w:p w14:paraId="7EC93291" w14:textId="77777777" w:rsidR="00FD68ED" w:rsidRDefault="00FD68ED" w:rsidP="00FD68ED">
            <w:pPr>
              <w:pStyle w:val="CodeBold"/>
            </w:pPr>
            <w:r>
              <w:t>function outputForecast($day,$high,$low) {</w:t>
            </w:r>
          </w:p>
          <w:p w14:paraId="07A5ECC0" w14:textId="77777777" w:rsidR="00FD68ED" w:rsidRDefault="00FD68ED" w:rsidP="00FD68ED">
            <w:pPr>
              <w:pStyle w:val="CodeBold"/>
            </w:pPr>
            <w:r>
              <w:t xml:space="preserve">   echo '&lt;div class="panel panel-default col-lg-3 col-md-3 col-sm-6"&gt;';</w:t>
            </w:r>
          </w:p>
          <w:p w14:paraId="03782FD6" w14:textId="77777777" w:rsidR="00FD68ED" w:rsidRDefault="00FD68ED" w:rsidP="00FD68ED">
            <w:pPr>
              <w:pStyle w:val="CodeBold"/>
            </w:pPr>
            <w:r>
              <w:t xml:space="preserve">   echo '&lt;div class="panel-heading"&gt;';</w:t>
            </w:r>
          </w:p>
          <w:p w14:paraId="34CFCD0E" w14:textId="77777777" w:rsidR="00FD68ED" w:rsidRDefault="00FD68ED" w:rsidP="00FD68ED">
            <w:pPr>
              <w:pStyle w:val="CodeBold"/>
            </w:pPr>
            <w:r>
              <w:t xml:space="preserve">   echo '&lt;h3 class="panel-title"&gt;' . $day . '&lt;/h3&gt;';</w:t>
            </w:r>
          </w:p>
          <w:p w14:paraId="22FA614A" w14:textId="77777777" w:rsidR="00FD68ED" w:rsidRDefault="00FD68ED" w:rsidP="00FD68ED">
            <w:pPr>
              <w:pStyle w:val="CodeBold"/>
            </w:pPr>
            <w:r>
              <w:lastRenderedPageBreak/>
              <w:t xml:space="preserve">   echo '&lt;/div&gt;';</w:t>
            </w:r>
          </w:p>
          <w:p w14:paraId="7A730721" w14:textId="77777777" w:rsidR="00FD68ED" w:rsidRDefault="00FD68ED" w:rsidP="00FD68ED">
            <w:pPr>
              <w:pStyle w:val="CodeBold"/>
            </w:pPr>
            <w:r>
              <w:t xml:space="preserve">   echo '&lt;div class="panel-body"&gt;';</w:t>
            </w:r>
          </w:p>
          <w:p w14:paraId="29E5867C" w14:textId="77777777" w:rsidR="00FD68ED" w:rsidRDefault="00FD68ED" w:rsidP="00FD68ED">
            <w:pPr>
              <w:pStyle w:val="CodeBold"/>
            </w:pPr>
            <w:r>
              <w:t xml:space="preserve">   echo '&lt;table class="table table-hover"&gt;';</w:t>
            </w:r>
          </w:p>
          <w:p w14:paraId="65650282" w14:textId="77777777" w:rsidR="00FD68ED" w:rsidRDefault="00FD68ED" w:rsidP="00FD68ED">
            <w:pPr>
              <w:pStyle w:val="CodeBold"/>
            </w:pPr>
            <w:r>
              <w:t xml:space="preserve">   echo '&lt;tr&gt;&lt;td&gt;High:&lt;/td&gt;&lt;td&gt;' . $high . '&lt;/td&gt;&lt;/tr&gt;';</w:t>
            </w:r>
          </w:p>
          <w:p w14:paraId="6F1E2FA8" w14:textId="77777777" w:rsidR="00FD68ED" w:rsidRDefault="00FD68ED" w:rsidP="00FD68ED">
            <w:pPr>
              <w:pStyle w:val="CodeBold"/>
            </w:pPr>
            <w:r>
              <w:t xml:space="preserve">   echo '&lt;tr&gt;&lt;td&gt;Low:&lt;/td&gt;&lt;td&gt;' . $low . '&lt;/td&gt;&lt;/tr&gt;';</w:t>
            </w:r>
          </w:p>
          <w:p w14:paraId="74173897" w14:textId="77777777" w:rsidR="00FD68ED" w:rsidRDefault="00FD68ED" w:rsidP="00FD68ED">
            <w:pPr>
              <w:pStyle w:val="CodeBold"/>
            </w:pPr>
            <w:r>
              <w:t xml:space="preserve">   echo '&lt;/table&gt;';</w:t>
            </w:r>
          </w:p>
          <w:p w14:paraId="39E2DCBC" w14:textId="77777777" w:rsidR="00FD68ED" w:rsidRDefault="00FD68ED" w:rsidP="00FD68ED">
            <w:pPr>
              <w:pStyle w:val="CodeBold"/>
            </w:pPr>
            <w:r>
              <w:t xml:space="preserve">   echo '&lt;/div&gt;';</w:t>
            </w:r>
          </w:p>
          <w:p w14:paraId="4F3AF715" w14:textId="77777777" w:rsidR="00FD68ED" w:rsidRDefault="00FD68ED" w:rsidP="00FD68ED">
            <w:pPr>
              <w:pStyle w:val="CodeBold"/>
            </w:pPr>
            <w:r>
              <w:t xml:space="preserve">   echo '&lt;/div&gt;';</w:t>
            </w:r>
          </w:p>
          <w:p w14:paraId="2425B1DA" w14:textId="77777777" w:rsidR="00BF78FA" w:rsidRDefault="00FD68ED" w:rsidP="00FD68ED">
            <w:pPr>
              <w:pStyle w:val="CodeBold"/>
            </w:pPr>
            <w:r>
              <w:t>}</w:t>
            </w:r>
          </w:p>
        </w:tc>
      </w:tr>
      <w:tr w:rsidR="0031518B" w14:paraId="7EE869DC" w14:textId="77777777" w:rsidTr="000C6C4E">
        <w:trPr>
          <w:trHeight w:val="690"/>
        </w:trPr>
        <w:tc>
          <w:tcPr>
            <w:tcW w:w="450" w:type="dxa"/>
            <w:tcBorders>
              <w:top w:val="nil"/>
              <w:left w:val="nil"/>
              <w:bottom w:val="nil"/>
              <w:right w:val="nil"/>
            </w:tcBorders>
          </w:tcPr>
          <w:p w14:paraId="0004FBAC" w14:textId="77777777" w:rsidR="0031518B" w:rsidRDefault="0031518B" w:rsidP="00576730">
            <w:pPr>
              <w:pStyle w:val="TableNumber"/>
            </w:pPr>
            <w:r>
              <w:lastRenderedPageBreak/>
              <w:t>4</w:t>
            </w:r>
          </w:p>
        </w:tc>
        <w:tc>
          <w:tcPr>
            <w:tcW w:w="7650" w:type="dxa"/>
            <w:tcBorders>
              <w:top w:val="nil"/>
              <w:left w:val="nil"/>
              <w:bottom w:val="nil"/>
              <w:right w:val="nil"/>
            </w:tcBorders>
          </w:tcPr>
          <w:p w14:paraId="5A3798A0" w14:textId="77777777" w:rsidR="0031518B" w:rsidRDefault="0031518B" w:rsidP="00EB6068">
            <w:pPr>
              <w:pStyle w:val="TableText"/>
            </w:pPr>
            <w:r>
              <w:t>Recall that to access the values in an array you use the square bracket notation where the key is put inside the brackets. Replace the container markup with the following.</w:t>
            </w:r>
          </w:p>
          <w:p w14:paraId="21E7133C" w14:textId="77777777" w:rsidR="0031518B" w:rsidRDefault="0031518B" w:rsidP="0031518B">
            <w:pPr>
              <w:pStyle w:val="CodeAbove"/>
            </w:pPr>
            <w:r>
              <w:t xml:space="preserve">&lt;div class="container theme-showcase" role="main"&gt;  </w:t>
            </w:r>
          </w:p>
          <w:p w14:paraId="38D9B5B8" w14:textId="77777777" w:rsidR="0031518B" w:rsidRDefault="0031518B" w:rsidP="0031518B">
            <w:pPr>
              <w:pStyle w:val="Code"/>
            </w:pPr>
            <w:r>
              <w:t xml:space="preserve">&lt;?php </w:t>
            </w:r>
          </w:p>
          <w:p w14:paraId="131D3448" w14:textId="77777777" w:rsidR="0031518B" w:rsidRDefault="0031518B" w:rsidP="0031518B">
            <w:pPr>
              <w:pStyle w:val="CodeBold"/>
            </w:pPr>
            <w:r>
              <w:t xml:space="preserve">   outputForecast($days[0], $highs[0], $lows[0]);</w:t>
            </w:r>
          </w:p>
          <w:p w14:paraId="626B58DD" w14:textId="77777777" w:rsidR="0031518B" w:rsidRDefault="0031518B" w:rsidP="0031518B">
            <w:pPr>
              <w:pStyle w:val="Code"/>
            </w:pPr>
            <w:r>
              <w:t>?&gt;</w:t>
            </w:r>
          </w:p>
          <w:p w14:paraId="4B3D04A7" w14:textId="77777777" w:rsidR="0031518B" w:rsidRDefault="0031518B" w:rsidP="0031518B">
            <w:pPr>
              <w:pStyle w:val="Code"/>
            </w:pPr>
            <w:r>
              <w:t>&lt;/div&gt;</w:t>
            </w:r>
          </w:p>
        </w:tc>
      </w:tr>
      <w:tr w:rsidR="0031518B" w14:paraId="3DDA9BCC" w14:textId="77777777" w:rsidTr="0031518B">
        <w:trPr>
          <w:trHeight w:val="252"/>
        </w:trPr>
        <w:tc>
          <w:tcPr>
            <w:tcW w:w="450" w:type="dxa"/>
            <w:tcBorders>
              <w:top w:val="nil"/>
              <w:left w:val="nil"/>
              <w:bottom w:val="nil"/>
              <w:right w:val="nil"/>
            </w:tcBorders>
          </w:tcPr>
          <w:p w14:paraId="35320C0B" w14:textId="77777777" w:rsidR="0031518B" w:rsidRDefault="0031518B" w:rsidP="00576730">
            <w:pPr>
              <w:pStyle w:val="TableNumber"/>
            </w:pPr>
            <w:r>
              <w:t>5</w:t>
            </w:r>
          </w:p>
        </w:tc>
        <w:tc>
          <w:tcPr>
            <w:tcW w:w="7650" w:type="dxa"/>
            <w:tcBorders>
              <w:top w:val="nil"/>
              <w:left w:val="nil"/>
              <w:bottom w:val="nil"/>
              <w:right w:val="nil"/>
            </w:tcBorders>
          </w:tcPr>
          <w:p w14:paraId="5C04C3DB" w14:textId="77777777" w:rsidR="0031518B" w:rsidRDefault="0031518B" w:rsidP="00EB6068">
            <w:pPr>
              <w:pStyle w:val="TableText"/>
            </w:pPr>
            <w:r>
              <w:t>Test in browser.</w:t>
            </w:r>
          </w:p>
        </w:tc>
      </w:tr>
      <w:tr w:rsidR="00FD68ED" w14:paraId="47EA4CA6" w14:textId="77777777" w:rsidTr="000C6C4E">
        <w:trPr>
          <w:trHeight w:val="690"/>
        </w:trPr>
        <w:tc>
          <w:tcPr>
            <w:tcW w:w="450" w:type="dxa"/>
            <w:tcBorders>
              <w:top w:val="nil"/>
              <w:left w:val="nil"/>
              <w:bottom w:val="nil"/>
              <w:right w:val="nil"/>
            </w:tcBorders>
          </w:tcPr>
          <w:p w14:paraId="0697C8E4" w14:textId="77777777" w:rsidR="00FD68ED" w:rsidRDefault="0031518B" w:rsidP="00576730">
            <w:pPr>
              <w:pStyle w:val="TableNumber"/>
            </w:pPr>
            <w:r>
              <w:t>6</w:t>
            </w:r>
          </w:p>
        </w:tc>
        <w:tc>
          <w:tcPr>
            <w:tcW w:w="7650" w:type="dxa"/>
            <w:tcBorders>
              <w:top w:val="nil"/>
              <w:left w:val="nil"/>
              <w:bottom w:val="nil"/>
              <w:right w:val="nil"/>
            </w:tcBorders>
          </w:tcPr>
          <w:p w14:paraId="080275E6" w14:textId="77777777" w:rsidR="00FD68ED" w:rsidRDefault="0031518B" w:rsidP="00EB6068">
            <w:pPr>
              <w:pStyle w:val="TableText"/>
            </w:pPr>
            <w:r>
              <w:t>Now add in a loop so our page displays the forecast for the entire week.</w:t>
            </w:r>
            <w:r w:rsidR="00FD68ED">
              <w:t xml:space="preserve"> </w:t>
            </w:r>
          </w:p>
          <w:p w14:paraId="6171AC54" w14:textId="77777777" w:rsidR="00FD68ED" w:rsidRDefault="00FD68ED" w:rsidP="00FD68ED">
            <w:pPr>
              <w:pStyle w:val="CodeAbove"/>
            </w:pPr>
            <w:r>
              <w:t xml:space="preserve">&lt;div class="container theme-showcase" role="main"&gt;  </w:t>
            </w:r>
          </w:p>
          <w:p w14:paraId="60ED000F" w14:textId="77777777" w:rsidR="00FD68ED" w:rsidRDefault="00FD68ED" w:rsidP="00FD68ED">
            <w:pPr>
              <w:pStyle w:val="Code"/>
            </w:pPr>
            <w:r>
              <w:t xml:space="preserve">&lt;?php </w:t>
            </w:r>
          </w:p>
          <w:p w14:paraId="7F282EB7" w14:textId="77777777" w:rsidR="00FD68ED" w:rsidRDefault="00FD68ED" w:rsidP="00FD68ED">
            <w:pPr>
              <w:pStyle w:val="CodeBold"/>
            </w:pPr>
            <w:r>
              <w:t xml:space="preserve">   for ($i=0; $i&lt;count($days); $i++) {</w:t>
            </w:r>
          </w:p>
          <w:p w14:paraId="43951891" w14:textId="77777777" w:rsidR="00FD68ED" w:rsidRDefault="00FD68ED" w:rsidP="0031518B">
            <w:pPr>
              <w:pStyle w:val="Code"/>
            </w:pPr>
            <w:r>
              <w:t xml:space="preserve">      outputForecast($days[</w:t>
            </w:r>
            <w:r w:rsidRPr="0031518B">
              <w:rPr>
                <w:rStyle w:val="CodeBoldChar"/>
              </w:rPr>
              <w:t>$i</w:t>
            </w:r>
            <w:r>
              <w:t>], $highs[</w:t>
            </w:r>
            <w:r w:rsidRPr="0031518B">
              <w:rPr>
                <w:rStyle w:val="CodeBoldChar"/>
              </w:rPr>
              <w:t>$i</w:t>
            </w:r>
            <w:r>
              <w:t>], $lows[</w:t>
            </w:r>
            <w:r w:rsidRPr="0031518B">
              <w:rPr>
                <w:rStyle w:val="CodeBoldChar"/>
              </w:rPr>
              <w:t>$i</w:t>
            </w:r>
            <w:r>
              <w:t>]);</w:t>
            </w:r>
          </w:p>
          <w:p w14:paraId="49DC56B4" w14:textId="77777777" w:rsidR="00FD68ED" w:rsidRDefault="00FD68ED" w:rsidP="00FD68ED">
            <w:pPr>
              <w:pStyle w:val="CodeBold"/>
            </w:pPr>
            <w:r>
              <w:t xml:space="preserve">   }</w:t>
            </w:r>
          </w:p>
          <w:p w14:paraId="24F7240A" w14:textId="77777777" w:rsidR="00FD68ED" w:rsidRDefault="00FD68ED" w:rsidP="00FD68ED">
            <w:pPr>
              <w:pStyle w:val="Code"/>
            </w:pPr>
            <w:r>
              <w:t>?&gt;</w:t>
            </w:r>
          </w:p>
          <w:p w14:paraId="382E55A5" w14:textId="77777777" w:rsidR="00FD68ED" w:rsidRDefault="00FD68ED" w:rsidP="00FD68ED">
            <w:pPr>
              <w:pStyle w:val="Code"/>
            </w:pPr>
            <w:r>
              <w:t>&lt;/div&gt;</w:t>
            </w:r>
          </w:p>
          <w:p w14:paraId="649875C1" w14:textId="77777777" w:rsidR="0031518B" w:rsidRDefault="0031518B" w:rsidP="0031518B">
            <w:pPr>
              <w:pStyle w:val="TableComment"/>
            </w:pPr>
            <w:r>
              <w:t xml:space="preserve">Notice that this loop calls the new function for each element in the $days array. The results should look similar to that shown in </w:t>
            </w:r>
            <w:r w:rsidR="00FB14AB">
              <w:t>Figure 12</w:t>
            </w:r>
            <w:r>
              <w:t>.1</w:t>
            </w:r>
          </w:p>
        </w:tc>
      </w:tr>
      <w:tr w:rsidR="00F70C1A" w14:paraId="2D012A15" w14:textId="77777777" w:rsidTr="000C6C4E">
        <w:trPr>
          <w:trHeight w:val="690"/>
        </w:trPr>
        <w:tc>
          <w:tcPr>
            <w:tcW w:w="450" w:type="dxa"/>
            <w:tcBorders>
              <w:top w:val="nil"/>
              <w:left w:val="nil"/>
              <w:bottom w:val="nil"/>
              <w:right w:val="nil"/>
            </w:tcBorders>
          </w:tcPr>
          <w:p w14:paraId="028B467D" w14:textId="77777777" w:rsidR="00F70C1A" w:rsidRDefault="0031518B" w:rsidP="00576730">
            <w:pPr>
              <w:pStyle w:val="TableNumber"/>
            </w:pPr>
            <w:r>
              <w:t>7</w:t>
            </w:r>
          </w:p>
        </w:tc>
        <w:tc>
          <w:tcPr>
            <w:tcW w:w="7650" w:type="dxa"/>
            <w:tcBorders>
              <w:top w:val="nil"/>
              <w:left w:val="nil"/>
              <w:bottom w:val="nil"/>
              <w:right w:val="nil"/>
            </w:tcBorders>
          </w:tcPr>
          <w:p w14:paraId="341BD625" w14:textId="77777777" w:rsidR="00F70C1A" w:rsidRDefault="0031518B" w:rsidP="00EB6068">
            <w:pPr>
              <w:pStyle w:val="TableText"/>
            </w:pPr>
            <w:r>
              <w:t>Array keys in PHP can be integer or strings. Using string keys can often make your array code more intuitive. Modify your arrays as follows.</w:t>
            </w:r>
          </w:p>
          <w:p w14:paraId="2AF30DC8" w14:textId="77777777" w:rsidR="00F70C1A" w:rsidRDefault="00F70C1A" w:rsidP="0031518B">
            <w:pPr>
              <w:pStyle w:val="CodeAboveBold"/>
            </w:pPr>
            <w:r>
              <w:t>$highs = array("Monday" =&gt; 20,"Tuesday" =&gt; 30,"Wednesday" =&gt; 26,"Thursday" =&gt; 30,"Friday" =&gt; 30,"Saturday" =&gt; 29,"Sunday" =&gt; 25);</w:t>
            </w:r>
          </w:p>
          <w:p w14:paraId="49646EF3" w14:textId="77777777" w:rsidR="00F70C1A" w:rsidRDefault="00F70C1A" w:rsidP="0031518B">
            <w:pPr>
              <w:pStyle w:val="CodeBold"/>
            </w:pPr>
            <w:r>
              <w:t>$lows = array("Monday" =&gt; 10,"Tuesday" =&gt; 11,"Wednesday" =&gt; 15,"Thursday" =&gt; 18,"Friday" =&gt; 20,"Saturday" =&gt; 13,"Sunday" =&gt; 11);</w:t>
            </w:r>
          </w:p>
        </w:tc>
      </w:tr>
      <w:tr w:rsidR="00F70C1A" w14:paraId="3FFB19CB" w14:textId="77777777" w:rsidTr="000C6C4E">
        <w:trPr>
          <w:trHeight w:val="690"/>
        </w:trPr>
        <w:tc>
          <w:tcPr>
            <w:tcW w:w="450" w:type="dxa"/>
            <w:tcBorders>
              <w:top w:val="nil"/>
              <w:left w:val="nil"/>
              <w:bottom w:val="nil"/>
              <w:right w:val="nil"/>
            </w:tcBorders>
          </w:tcPr>
          <w:p w14:paraId="20B83E40" w14:textId="77777777" w:rsidR="00F70C1A" w:rsidRDefault="00C625C2" w:rsidP="00576730">
            <w:pPr>
              <w:pStyle w:val="TableNumber"/>
            </w:pPr>
            <w:r>
              <w:t>8</w:t>
            </w:r>
          </w:p>
        </w:tc>
        <w:tc>
          <w:tcPr>
            <w:tcW w:w="7650" w:type="dxa"/>
            <w:tcBorders>
              <w:top w:val="nil"/>
              <w:left w:val="nil"/>
              <w:bottom w:val="nil"/>
              <w:right w:val="nil"/>
            </w:tcBorders>
          </w:tcPr>
          <w:p w14:paraId="5738CFD3" w14:textId="77777777" w:rsidR="00F70C1A" w:rsidRDefault="003045D3" w:rsidP="00C625C2">
            <w:pPr>
              <w:pStyle w:val="TableText"/>
            </w:pPr>
            <w:r>
              <w:t xml:space="preserve">Now </w:t>
            </w:r>
            <w:r w:rsidR="0031518B">
              <w:t>modify</w:t>
            </w:r>
            <w:r w:rsidR="003C5274">
              <w:t xml:space="preserve"> </w:t>
            </w:r>
            <w:r w:rsidR="00C625C2">
              <w:t>your loops as follows and then test (the result in the browser should be the same).</w:t>
            </w:r>
          </w:p>
          <w:p w14:paraId="3989C2CB" w14:textId="77777777" w:rsidR="00C625C2" w:rsidRDefault="00C625C2" w:rsidP="00C625C2">
            <w:pPr>
              <w:pStyle w:val="CodeAbove"/>
            </w:pPr>
            <w:r>
              <w:t xml:space="preserve">&lt;div class="container theme-showcase" role="main"&gt;  </w:t>
            </w:r>
          </w:p>
          <w:p w14:paraId="7502CA39" w14:textId="77777777" w:rsidR="00C625C2" w:rsidRDefault="00C625C2" w:rsidP="00C625C2">
            <w:pPr>
              <w:pStyle w:val="Code"/>
            </w:pPr>
            <w:r>
              <w:t xml:space="preserve">&lt;?php </w:t>
            </w:r>
          </w:p>
          <w:p w14:paraId="0714DCCE" w14:textId="77777777" w:rsidR="00C625C2" w:rsidRDefault="00C625C2" w:rsidP="00C625C2">
            <w:pPr>
              <w:pStyle w:val="CodeComment"/>
            </w:pPr>
            <w:r>
              <w:t xml:space="preserve">   /* version 2 */</w:t>
            </w:r>
          </w:p>
          <w:p w14:paraId="4667741F" w14:textId="77777777" w:rsidR="00C625C2" w:rsidRDefault="00C625C2" w:rsidP="00C625C2">
            <w:pPr>
              <w:pStyle w:val="CodeBold"/>
            </w:pPr>
            <w:r>
              <w:t xml:space="preserve">   foreach ($highs as $key =&gt; $todayHigh) {</w:t>
            </w:r>
          </w:p>
          <w:p w14:paraId="09DEA654" w14:textId="77777777" w:rsidR="00C625C2" w:rsidRDefault="00C625C2" w:rsidP="00C625C2">
            <w:pPr>
              <w:pStyle w:val="CodeBold"/>
            </w:pPr>
            <w:r>
              <w:t xml:space="preserve">      outputForecast($key, $todayHigh, $lows[$key]);</w:t>
            </w:r>
          </w:p>
          <w:p w14:paraId="3D9F888E" w14:textId="77777777" w:rsidR="00C625C2" w:rsidRDefault="00C625C2" w:rsidP="00C625C2">
            <w:pPr>
              <w:pStyle w:val="CodeBold"/>
            </w:pPr>
            <w:r>
              <w:t xml:space="preserve">   }</w:t>
            </w:r>
          </w:p>
          <w:p w14:paraId="2C469797" w14:textId="77777777" w:rsidR="00C625C2" w:rsidRDefault="00C625C2" w:rsidP="00C625C2">
            <w:pPr>
              <w:pStyle w:val="Code"/>
            </w:pPr>
            <w:r>
              <w:t>?&gt;</w:t>
            </w:r>
          </w:p>
          <w:p w14:paraId="2B3233D4" w14:textId="77777777" w:rsidR="00C625C2" w:rsidRDefault="00C625C2" w:rsidP="00C625C2">
            <w:pPr>
              <w:pStyle w:val="Code"/>
            </w:pPr>
            <w:r>
              <w:t>&lt;/div&gt;</w:t>
            </w:r>
          </w:p>
        </w:tc>
      </w:tr>
    </w:tbl>
    <w:p w14:paraId="1F19490E" w14:textId="77777777" w:rsidR="00B75A33" w:rsidRDefault="00B75A33"/>
    <w:p w14:paraId="28145C6E" w14:textId="77777777" w:rsidR="000C6B1C" w:rsidRPr="002D0E06" w:rsidRDefault="0031518B" w:rsidP="000C6B1C">
      <w:pPr>
        <w:pStyle w:val="FigureImage"/>
      </w:pPr>
      <w:r>
        <w:rPr>
          <w:noProof/>
          <w:lang w:val="en-US"/>
        </w:rPr>
        <w:lastRenderedPageBreak/>
        <w:drawing>
          <wp:inline distT="0" distB="0" distL="0" distR="0" wp14:anchorId="1C29D279" wp14:editId="0B7C30D2">
            <wp:extent cx="4800600" cy="358902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00600" cy="3589021"/>
                    </a:xfrm>
                    <a:prstGeom prst="rect">
                      <a:avLst/>
                    </a:prstGeom>
                    <a:noFill/>
                    <a:ln w="9525">
                      <a:noFill/>
                      <a:miter lim="800000"/>
                      <a:headEnd/>
                      <a:tailEnd/>
                    </a:ln>
                  </pic:spPr>
                </pic:pic>
              </a:graphicData>
            </a:graphic>
          </wp:inline>
        </w:drawing>
      </w:r>
    </w:p>
    <w:p w14:paraId="302AA03C" w14:textId="77777777" w:rsidR="000C6B1C" w:rsidRPr="002D0E06" w:rsidRDefault="00FB14AB" w:rsidP="000C6B1C">
      <w:pPr>
        <w:pStyle w:val="Caption"/>
      </w:pPr>
      <w:r>
        <w:t>Figure 12</w:t>
      </w:r>
      <w:r w:rsidR="000C6B1C" w:rsidRPr="002D0E06">
        <w:t>.</w:t>
      </w:r>
      <w:r w:rsidR="00641492">
        <w:fldChar w:fldCharType="begin"/>
      </w:r>
      <w:r w:rsidR="000C6B1C">
        <w:instrText xml:space="preserve"> SEQ Figure \* ARABIC </w:instrText>
      </w:r>
      <w:r w:rsidR="00641492">
        <w:fldChar w:fldCharType="separate"/>
      </w:r>
      <w:r w:rsidR="001C161E">
        <w:rPr>
          <w:noProof/>
        </w:rPr>
        <w:t>1</w:t>
      </w:r>
      <w:r w:rsidR="00641492">
        <w:fldChar w:fldCharType="end"/>
      </w:r>
      <w:r w:rsidR="000C6B1C" w:rsidRPr="002D0E06">
        <w:t xml:space="preserve"> – </w:t>
      </w:r>
      <w:r w:rsidR="0031518B">
        <w:t>Completed E</w:t>
      </w:r>
      <w:r w:rsidR="000C6B1C">
        <w:t xml:space="preserve">xercise </w:t>
      </w:r>
      <w:r w:rsidR="003045D3">
        <w:t>1 completed.</w:t>
      </w:r>
    </w:p>
    <w:p w14:paraId="6E51E114" w14:textId="77777777" w:rsidR="000C6B1C" w:rsidRDefault="000C6B1C"/>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0D5D1D7" w14:textId="77777777" w:rsidTr="00596952">
        <w:trPr>
          <w:gridBefore w:val="1"/>
          <w:wBefore w:w="450" w:type="dxa"/>
        </w:trPr>
        <w:tc>
          <w:tcPr>
            <w:tcW w:w="7650" w:type="dxa"/>
            <w:tcBorders>
              <w:bottom w:val="single" w:sz="4" w:space="0" w:color="000080"/>
            </w:tcBorders>
            <w:shd w:val="clear" w:color="auto" w:fill="404040"/>
          </w:tcPr>
          <w:p w14:paraId="5634C0D0" w14:textId="77777777" w:rsidR="000C6B1C" w:rsidRDefault="000C6B1C" w:rsidP="001C27BB">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t>Iterating through a 2D Array</w:t>
            </w:r>
          </w:p>
        </w:tc>
      </w:tr>
      <w:tr w:rsidR="000C6B1C" w14:paraId="66702325" w14:textId="77777777" w:rsidTr="00387A61">
        <w:tc>
          <w:tcPr>
            <w:tcW w:w="450" w:type="dxa"/>
            <w:tcBorders>
              <w:bottom w:val="nil"/>
              <w:right w:val="nil"/>
            </w:tcBorders>
          </w:tcPr>
          <w:p w14:paraId="65DFFC9F" w14:textId="77777777" w:rsidR="000C6B1C" w:rsidRDefault="000C6B1C" w:rsidP="00576730">
            <w:pPr>
              <w:pStyle w:val="TableNumber"/>
            </w:pPr>
            <w:r>
              <w:t>1</w:t>
            </w:r>
          </w:p>
        </w:tc>
        <w:tc>
          <w:tcPr>
            <w:tcW w:w="7650" w:type="dxa"/>
            <w:tcBorders>
              <w:top w:val="nil"/>
              <w:left w:val="nil"/>
              <w:bottom w:val="nil"/>
            </w:tcBorders>
          </w:tcPr>
          <w:p w14:paraId="5CEB3F98" w14:textId="77777777" w:rsidR="000C6B1C" w:rsidRDefault="006E054E" w:rsidP="00EB6068">
            <w:pPr>
              <w:pStyle w:val="TableText"/>
            </w:pPr>
            <w:r>
              <w:t>To demonstrate the usage of the 2D arrays we will improve and build on Exercise 1</w:t>
            </w:r>
            <w:r w:rsidR="00B1712E">
              <w:t xml:space="preserve"> (or you can open </w:t>
            </w:r>
            <w:r w:rsidR="00FB14AB">
              <w:rPr>
                <w:rStyle w:val="MarginNote-URL"/>
              </w:rPr>
              <w:t>lab12</w:t>
            </w:r>
            <w:r w:rsidR="00B1712E" w:rsidRPr="00B1712E">
              <w:rPr>
                <w:rStyle w:val="MarginNote-URL"/>
              </w:rPr>
              <w:t>-exercise02.php</w:t>
            </w:r>
            <w:r w:rsidR="00B1712E">
              <w:t>)</w:t>
            </w:r>
            <w:r>
              <w:t>.</w:t>
            </w:r>
          </w:p>
          <w:p w14:paraId="47F39045" w14:textId="77777777" w:rsidR="006E054E" w:rsidRDefault="006E054E" w:rsidP="00EB6068">
            <w:pPr>
              <w:pStyle w:val="TableText"/>
            </w:pPr>
            <w:r>
              <w:t xml:space="preserve">Whereas we had two parallel arrays (one of highs and one of lows) before, we would be better served by a single array where each day of the week has an array of values rather than one. Replace your </w:t>
            </w:r>
            <w:r w:rsidR="00E10AF1">
              <w:t xml:space="preserve">two weather </w:t>
            </w:r>
            <w:r>
              <w:t>arrays with the following:</w:t>
            </w:r>
          </w:p>
          <w:p w14:paraId="65F2900A" w14:textId="77777777" w:rsidR="00E10AF1" w:rsidRDefault="00E10AF1" w:rsidP="00D21C78">
            <w:pPr>
              <w:pStyle w:val="CodeAboveBold"/>
            </w:pPr>
            <w:r>
              <w:t>$forecast =</w:t>
            </w:r>
            <w:r w:rsidR="00D21C78">
              <w:t xml:space="preserve"> </w:t>
            </w:r>
            <w:r>
              <w:t>array("Monday" =&gt; array(20,10),</w:t>
            </w:r>
          </w:p>
          <w:p w14:paraId="258CBBD5" w14:textId="77777777" w:rsidR="00E10AF1" w:rsidRDefault="00D21C78" w:rsidP="00D21C78">
            <w:pPr>
              <w:pStyle w:val="CodeBold"/>
            </w:pPr>
            <w:r>
              <w:t xml:space="preserve">                  </w:t>
            </w:r>
            <w:r w:rsidR="00E10AF1">
              <w:t>"Tuesday" =&gt; array(30,11),</w:t>
            </w:r>
          </w:p>
          <w:p w14:paraId="230E98F2" w14:textId="77777777" w:rsidR="00E10AF1" w:rsidRDefault="00D21C78" w:rsidP="00D21C78">
            <w:pPr>
              <w:pStyle w:val="CodeBold"/>
            </w:pPr>
            <w:r>
              <w:t xml:space="preserve">                  </w:t>
            </w:r>
            <w:r w:rsidR="00E10AF1">
              <w:t>"Wednesday" =&gt; array(26,15),</w:t>
            </w:r>
          </w:p>
          <w:p w14:paraId="020E4918" w14:textId="77777777" w:rsidR="00E10AF1" w:rsidRDefault="00D21C78" w:rsidP="00D21C78">
            <w:pPr>
              <w:pStyle w:val="CodeBold"/>
            </w:pPr>
            <w:r>
              <w:t xml:space="preserve">                  </w:t>
            </w:r>
            <w:r w:rsidR="00E10AF1">
              <w:t>"Thursday" =&gt; array(30,18),</w:t>
            </w:r>
          </w:p>
          <w:p w14:paraId="7916D4A3" w14:textId="77777777" w:rsidR="00E10AF1" w:rsidRDefault="00D21C78" w:rsidP="00D21C78">
            <w:pPr>
              <w:pStyle w:val="CodeBold"/>
            </w:pPr>
            <w:r>
              <w:t xml:space="preserve">                  </w:t>
            </w:r>
            <w:r w:rsidR="00E10AF1">
              <w:t>"Friday" =&gt; array(30,20),</w:t>
            </w:r>
          </w:p>
          <w:p w14:paraId="7BE876E3" w14:textId="77777777" w:rsidR="00E10AF1" w:rsidRDefault="00D21C78" w:rsidP="00D21C78">
            <w:pPr>
              <w:pStyle w:val="CodeBold"/>
            </w:pPr>
            <w:r>
              <w:t xml:space="preserve">                  </w:t>
            </w:r>
            <w:r w:rsidR="00E10AF1">
              <w:t>"Saturday" =&gt; array(29,13),</w:t>
            </w:r>
          </w:p>
          <w:p w14:paraId="2025D52F" w14:textId="77777777" w:rsidR="006E054E" w:rsidRDefault="00D21C78" w:rsidP="00D21C78">
            <w:pPr>
              <w:pStyle w:val="CodeBold"/>
            </w:pPr>
            <w:r>
              <w:t xml:space="preserve">                  </w:t>
            </w:r>
            <w:r w:rsidR="00E10AF1">
              <w:t>"Sunday" =&gt; array(25,11));</w:t>
            </w:r>
          </w:p>
        </w:tc>
      </w:tr>
      <w:tr w:rsidR="000112FD" w14:paraId="3E002EC2" w14:textId="77777777" w:rsidTr="00D21C78">
        <w:trPr>
          <w:trHeight w:val="360"/>
        </w:trPr>
        <w:tc>
          <w:tcPr>
            <w:tcW w:w="450" w:type="dxa"/>
            <w:tcBorders>
              <w:top w:val="nil"/>
              <w:left w:val="nil"/>
              <w:bottom w:val="nil"/>
              <w:right w:val="nil"/>
            </w:tcBorders>
          </w:tcPr>
          <w:p w14:paraId="77012FAF" w14:textId="77777777" w:rsidR="000112FD" w:rsidRDefault="000112FD" w:rsidP="00576730">
            <w:pPr>
              <w:pStyle w:val="TableNumber"/>
            </w:pPr>
            <w:r>
              <w:t>2</w:t>
            </w:r>
          </w:p>
        </w:tc>
        <w:tc>
          <w:tcPr>
            <w:tcW w:w="7650" w:type="dxa"/>
            <w:tcBorders>
              <w:top w:val="nil"/>
              <w:left w:val="nil"/>
              <w:bottom w:val="nil"/>
              <w:right w:val="nil"/>
            </w:tcBorders>
          </w:tcPr>
          <w:p w14:paraId="038F4656" w14:textId="77777777" w:rsidR="000112FD" w:rsidRDefault="000112FD" w:rsidP="00D21C78">
            <w:pPr>
              <w:pStyle w:val="TableText"/>
            </w:pPr>
            <w:r>
              <w:t xml:space="preserve">Since </w:t>
            </w:r>
            <w:r w:rsidR="00D21C78">
              <w:t xml:space="preserve">the previous exercise </w:t>
            </w:r>
            <w:r>
              <w:t xml:space="preserve">made use of two arrays, we will have to make some changes to make it work with one. </w:t>
            </w:r>
            <w:r w:rsidR="00D21C78">
              <w:t>Modify your loop as follows.</w:t>
            </w:r>
          </w:p>
          <w:p w14:paraId="2A8A0B2A" w14:textId="77777777" w:rsidR="00D21C78" w:rsidRDefault="00D21C78" w:rsidP="00D21C78">
            <w:pPr>
              <w:pStyle w:val="Code"/>
            </w:pPr>
            <w:r>
              <w:t xml:space="preserve">&lt;div class="container theme-showcase" role="main"&gt;  </w:t>
            </w:r>
          </w:p>
          <w:p w14:paraId="0CDB0D66" w14:textId="77777777" w:rsidR="00D21C78" w:rsidRDefault="00D21C78" w:rsidP="00D21C78">
            <w:pPr>
              <w:pStyle w:val="Code"/>
            </w:pPr>
            <w:r>
              <w:t xml:space="preserve">&lt;?php </w:t>
            </w:r>
          </w:p>
          <w:p w14:paraId="4A9DABF0" w14:textId="77777777" w:rsidR="00D21C78" w:rsidRDefault="00D21C78" w:rsidP="00D21C78">
            <w:pPr>
              <w:pStyle w:val="Code"/>
            </w:pPr>
            <w:r>
              <w:t xml:space="preserve">   foreach (</w:t>
            </w:r>
            <w:r w:rsidRPr="00D21C78">
              <w:rPr>
                <w:rStyle w:val="CodeBoldChar"/>
              </w:rPr>
              <w:t>$forecast as $key =&gt; $weather</w:t>
            </w:r>
            <w:r>
              <w:t>) {</w:t>
            </w:r>
          </w:p>
          <w:p w14:paraId="1DDA04A2" w14:textId="77777777" w:rsidR="00D21C78" w:rsidRDefault="00D21C78" w:rsidP="00D21C78">
            <w:pPr>
              <w:pStyle w:val="Code"/>
            </w:pPr>
            <w:r>
              <w:t xml:space="preserve">      outputForecast($key, </w:t>
            </w:r>
            <w:r w:rsidRPr="00D21C78">
              <w:rPr>
                <w:rStyle w:val="CodeBoldChar"/>
              </w:rPr>
              <w:t>$weather[0], $weather[1]</w:t>
            </w:r>
            <w:r>
              <w:t>);</w:t>
            </w:r>
          </w:p>
          <w:p w14:paraId="4FF08AA6" w14:textId="77777777" w:rsidR="00D21C78" w:rsidRDefault="00D21C78" w:rsidP="00D21C78">
            <w:pPr>
              <w:pStyle w:val="Code"/>
            </w:pPr>
            <w:r>
              <w:t xml:space="preserve">   }</w:t>
            </w:r>
          </w:p>
          <w:p w14:paraId="5A03ED4D" w14:textId="77777777" w:rsidR="00D21C78" w:rsidRDefault="00D21C78" w:rsidP="00D21C78">
            <w:pPr>
              <w:pStyle w:val="Code"/>
            </w:pPr>
            <w:r>
              <w:t>?&gt;</w:t>
            </w:r>
          </w:p>
          <w:p w14:paraId="63B38B7F" w14:textId="77777777" w:rsidR="000112FD" w:rsidRDefault="00D21C78" w:rsidP="00D21C78">
            <w:pPr>
              <w:pStyle w:val="Code"/>
            </w:pPr>
            <w:r>
              <w:lastRenderedPageBreak/>
              <w:t>&lt;/div&gt;</w:t>
            </w:r>
          </w:p>
          <w:p w14:paraId="79FB6FE2" w14:textId="77777777" w:rsidR="00D21C78" w:rsidRDefault="00D21C78" w:rsidP="00D21C78">
            <w:pPr>
              <w:pStyle w:val="TableComment"/>
            </w:pPr>
            <w:r>
              <w:t>Notice that in comparison to step 8 in the previous exercise, our loop code now looks a bit cleaner.</w:t>
            </w:r>
          </w:p>
        </w:tc>
      </w:tr>
      <w:tr w:rsidR="00A17811" w14:paraId="5A923116" w14:textId="77777777" w:rsidTr="00387A61">
        <w:trPr>
          <w:trHeight w:val="2133"/>
        </w:trPr>
        <w:tc>
          <w:tcPr>
            <w:tcW w:w="450" w:type="dxa"/>
            <w:tcBorders>
              <w:top w:val="nil"/>
              <w:left w:val="nil"/>
              <w:bottom w:val="nil"/>
              <w:right w:val="nil"/>
            </w:tcBorders>
          </w:tcPr>
          <w:p w14:paraId="280E937B" w14:textId="77777777" w:rsidR="00A17811" w:rsidRDefault="00D21C78" w:rsidP="00576730">
            <w:pPr>
              <w:pStyle w:val="TableNumber"/>
            </w:pPr>
            <w:r>
              <w:lastRenderedPageBreak/>
              <w:t>3</w:t>
            </w:r>
          </w:p>
        </w:tc>
        <w:tc>
          <w:tcPr>
            <w:tcW w:w="7650" w:type="dxa"/>
            <w:tcBorders>
              <w:top w:val="nil"/>
              <w:left w:val="nil"/>
              <w:bottom w:val="nil"/>
              <w:right w:val="nil"/>
            </w:tcBorders>
          </w:tcPr>
          <w:p w14:paraId="523CA8B4" w14:textId="77777777" w:rsidR="00D62E56" w:rsidRDefault="00A17811" w:rsidP="00EB6068">
            <w:pPr>
              <w:pStyle w:val="TableText"/>
            </w:pPr>
            <w:r>
              <w:t>To illustrate why the 2d array is more flexible than the parallel arrays we will now add a third</w:t>
            </w:r>
            <w:r w:rsidR="00D62E56">
              <w:t xml:space="preserve"> element to our forecast: a string description. </w:t>
            </w:r>
          </w:p>
          <w:p w14:paraId="7C20E51E" w14:textId="77777777" w:rsidR="00D62E56" w:rsidRDefault="00D62E56" w:rsidP="00EB6068">
            <w:pPr>
              <w:pStyle w:val="TableText"/>
            </w:pPr>
            <w:r>
              <w:t xml:space="preserve">Modify each element in the </w:t>
            </w:r>
            <w:r w:rsidRPr="00D21C78">
              <w:rPr>
                <w:rStyle w:val="CodeChar"/>
              </w:rPr>
              <w:t>$forecast</w:t>
            </w:r>
            <w:r>
              <w:t xml:space="preserve"> array declaration to take </w:t>
            </w:r>
            <w:r w:rsidR="000869DF">
              <w:t>a third element</w:t>
            </w:r>
            <w:r w:rsidR="00B1712E">
              <w:t>.</w:t>
            </w:r>
          </w:p>
          <w:p w14:paraId="1502A70A" w14:textId="77777777" w:rsidR="00D62E56" w:rsidRDefault="00D62E56" w:rsidP="00EB6068">
            <w:pPr>
              <w:pStyle w:val="TableText"/>
            </w:pPr>
          </w:p>
          <w:p w14:paraId="21CED6EB" w14:textId="77777777" w:rsidR="00B1712E" w:rsidRDefault="00B1712E" w:rsidP="00B1712E">
            <w:pPr>
              <w:pStyle w:val="Code"/>
            </w:pPr>
            <w:r>
              <w:t>$forecast = array("Monday" =&gt; array(20,10</w:t>
            </w:r>
            <w:r w:rsidRPr="00B1712E">
              <w:rPr>
                <w:rStyle w:val="CodeBoldChar"/>
              </w:rPr>
              <w:t>,"Cloudy"</w:t>
            </w:r>
            <w:r>
              <w:t>),</w:t>
            </w:r>
          </w:p>
          <w:p w14:paraId="1717B643" w14:textId="77777777" w:rsidR="00B1712E" w:rsidRDefault="00B1712E" w:rsidP="00B1712E">
            <w:pPr>
              <w:pStyle w:val="Code"/>
            </w:pPr>
            <w:r>
              <w:t xml:space="preserve">                  "Tuesday" =&gt; array(30,11</w:t>
            </w:r>
            <w:r w:rsidRPr="00B1712E">
              <w:rPr>
                <w:rStyle w:val="CodeBoldChar"/>
              </w:rPr>
              <w:t>,"Sunny"</w:t>
            </w:r>
            <w:r>
              <w:t>),</w:t>
            </w:r>
          </w:p>
          <w:p w14:paraId="03B7E75C" w14:textId="77777777" w:rsidR="00B1712E" w:rsidRDefault="00B1712E" w:rsidP="00B1712E">
            <w:pPr>
              <w:pStyle w:val="Code"/>
            </w:pPr>
            <w:r>
              <w:t xml:space="preserve">                  "Wednesday" =&gt; array(26,15</w:t>
            </w:r>
            <w:r w:rsidRPr="00B1712E">
              <w:rPr>
                <w:rStyle w:val="CodeBoldChar"/>
              </w:rPr>
              <w:t>,"Sunny"</w:t>
            </w:r>
            <w:r>
              <w:t>),</w:t>
            </w:r>
          </w:p>
          <w:p w14:paraId="41335EAF" w14:textId="77777777" w:rsidR="00B1712E" w:rsidRDefault="00B1712E" w:rsidP="00B1712E">
            <w:pPr>
              <w:pStyle w:val="Code"/>
            </w:pPr>
            <w:r>
              <w:t xml:space="preserve">                  "Thursday" =&gt; array(30,18</w:t>
            </w:r>
            <w:r w:rsidRPr="00B1712E">
              <w:rPr>
                <w:rStyle w:val="CodeBoldChar"/>
              </w:rPr>
              <w:t>,"Cloudy"</w:t>
            </w:r>
            <w:r>
              <w:t>),</w:t>
            </w:r>
          </w:p>
          <w:p w14:paraId="6AC42422" w14:textId="77777777" w:rsidR="00B1712E" w:rsidRDefault="00B1712E" w:rsidP="00B1712E">
            <w:pPr>
              <w:pStyle w:val="Code"/>
            </w:pPr>
            <w:r>
              <w:t xml:space="preserve">                  "Friday" =&gt; array(30,20</w:t>
            </w:r>
            <w:r w:rsidRPr="00B1712E">
              <w:rPr>
                <w:rStyle w:val="CodeBoldChar"/>
              </w:rPr>
              <w:t>,"Rain"</w:t>
            </w:r>
            <w:r>
              <w:t>),</w:t>
            </w:r>
          </w:p>
          <w:p w14:paraId="01AB0DEA" w14:textId="77777777" w:rsidR="00B1712E" w:rsidRDefault="00B1712E" w:rsidP="00B1712E">
            <w:pPr>
              <w:pStyle w:val="Code"/>
            </w:pPr>
            <w:r>
              <w:t xml:space="preserve">                  "Saturday" =&gt; array(29,13</w:t>
            </w:r>
            <w:r w:rsidRPr="00B1712E">
              <w:rPr>
                <w:rStyle w:val="CodeBoldChar"/>
              </w:rPr>
              <w:t>,"Rain"</w:t>
            </w:r>
            <w:r>
              <w:t>),</w:t>
            </w:r>
          </w:p>
          <w:p w14:paraId="1A416A28" w14:textId="77777777" w:rsidR="00D62E56" w:rsidRDefault="00B1712E" w:rsidP="00B1712E">
            <w:pPr>
              <w:pStyle w:val="Code"/>
            </w:pPr>
            <w:r>
              <w:t xml:space="preserve">                  "Sunday" =&gt; array(25,11</w:t>
            </w:r>
            <w:r w:rsidRPr="00B1712E">
              <w:rPr>
                <w:rStyle w:val="CodeBoldChar"/>
              </w:rPr>
              <w:t>,"Cloudy"</w:t>
            </w:r>
            <w:r>
              <w:t>));</w:t>
            </w:r>
          </w:p>
        </w:tc>
      </w:tr>
      <w:tr w:rsidR="00D21C78" w14:paraId="69C0D04F" w14:textId="77777777" w:rsidTr="00D21C78">
        <w:trPr>
          <w:trHeight w:val="99"/>
        </w:trPr>
        <w:tc>
          <w:tcPr>
            <w:tcW w:w="450" w:type="dxa"/>
            <w:tcBorders>
              <w:top w:val="nil"/>
              <w:left w:val="nil"/>
              <w:bottom w:val="nil"/>
              <w:right w:val="nil"/>
            </w:tcBorders>
          </w:tcPr>
          <w:p w14:paraId="3571FE72" w14:textId="77777777" w:rsidR="00D21C78" w:rsidRDefault="00D21C78" w:rsidP="00576730">
            <w:pPr>
              <w:pStyle w:val="TableNumber"/>
            </w:pPr>
            <w:r>
              <w:t>4</w:t>
            </w:r>
          </w:p>
        </w:tc>
        <w:tc>
          <w:tcPr>
            <w:tcW w:w="7650" w:type="dxa"/>
            <w:tcBorders>
              <w:top w:val="nil"/>
              <w:left w:val="nil"/>
              <w:bottom w:val="nil"/>
              <w:right w:val="nil"/>
            </w:tcBorders>
          </w:tcPr>
          <w:p w14:paraId="713B3301" w14:textId="77777777" w:rsidR="00D21C78" w:rsidRDefault="00D21C78" w:rsidP="00EB6068">
            <w:pPr>
              <w:pStyle w:val="TableText"/>
            </w:pPr>
            <w:r>
              <w:t xml:space="preserve">Modify the </w:t>
            </w:r>
            <w:r w:rsidRPr="00D21C78">
              <w:rPr>
                <w:rStyle w:val="CodeChar"/>
              </w:rPr>
              <w:t>outputForecast()</w:t>
            </w:r>
            <w:r>
              <w:t xml:space="preserve"> function as follows.</w:t>
            </w:r>
          </w:p>
          <w:p w14:paraId="0720942B" w14:textId="77777777" w:rsidR="00B1712E" w:rsidRDefault="00B1712E" w:rsidP="00B1712E">
            <w:pPr>
              <w:pStyle w:val="CodeAbove"/>
            </w:pPr>
            <w:r>
              <w:t>function outputForecast($day,$high,$low</w:t>
            </w:r>
            <w:r w:rsidRPr="00B1712E">
              <w:rPr>
                <w:rStyle w:val="CodeBoldChar"/>
              </w:rPr>
              <w:t>, $description</w:t>
            </w:r>
            <w:r>
              <w:t>) {</w:t>
            </w:r>
          </w:p>
          <w:p w14:paraId="07E0F131" w14:textId="77777777" w:rsidR="00B1712E" w:rsidRDefault="00B1712E" w:rsidP="00B1712E">
            <w:pPr>
              <w:pStyle w:val="Code"/>
            </w:pPr>
            <w:r>
              <w:t xml:space="preserve">   echo '&lt;div class="panel panel-default col-lg-3 col-md-3 col-sm-6"&gt;';</w:t>
            </w:r>
          </w:p>
          <w:p w14:paraId="5B91A7C9" w14:textId="77777777" w:rsidR="00B1712E" w:rsidRDefault="00B1712E" w:rsidP="00B1712E">
            <w:pPr>
              <w:pStyle w:val="Code"/>
            </w:pPr>
            <w:r>
              <w:t xml:space="preserve">   echo '&lt;div class="panel-heading"&gt;';</w:t>
            </w:r>
          </w:p>
          <w:p w14:paraId="7DDEB2B1" w14:textId="77777777" w:rsidR="00B1712E" w:rsidRDefault="00B1712E" w:rsidP="00B1712E">
            <w:pPr>
              <w:pStyle w:val="Code"/>
            </w:pPr>
            <w:r>
              <w:t xml:space="preserve">   echo '&lt;h3 class="panel-title"&gt;' . $day . '&lt;/h3&gt;';</w:t>
            </w:r>
          </w:p>
          <w:p w14:paraId="637A26FC" w14:textId="77777777" w:rsidR="00B1712E" w:rsidRDefault="00B1712E" w:rsidP="00B1712E">
            <w:pPr>
              <w:pStyle w:val="Code"/>
            </w:pPr>
            <w:r>
              <w:t xml:space="preserve">   echo '&lt;/div&gt;';</w:t>
            </w:r>
          </w:p>
          <w:p w14:paraId="603686F5" w14:textId="77777777" w:rsidR="00B1712E" w:rsidRDefault="00B1712E" w:rsidP="00B1712E">
            <w:pPr>
              <w:pStyle w:val="Code"/>
            </w:pPr>
            <w:r>
              <w:t xml:space="preserve">   echo '&lt;div class="panel-body"&gt;';</w:t>
            </w:r>
          </w:p>
          <w:p w14:paraId="26E4570C" w14:textId="77777777" w:rsidR="00B1712E" w:rsidRDefault="00B1712E" w:rsidP="00B1712E">
            <w:pPr>
              <w:pStyle w:val="Code"/>
            </w:pPr>
            <w:r>
              <w:t xml:space="preserve">   echo '&lt;table class="table table-hover"&gt;';</w:t>
            </w:r>
          </w:p>
          <w:p w14:paraId="20EC2C5F" w14:textId="77777777" w:rsidR="00B1712E" w:rsidRDefault="00B1712E" w:rsidP="00B1712E">
            <w:pPr>
              <w:pStyle w:val="Code"/>
            </w:pPr>
            <w:r>
              <w:t xml:space="preserve">   echo '&lt;tr&gt;&lt;td&gt;High:&lt;/td&gt;&lt;td&gt;' . $high . '&lt;/td&gt;&lt;/tr&gt;';</w:t>
            </w:r>
          </w:p>
          <w:p w14:paraId="1F6EF727" w14:textId="77777777" w:rsidR="00B1712E" w:rsidRDefault="00B1712E" w:rsidP="00B1712E">
            <w:pPr>
              <w:pStyle w:val="Code"/>
            </w:pPr>
            <w:r>
              <w:t xml:space="preserve">   echo '&lt;tr&gt;&lt;td&gt;Low:&lt;/td&gt;&lt;td&gt;' . $low . '&lt;/td&gt;&lt;/tr&gt;';</w:t>
            </w:r>
          </w:p>
          <w:p w14:paraId="7F0C674F" w14:textId="77777777" w:rsidR="00B1712E" w:rsidRDefault="00B1712E" w:rsidP="00B1712E">
            <w:pPr>
              <w:pStyle w:val="Code"/>
            </w:pPr>
            <w:r>
              <w:t xml:space="preserve">   echo '&lt;/table&gt;';</w:t>
            </w:r>
          </w:p>
          <w:p w14:paraId="19E4413B" w14:textId="77777777" w:rsidR="00B1712E" w:rsidRDefault="00B1712E" w:rsidP="00B1712E">
            <w:pPr>
              <w:pStyle w:val="Code"/>
            </w:pPr>
            <w:r>
              <w:t xml:space="preserve">   echo '&lt;/div&gt;';</w:t>
            </w:r>
          </w:p>
          <w:p w14:paraId="64A72DE7" w14:textId="77777777" w:rsidR="00B1712E" w:rsidRDefault="00B1712E" w:rsidP="00B1712E">
            <w:pPr>
              <w:pStyle w:val="CodeBold"/>
            </w:pPr>
            <w:r>
              <w:t xml:space="preserve">   echo '&lt;div class="panel-footer"&gt;&lt;img src="' . $description . </w:t>
            </w:r>
          </w:p>
          <w:p w14:paraId="7C98DCF8" w14:textId="77777777" w:rsidR="00B1712E" w:rsidRDefault="00B1712E" w:rsidP="00B1712E">
            <w:pPr>
              <w:pStyle w:val="CodeBold"/>
            </w:pPr>
            <w:r>
              <w:t xml:space="preserve">            '.png" /&gt; ' . $description . '&lt;/div&gt;';</w:t>
            </w:r>
          </w:p>
          <w:p w14:paraId="0F61FF12" w14:textId="77777777" w:rsidR="00B1712E" w:rsidRDefault="00B1712E" w:rsidP="00B1712E">
            <w:pPr>
              <w:pStyle w:val="Code"/>
            </w:pPr>
            <w:r>
              <w:t xml:space="preserve">   echo '&lt;/div&gt;';</w:t>
            </w:r>
          </w:p>
          <w:p w14:paraId="3D831B73" w14:textId="77777777" w:rsidR="00D21C78" w:rsidRDefault="00B1712E" w:rsidP="00B1712E">
            <w:pPr>
              <w:pStyle w:val="Code"/>
            </w:pPr>
            <w:r>
              <w:t>}</w:t>
            </w:r>
          </w:p>
        </w:tc>
      </w:tr>
      <w:tr w:rsidR="00B1712E" w14:paraId="1C8851D2" w14:textId="77777777" w:rsidTr="00D21C78">
        <w:trPr>
          <w:trHeight w:val="99"/>
        </w:trPr>
        <w:tc>
          <w:tcPr>
            <w:tcW w:w="450" w:type="dxa"/>
            <w:tcBorders>
              <w:top w:val="nil"/>
              <w:left w:val="nil"/>
              <w:bottom w:val="nil"/>
              <w:right w:val="nil"/>
            </w:tcBorders>
          </w:tcPr>
          <w:p w14:paraId="2504561F" w14:textId="77777777" w:rsidR="00B1712E" w:rsidRDefault="00B1712E" w:rsidP="00576730">
            <w:pPr>
              <w:pStyle w:val="TableNumber"/>
            </w:pPr>
            <w:r>
              <w:t>5</w:t>
            </w:r>
          </w:p>
        </w:tc>
        <w:tc>
          <w:tcPr>
            <w:tcW w:w="7650" w:type="dxa"/>
            <w:tcBorders>
              <w:top w:val="nil"/>
              <w:left w:val="nil"/>
              <w:bottom w:val="nil"/>
              <w:right w:val="nil"/>
            </w:tcBorders>
          </w:tcPr>
          <w:p w14:paraId="32689A8F" w14:textId="77777777" w:rsidR="00B1712E" w:rsidRDefault="00B1712E" w:rsidP="00EB6068">
            <w:pPr>
              <w:pStyle w:val="TableText"/>
            </w:pPr>
            <w:r>
              <w:t>Modify the output loop as follows.</w:t>
            </w:r>
          </w:p>
          <w:p w14:paraId="71FE3BBC" w14:textId="77777777" w:rsidR="00B1712E" w:rsidRDefault="00B1712E" w:rsidP="00B1712E">
            <w:pPr>
              <w:pStyle w:val="CodeAbove"/>
            </w:pPr>
            <w:r>
              <w:t>foreach ($forecast as $key =&gt; $weather) {</w:t>
            </w:r>
          </w:p>
          <w:p w14:paraId="414688B1" w14:textId="77777777" w:rsidR="00B1712E" w:rsidRDefault="00B1712E" w:rsidP="00B1712E">
            <w:pPr>
              <w:pStyle w:val="Code"/>
            </w:pPr>
            <w:r>
              <w:t xml:space="preserve">   outputForecast($key, $weather[0], $weather[1]</w:t>
            </w:r>
            <w:r w:rsidRPr="00713861">
              <w:rPr>
                <w:rStyle w:val="CodeBoldChar"/>
              </w:rPr>
              <w:t>, $weather[2]</w:t>
            </w:r>
            <w:r>
              <w:t>);</w:t>
            </w:r>
          </w:p>
          <w:p w14:paraId="49F6CFA2" w14:textId="77777777" w:rsidR="00B1712E" w:rsidRDefault="00B1712E" w:rsidP="00B1712E">
            <w:pPr>
              <w:pStyle w:val="Code"/>
            </w:pPr>
            <w:r>
              <w:t>}</w:t>
            </w:r>
          </w:p>
        </w:tc>
      </w:tr>
      <w:tr w:rsidR="00B1712E" w14:paraId="5AA850FD" w14:textId="77777777" w:rsidTr="00D21C78">
        <w:trPr>
          <w:trHeight w:val="99"/>
        </w:trPr>
        <w:tc>
          <w:tcPr>
            <w:tcW w:w="450" w:type="dxa"/>
            <w:tcBorders>
              <w:top w:val="nil"/>
              <w:left w:val="nil"/>
              <w:bottom w:val="nil"/>
              <w:right w:val="nil"/>
            </w:tcBorders>
          </w:tcPr>
          <w:p w14:paraId="34B7A235" w14:textId="77777777" w:rsidR="00B1712E" w:rsidRDefault="00B1712E" w:rsidP="00576730">
            <w:pPr>
              <w:pStyle w:val="TableNumber"/>
            </w:pPr>
            <w:r>
              <w:t>6</w:t>
            </w:r>
          </w:p>
        </w:tc>
        <w:tc>
          <w:tcPr>
            <w:tcW w:w="7650" w:type="dxa"/>
            <w:tcBorders>
              <w:top w:val="nil"/>
              <w:left w:val="nil"/>
              <w:bottom w:val="nil"/>
              <w:right w:val="nil"/>
            </w:tcBorders>
          </w:tcPr>
          <w:p w14:paraId="03D69895" w14:textId="77777777" w:rsidR="00B1712E" w:rsidRDefault="00B1712E" w:rsidP="00EB6068">
            <w:pPr>
              <w:pStyle w:val="TableText"/>
            </w:pPr>
            <w:r>
              <w:t xml:space="preserve">Test in browser. The result should look similar to that shown in </w:t>
            </w:r>
            <w:r w:rsidR="00FB14AB">
              <w:t>Figure 12</w:t>
            </w:r>
            <w:r>
              <w:t>.2.</w:t>
            </w:r>
          </w:p>
        </w:tc>
      </w:tr>
    </w:tbl>
    <w:p w14:paraId="0637D0FB" w14:textId="77777777" w:rsidR="00C53D7F" w:rsidRDefault="00B1712E" w:rsidP="00C53D7F">
      <w:pPr>
        <w:pStyle w:val="FigureImage"/>
      </w:pPr>
      <w:r>
        <w:rPr>
          <w:noProof/>
          <w:lang w:val="en-US"/>
        </w:rPr>
        <w:lastRenderedPageBreak/>
        <w:drawing>
          <wp:inline distT="0" distB="0" distL="0" distR="0" wp14:anchorId="366998FE" wp14:editId="0C1F24AA">
            <wp:extent cx="4800600" cy="424458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800600" cy="4244589"/>
                    </a:xfrm>
                    <a:prstGeom prst="rect">
                      <a:avLst/>
                    </a:prstGeom>
                    <a:noFill/>
                    <a:ln w="9525">
                      <a:noFill/>
                      <a:miter lim="800000"/>
                      <a:headEnd/>
                      <a:tailEnd/>
                    </a:ln>
                  </pic:spPr>
                </pic:pic>
              </a:graphicData>
            </a:graphic>
          </wp:inline>
        </w:drawing>
      </w:r>
    </w:p>
    <w:p w14:paraId="2658E335" w14:textId="77777777" w:rsidR="000C6B1C" w:rsidRDefault="00FB14AB" w:rsidP="00C53D7F">
      <w:pPr>
        <w:pStyle w:val="Caption"/>
      </w:pPr>
      <w:r>
        <w:t>Figure 12</w:t>
      </w:r>
      <w:r w:rsidR="00072996">
        <w:t>.</w:t>
      </w:r>
      <w:r w:rsidR="00641492">
        <w:fldChar w:fldCharType="begin"/>
      </w:r>
      <w:r w:rsidR="00C53D7F">
        <w:instrText xml:space="preserve"> SEQ Figure \* ARABIC </w:instrText>
      </w:r>
      <w:r w:rsidR="00641492">
        <w:fldChar w:fldCharType="separate"/>
      </w:r>
      <w:r w:rsidR="001C161E">
        <w:rPr>
          <w:noProof/>
        </w:rPr>
        <w:t>2</w:t>
      </w:r>
      <w:r w:rsidR="00641492">
        <w:fldChar w:fldCharType="end"/>
      </w:r>
      <w:r w:rsidR="00943841">
        <w:t xml:space="preserve"> Output from the completed Exercise 2</w:t>
      </w:r>
    </w:p>
    <w:p w14:paraId="3B1140AB" w14:textId="77777777" w:rsidR="001C27BB" w:rsidRDefault="001C27BB"/>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1C27BB" w14:paraId="0CDB4DCC" w14:textId="77777777" w:rsidTr="001C27BB">
        <w:trPr>
          <w:gridBefore w:val="1"/>
          <w:wBefore w:w="450" w:type="dxa"/>
        </w:trPr>
        <w:tc>
          <w:tcPr>
            <w:tcW w:w="7650" w:type="dxa"/>
            <w:tcBorders>
              <w:bottom w:val="single" w:sz="4" w:space="0" w:color="000080"/>
            </w:tcBorders>
            <w:shd w:val="clear" w:color="auto" w:fill="404040"/>
          </w:tcPr>
          <w:p w14:paraId="1FEAC6DA" w14:textId="77777777" w:rsidR="001C27BB" w:rsidRDefault="001C27BB"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Pr="001C27BB">
              <w:t>Array Sorting</w:t>
            </w:r>
          </w:p>
        </w:tc>
      </w:tr>
      <w:tr w:rsidR="001C27BB" w14:paraId="4A23B9A8" w14:textId="77777777" w:rsidTr="00750ED3">
        <w:tc>
          <w:tcPr>
            <w:tcW w:w="450" w:type="dxa"/>
            <w:tcBorders>
              <w:bottom w:val="nil"/>
              <w:right w:val="nil"/>
            </w:tcBorders>
          </w:tcPr>
          <w:p w14:paraId="54445237" w14:textId="77777777" w:rsidR="001C27BB" w:rsidRPr="00576730" w:rsidRDefault="001C27BB" w:rsidP="00576730">
            <w:pPr>
              <w:pStyle w:val="TableNumber"/>
            </w:pPr>
            <w:r w:rsidRPr="00576730">
              <w:t>1</w:t>
            </w:r>
          </w:p>
        </w:tc>
        <w:tc>
          <w:tcPr>
            <w:tcW w:w="7650" w:type="dxa"/>
            <w:tcBorders>
              <w:top w:val="nil"/>
              <w:left w:val="nil"/>
              <w:bottom w:val="nil"/>
            </w:tcBorders>
          </w:tcPr>
          <w:p w14:paraId="5C12F047" w14:textId="77777777" w:rsidR="003F655A" w:rsidRPr="00576730" w:rsidRDefault="001C27BB" w:rsidP="00EB6068">
            <w:pPr>
              <w:pStyle w:val="TableText"/>
            </w:pPr>
            <w:r w:rsidRPr="00576730">
              <w:t xml:space="preserve">Open </w:t>
            </w:r>
            <w:r w:rsidR="00FB14AB">
              <w:rPr>
                <w:rStyle w:val="CodeChar"/>
              </w:rPr>
              <w:t>lab12</w:t>
            </w:r>
            <w:r w:rsidRPr="00576730">
              <w:rPr>
                <w:rStyle w:val="CodeChar"/>
              </w:rPr>
              <w:t>-exercise0</w:t>
            </w:r>
            <w:r w:rsidR="00D62E56" w:rsidRPr="00576730">
              <w:rPr>
                <w:rStyle w:val="CodeChar"/>
              </w:rPr>
              <w:t>3</w:t>
            </w:r>
            <w:r w:rsidRPr="00576730">
              <w:rPr>
                <w:rStyle w:val="CodeChar"/>
              </w:rPr>
              <w:t>.php</w:t>
            </w:r>
            <w:r w:rsidR="00D62E56" w:rsidRPr="00576730">
              <w:t xml:space="preserve"> in a text editor and your browser. Notice it prints some sports leaderboard in no particular order</w:t>
            </w:r>
            <w:r w:rsidR="00A328C4" w:rsidRPr="00576730">
              <w:t xml:space="preserve"> making use of the </w:t>
            </w:r>
            <w:r w:rsidR="00A328C4" w:rsidRPr="00652DDA">
              <w:rPr>
                <w:rStyle w:val="CodeChar"/>
              </w:rPr>
              <w:t>print_f</w:t>
            </w:r>
            <w:r w:rsidR="00652DDA" w:rsidRPr="00652DDA">
              <w:rPr>
                <w:rStyle w:val="CodeChar"/>
              </w:rPr>
              <w:t>()</w:t>
            </w:r>
            <w:r w:rsidR="00A328C4" w:rsidRPr="00576730">
              <w:t xml:space="preserve"> function.</w:t>
            </w:r>
          </w:p>
          <w:p w14:paraId="5D98CE00" w14:textId="77777777" w:rsidR="00A328C4" w:rsidRPr="00576730" w:rsidRDefault="00A328C4" w:rsidP="00EB6068">
            <w:pPr>
              <w:pStyle w:val="TableText"/>
            </w:pPr>
          </w:p>
        </w:tc>
      </w:tr>
      <w:tr w:rsidR="00576730" w14:paraId="3B68C40C" w14:textId="77777777" w:rsidTr="00750ED3">
        <w:trPr>
          <w:trHeight w:val="160"/>
        </w:trPr>
        <w:tc>
          <w:tcPr>
            <w:tcW w:w="450" w:type="dxa"/>
            <w:tcBorders>
              <w:top w:val="nil"/>
              <w:left w:val="nil"/>
              <w:bottom w:val="nil"/>
              <w:right w:val="nil"/>
            </w:tcBorders>
          </w:tcPr>
          <w:p w14:paraId="57962BD6" w14:textId="77777777" w:rsidR="00576730" w:rsidRDefault="00576730" w:rsidP="00576730">
            <w:pPr>
              <w:pStyle w:val="TableNumber"/>
            </w:pPr>
            <w:r>
              <w:t>2</w:t>
            </w:r>
          </w:p>
        </w:tc>
        <w:tc>
          <w:tcPr>
            <w:tcW w:w="7650" w:type="dxa"/>
            <w:tcBorders>
              <w:top w:val="nil"/>
              <w:left w:val="nil"/>
              <w:bottom w:val="nil"/>
              <w:right w:val="nil"/>
            </w:tcBorders>
          </w:tcPr>
          <w:p w14:paraId="371C875C" w14:textId="77777777" w:rsidR="00576730" w:rsidRDefault="00576730" w:rsidP="00652DDA">
            <w:pPr>
              <w:pStyle w:val="TableText"/>
            </w:pPr>
            <w:r>
              <w:t>The data is stored in an array where the keys are the names of the players and the values are their points this season.</w:t>
            </w:r>
            <w:r w:rsidR="00652DDA">
              <w:t xml:space="preserve"> You can sort the array </w:t>
            </w:r>
            <w:r w:rsidR="00842FD0">
              <w:t xml:space="preserve">using the </w:t>
            </w:r>
            <w:r w:rsidR="00842FD0" w:rsidRPr="00652DDA">
              <w:rPr>
                <w:rStyle w:val="CodeChar"/>
              </w:rPr>
              <w:t>sort()</w:t>
            </w:r>
            <w:r w:rsidR="00842FD0">
              <w:t xml:space="preserve"> function. Add the</w:t>
            </w:r>
            <w:r w:rsidR="00652DDA">
              <w:t xml:space="preserve"> following</w:t>
            </w:r>
            <w:r w:rsidR="00842FD0">
              <w:t xml:space="preserve"> lines:</w:t>
            </w:r>
          </w:p>
          <w:p w14:paraId="5C81AD5C" w14:textId="77777777" w:rsidR="00652DDA" w:rsidRDefault="00652DDA" w:rsidP="00652DDA">
            <w:pPr>
              <w:pStyle w:val="CodeAbove"/>
            </w:pPr>
            <w:r>
              <w:t>echo "&lt;pre&gt;";</w:t>
            </w:r>
          </w:p>
          <w:p w14:paraId="75E49390" w14:textId="77777777" w:rsidR="00652DDA" w:rsidRDefault="00652DDA" w:rsidP="00652DDA">
            <w:pPr>
              <w:pStyle w:val="Code"/>
            </w:pPr>
            <w:r>
              <w:t>print_r($players);</w:t>
            </w:r>
          </w:p>
          <w:p w14:paraId="5CFDDFCA" w14:textId="77777777" w:rsidR="00652DDA" w:rsidRDefault="00652DDA" w:rsidP="00652DDA">
            <w:pPr>
              <w:pStyle w:val="CodeBold"/>
            </w:pPr>
            <w:r>
              <w:t>sort($players);</w:t>
            </w:r>
          </w:p>
          <w:p w14:paraId="127F388E" w14:textId="77777777" w:rsidR="00652DDA" w:rsidRDefault="00652DDA" w:rsidP="00652DDA">
            <w:pPr>
              <w:pStyle w:val="CodeBold"/>
            </w:pPr>
            <w:r>
              <w:t>print_r($players);</w:t>
            </w:r>
          </w:p>
          <w:p w14:paraId="35A94FD7" w14:textId="77777777" w:rsidR="00842FD0" w:rsidRDefault="00652DDA" w:rsidP="00652DDA">
            <w:pPr>
              <w:pStyle w:val="Code"/>
            </w:pPr>
            <w:r>
              <w:t>echo "&lt;/pre&gt;";</w:t>
            </w:r>
          </w:p>
        </w:tc>
      </w:tr>
      <w:tr w:rsidR="00652DDA" w14:paraId="5CF861E4" w14:textId="77777777" w:rsidTr="00750ED3">
        <w:trPr>
          <w:trHeight w:val="160"/>
        </w:trPr>
        <w:tc>
          <w:tcPr>
            <w:tcW w:w="450" w:type="dxa"/>
            <w:tcBorders>
              <w:top w:val="nil"/>
              <w:left w:val="nil"/>
              <w:bottom w:val="nil"/>
              <w:right w:val="nil"/>
            </w:tcBorders>
          </w:tcPr>
          <w:p w14:paraId="3D35CB23" w14:textId="77777777" w:rsidR="00652DDA" w:rsidRDefault="00652DDA" w:rsidP="00576730">
            <w:pPr>
              <w:pStyle w:val="TableNumber"/>
            </w:pPr>
            <w:r>
              <w:t>3</w:t>
            </w:r>
          </w:p>
        </w:tc>
        <w:tc>
          <w:tcPr>
            <w:tcW w:w="7650" w:type="dxa"/>
            <w:tcBorders>
              <w:top w:val="nil"/>
              <w:left w:val="nil"/>
              <w:bottom w:val="nil"/>
              <w:right w:val="nil"/>
            </w:tcBorders>
          </w:tcPr>
          <w:p w14:paraId="53BEE231" w14:textId="77777777" w:rsidR="00652DDA" w:rsidRDefault="00652DDA" w:rsidP="00652DDA">
            <w:pPr>
              <w:pStyle w:val="TableText"/>
            </w:pPr>
            <w:r>
              <w:t xml:space="preserve">Save and test the page. Since this is an associative array, this is not the result we probably wanted since the </w:t>
            </w:r>
            <w:r w:rsidRPr="00652DDA">
              <w:rPr>
                <w:rStyle w:val="CodeChar"/>
              </w:rPr>
              <w:t>sort()</w:t>
            </w:r>
            <w:r w:rsidRPr="00652DDA">
              <w:t xml:space="preserve"> function assigns new keys to the elements in </w:t>
            </w:r>
            <w:r>
              <w:t xml:space="preserve">the </w:t>
            </w:r>
            <w:r w:rsidRPr="00652DDA">
              <w:t xml:space="preserve">array. </w:t>
            </w:r>
            <w:r>
              <w:t xml:space="preserve">That is, it </w:t>
            </w:r>
            <w:r w:rsidRPr="00652DDA">
              <w:t xml:space="preserve">will remove any existing keys that may have been assigned, rather than </w:t>
            </w:r>
            <w:r w:rsidRPr="00652DDA">
              <w:lastRenderedPageBreak/>
              <w:t>just reordering the keys.</w:t>
            </w:r>
            <w:r>
              <w:t xml:space="preserve"> </w:t>
            </w:r>
          </w:p>
        </w:tc>
      </w:tr>
      <w:tr w:rsidR="00576730" w14:paraId="44D59C05" w14:textId="77777777" w:rsidTr="00750ED3">
        <w:trPr>
          <w:trHeight w:val="160"/>
        </w:trPr>
        <w:tc>
          <w:tcPr>
            <w:tcW w:w="450" w:type="dxa"/>
            <w:tcBorders>
              <w:top w:val="nil"/>
              <w:left w:val="nil"/>
              <w:bottom w:val="nil"/>
              <w:right w:val="nil"/>
            </w:tcBorders>
          </w:tcPr>
          <w:p w14:paraId="3FD05DD7" w14:textId="77777777" w:rsidR="00576730" w:rsidRDefault="00576730" w:rsidP="00576730">
            <w:pPr>
              <w:pStyle w:val="TableNumber"/>
            </w:pPr>
            <w:r>
              <w:lastRenderedPageBreak/>
              <w:t>3</w:t>
            </w:r>
          </w:p>
        </w:tc>
        <w:tc>
          <w:tcPr>
            <w:tcW w:w="7650" w:type="dxa"/>
            <w:tcBorders>
              <w:top w:val="nil"/>
              <w:left w:val="nil"/>
              <w:bottom w:val="nil"/>
              <w:right w:val="nil"/>
            </w:tcBorders>
          </w:tcPr>
          <w:p w14:paraId="37ACDE2B" w14:textId="77777777" w:rsidR="00842FD0" w:rsidRDefault="00842FD0" w:rsidP="00EB6068">
            <w:pPr>
              <w:pStyle w:val="TableText"/>
            </w:pPr>
            <w:r>
              <w:t>We obviously need to keep the keys and values associated with each other. Let us tr</w:t>
            </w:r>
            <w:r w:rsidR="00652DDA">
              <w:t xml:space="preserve">y another sort function, namely the </w:t>
            </w:r>
            <w:r w:rsidR="00652DDA" w:rsidRPr="00652DDA">
              <w:rPr>
                <w:rStyle w:val="CodeChar"/>
              </w:rPr>
              <w:t>asort()</w:t>
            </w:r>
            <w:r w:rsidR="00652DDA">
              <w:t xml:space="preserve"> function</w:t>
            </w:r>
          </w:p>
          <w:p w14:paraId="7DD3E205" w14:textId="77777777" w:rsidR="00842FD0" w:rsidRDefault="00842FD0" w:rsidP="00842FD0">
            <w:pPr>
              <w:pStyle w:val="Code"/>
            </w:pPr>
          </w:p>
          <w:p w14:paraId="4492E82E" w14:textId="77777777" w:rsidR="00842FD0" w:rsidRDefault="00842FD0" w:rsidP="00842FD0">
            <w:pPr>
              <w:pStyle w:val="Code"/>
            </w:pPr>
            <w:r w:rsidRPr="00652DDA">
              <w:rPr>
                <w:rStyle w:val="CodeBoldChar"/>
              </w:rPr>
              <w:t>asort</w:t>
            </w:r>
            <w:r>
              <w:t>($players);</w:t>
            </w:r>
          </w:p>
          <w:p w14:paraId="52E20B0B" w14:textId="77777777" w:rsidR="00842FD0" w:rsidRDefault="00842FD0" w:rsidP="00842FD0">
            <w:pPr>
              <w:pStyle w:val="Code"/>
            </w:pPr>
            <w:r>
              <w:t>print_r($players);</w:t>
            </w:r>
          </w:p>
          <w:p w14:paraId="44CE9923" w14:textId="77777777" w:rsidR="00842FD0" w:rsidRDefault="00842FD0" w:rsidP="00652DDA">
            <w:pPr>
              <w:pStyle w:val="TableComment"/>
            </w:pPr>
            <w:r>
              <w:t>Save this and refresh the page. The array is now sorted from smallest to largest.</w:t>
            </w:r>
          </w:p>
        </w:tc>
      </w:tr>
      <w:tr w:rsidR="00576730" w14:paraId="59ACC15B" w14:textId="77777777" w:rsidTr="00750ED3">
        <w:trPr>
          <w:trHeight w:val="160"/>
        </w:trPr>
        <w:tc>
          <w:tcPr>
            <w:tcW w:w="450" w:type="dxa"/>
            <w:tcBorders>
              <w:top w:val="nil"/>
              <w:left w:val="nil"/>
              <w:bottom w:val="nil"/>
              <w:right w:val="nil"/>
            </w:tcBorders>
          </w:tcPr>
          <w:p w14:paraId="51CF5085" w14:textId="77777777" w:rsidR="00576730" w:rsidRDefault="00576730" w:rsidP="00576730">
            <w:pPr>
              <w:pStyle w:val="TableNumber"/>
            </w:pPr>
            <w:r>
              <w:t>4</w:t>
            </w:r>
          </w:p>
        </w:tc>
        <w:tc>
          <w:tcPr>
            <w:tcW w:w="7650" w:type="dxa"/>
            <w:tcBorders>
              <w:top w:val="nil"/>
              <w:left w:val="nil"/>
              <w:bottom w:val="nil"/>
              <w:right w:val="nil"/>
            </w:tcBorders>
          </w:tcPr>
          <w:p w14:paraId="1950DCF4" w14:textId="77777777" w:rsidR="00842FD0" w:rsidRDefault="00842FD0" w:rsidP="00EB6068">
            <w:pPr>
              <w:pStyle w:val="TableText"/>
            </w:pPr>
            <w:r>
              <w:t>Let us now reverse the sorted array so that the largest score is on top.</w:t>
            </w:r>
            <w:r w:rsidR="00652DDA">
              <w:t xml:space="preserve"> </w:t>
            </w:r>
            <w:r w:rsidR="00F64B28">
              <w:t>Add this line right after the sort:</w:t>
            </w:r>
          </w:p>
          <w:p w14:paraId="4E393FED" w14:textId="77777777" w:rsidR="00652DDA" w:rsidRDefault="00652DDA" w:rsidP="004A4DDB">
            <w:pPr>
              <w:pStyle w:val="CodeAbove"/>
            </w:pPr>
            <w:r w:rsidRPr="00652DDA">
              <w:t>asort($players);</w:t>
            </w:r>
          </w:p>
          <w:p w14:paraId="05564549" w14:textId="77777777" w:rsidR="00F64B28" w:rsidRDefault="00F64B28" w:rsidP="004A4DDB">
            <w:pPr>
              <w:pStyle w:val="CodeBold"/>
            </w:pPr>
            <w:r w:rsidRPr="00F64B28">
              <w:t>$players =array_reverse($players);</w:t>
            </w:r>
          </w:p>
        </w:tc>
      </w:tr>
      <w:tr w:rsidR="00576730" w14:paraId="4650AE09" w14:textId="77777777" w:rsidTr="00750ED3">
        <w:trPr>
          <w:trHeight w:val="160"/>
        </w:trPr>
        <w:tc>
          <w:tcPr>
            <w:tcW w:w="450" w:type="dxa"/>
            <w:tcBorders>
              <w:top w:val="nil"/>
              <w:left w:val="nil"/>
              <w:bottom w:val="nil"/>
              <w:right w:val="nil"/>
            </w:tcBorders>
          </w:tcPr>
          <w:p w14:paraId="5382B6F8" w14:textId="77777777" w:rsidR="00576730" w:rsidRDefault="00576730" w:rsidP="00576730">
            <w:pPr>
              <w:pStyle w:val="TableNumber"/>
            </w:pPr>
            <w:r>
              <w:t>5</w:t>
            </w:r>
          </w:p>
        </w:tc>
        <w:tc>
          <w:tcPr>
            <w:tcW w:w="7650" w:type="dxa"/>
            <w:tcBorders>
              <w:top w:val="nil"/>
              <w:left w:val="nil"/>
              <w:bottom w:val="nil"/>
              <w:right w:val="nil"/>
            </w:tcBorders>
          </w:tcPr>
          <w:p w14:paraId="58B22C0C" w14:textId="77777777" w:rsidR="00FB3AA5" w:rsidRDefault="00750ED3" w:rsidP="00EB6068">
            <w:pPr>
              <w:pStyle w:val="TableText"/>
            </w:pPr>
            <w:r>
              <w:t xml:space="preserve">Finally replace the </w:t>
            </w:r>
            <w:r w:rsidRPr="004A4DDB">
              <w:rPr>
                <w:rStyle w:val="CodeChar"/>
              </w:rPr>
              <w:t>print_r</w:t>
            </w:r>
            <w:r w:rsidR="004A4DDB" w:rsidRPr="004A4DDB">
              <w:rPr>
                <w:rStyle w:val="CodeChar"/>
              </w:rPr>
              <w:t>()</w:t>
            </w:r>
            <w:r>
              <w:t xml:space="preserve"> output of the array with a more nicely formatted table such as that shown in </w:t>
            </w:r>
            <w:r w:rsidR="00FB14AB">
              <w:t>Figure 12</w:t>
            </w:r>
            <w:r w:rsidR="00D158FC">
              <w:t>.</w:t>
            </w:r>
            <w:r>
              <w:t>3.</w:t>
            </w:r>
          </w:p>
        </w:tc>
      </w:tr>
    </w:tbl>
    <w:p w14:paraId="20317BC5" w14:textId="77777777" w:rsidR="00750ED3" w:rsidRDefault="004A4DDB" w:rsidP="00750ED3">
      <w:pPr>
        <w:pStyle w:val="FigureImage"/>
      </w:pPr>
      <w:r>
        <w:rPr>
          <w:noProof/>
          <w:lang w:val="en-US"/>
        </w:rPr>
        <w:drawing>
          <wp:inline distT="0" distB="0" distL="0" distR="0" wp14:anchorId="21CE3FD0" wp14:editId="0072CEEE">
            <wp:extent cx="4800600" cy="4219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800600" cy="4219296"/>
                    </a:xfrm>
                    <a:prstGeom prst="rect">
                      <a:avLst/>
                    </a:prstGeom>
                    <a:noFill/>
                    <a:ln w="9525">
                      <a:noFill/>
                      <a:miter lim="800000"/>
                      <a:headEnd/>
                      <a:tailEnd/>
                    </a:ln>
                  </pic:spPr>
                </pic:pic>
              </a:graphicData>
            </a:graphic>
          </wp:inline>
        </w:drawing>
      </w:r>
    </w:p>
    <w:p w14:paraId="2565E8A5" w14:textId="77777777" w:rsidR="00750ED3" w:rsidRPr="00750ED3" w:rsidRDefault="00FB14AB" w:rsidP="00750ED3">
      <w:pPr>
        <w:pStyle w:val="Caption"/>
      </w:pPr>
      <w:r>
        <w:t>Figure 12</w:t>
      </w:r>
      <w:r w:rsidR="00D158FC">
        <w:t>.</w:t>
      </w:r>
      <w:r w:rsidR="00641492">
        <w:fldChar w:fldCharType="begin"/>
      </w:r>
      <w:r w:rsidR="00750ED3">
        <w:instrText xml:space="preserve"> SEQ Figure \* ARABIC </w:instrText>
      </w:r>
      <w:r w:rsidR="00641492">
        <w:fldChar w:fldCharType="separate"/>
      </w:r>
      <w:r w:rsidR="001C161E">
        <w:rPr>
          <w:noProof/>
        </w:rPr>
        <w:t>3</w:t>
      </w:r>
      <w:r w:rsidR="00641492">
        <w:fldChar w:fldCharType="end"/>
      </w:r>
      <w:r w:rsidR="0017798B">
        <w:t xml:space="preserve"> The sorted array from Exercise 3 formatted in a table for output.</w:t>
      </w:r>
    </w:p>
    <w:p w14:paraId="519ABEA2" w14:textId="77777777" w:rsidR="00990794" w:rsidRDefault="001C27BB" w:rsidP="00990794">
      <w:pPr>
        <w:pStyle w:val="Heading2"/>
      </w:pPr>
      <w:r>
        <w:lastRenderedPageBreak/>
        <w:t>$_GET and $_POST</w:t>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0DE6DD71" w14:textId="77777777" w:rsidTr="00F26F99">
        <w:trPr>
          <w:gridBefore w:val="1"/>
          <w:wBefore w:w="450" w:type="dxa"/>
        </w:trPr>
        <w:tc>
          <w:tcPr>
            <w:tcW w:w="7650" w:type="dxa"/>
            <w:tcBorders>
              <w:bottom w:val="nil"/>
            </w:tcBorders>
            <w:shd w:val="clear" w:color="auto" w:fill="404040"/>
          </w:tcPr>
          <w:p w14:paraId="38902BA3" w14:textId="77777777" w:rsidR="000C6B1C" w:rsidRDefault="000C6B1C" w:rsidP="00596952">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Checking for POST</w:t>
            </w:r>
          </w:p>
        </w:tc>
      </w:tr>
      <w:tr w:rsidR="000C6B1C" w14:paraId="49ACA2B4" w14:textId="77777777" w:rsidTr="00F26F99">
        <w:tc>
          <w:tcPr>
            <w:tcW w:w="450" w:type="dxa"/>
            <w:tcBorders>
              <w:bottom w:val="nil"/>
              <w:right w:val="nil"/>
            </w:tcBorders>
          </w:tcPr>
          <w:p w14:paraId="6CC9E7A1" w14:textId="77777777" w:rsidR="000C6B1C" w:rsidRDefault="000C6B1C" w:rsidP="00576730">
            <w:pPr>
              <w:pStyle w:val="TableNumber"/>
            </w:pPr>
            <w:r>
              <w:t>1</w:t>
            </w:r>
          </w:p>
        </w:tc>
        <w:tc>
          <w:tcPr>
            <w:tcW w:w="7650" w:type="dxa"/>
            <w:tcBorders>
              <w:top w:val="nil"/>
              <w:left w:val="nil"/>
              <w:bottom w:val="nil"/>
            </w:tcBorders>
          </w:tcPr>
          <w:p w14:paraId="18C7F271" w14:textId="77777777" w:rsidR="000C6C4E" w:rsidRDefault="009E234C" w:rsidP="009E234C">
            <w:pPr>
              <w:pStyle w:val="TableText"/>
            </w:pPr>
            <w:r>
              <w:t>Test</w:t>
            </w:r>
            <w:r w:rsidR="000C6B1C">
              <w:t xml:space="preserve"> </w:t>
            </w:r>
            <w:r w:rsidR="00FB14AB">
              <w:rPr>
                <w:rStyle w:val="CodeChar"/>
              </w:rPr>
              <w:t>lab12</w:t>
            </w:r>
            <w:r w:rsidR="00596952">
              <w:rPr>
                <w:rStyle w:val="CodeChar"/>
              </w:rPr>
              <w:t>-</w:t>
            </w:r>
            <w:r w:rsidR="000C6B1C">
              <w:rPr>
                <w:rStyle w:val="CodeChar"/>
              </w:rPr>
              <w:t>exercise</w:t>
            </w:r>
            <w:r w:rsidR="000C6B1C" w:rsidRPr="004F7A19">
              <w:rPr>
                <w:rStyle w:val="CodeChar"/>
              </w:rPr>
              <w:t>0</w:t>
            </w:r>
            <w:r w:rsidR="000C6C4E">
              <w:rPr>
                <w:rStyle w:val="CodeChar"/>
              </w:rPr>
              <w:t>4</w:t>
            </w:r>
            <w:r w:rsidR="000C6B1C" w:rsidRPr="004F7A19">
              <w:rPr>
                <w:rStyle w:val="CodeChar"/>
              </w:rPr>
              <w:t>.</w:t>
            </w:r>
            <w:r w:rsidR="00596952">
              <w:rPr>
                <w:rStyle w:val="CodeChar"/>
              </w:rPr>
              <w:t>php</w:t>
            </w:r>
            <w:r w:rsidR="000C6C4E">
              <w:t xml:space="preserve"> in a brows</w:t>
            </w:r>
            <w:r>
              <w:t>er and notice that it contains a</w:t>
            </w:r>
            <w:r w:rsidR="000C6C4E">
              <w:t xml:space="preserve"> simple </w:t>
            </w:r>
            <w:r>
              <w:t>one</w:t>
            </w:r>
            <w:r w:rsidR="000C6C4E">
              <w:t xml:space="preserve"> field form that posts the results back to itself.</w:t>
            </w:r>
          </w:p>
        </w:tc>
      </w:tr>
      <w:tr w:rsidR="00951124" w14:paraId="59DC3DAC" w14:textId="77777777" w:rsidTr="00F26F99">
        <w:trPr>
          <w:trHeight w:val="76"/>
        </w:trPr>
        <w:tc>
          <w:tcPr>
            <w:tcW w:w="450" w:type="dxa"/>
            <w:tcBorders>
              <w:top w:val="nil"/>
              <w:left w:val="nil"/>
              <w:bottom w:val="nil"/>
              <w:right w:val="nil"/>
            </w:tcBorders>
          </w:tcPr>
          <w:p w14:paraId="7EEAC26E" w14:textId="77777777" w:rsidR="00951124" w:rsidRDefault="00951124" w:rsidP="00576730">
            <w:pPr>
              <w:pStyle w:val="TableNumber"/>
            </w:pPr>
            <w:r>
              <w:t>2</w:t>
            </w:r>
          </w:p>
        </w:tc>
        <w:tc>
          <w:tcPr>
            <w:tcW w:w="7650" w:type="dxa"/>
            <w:tcBorders>
              <w:top w:val="nil"/>
              <w:left w:val="nil"/>
              <w:bottom w:val="nil"/>
              <w:right w:val="nil"/>
            </w:tcBorders>
          </w:tcPr>
          <w:p w14:paraId="0F31FD82" w14:textId="77777777" w:rsidR="00951124" w:rsidRDefault="00D35B7D" w:rsidP="00EB6068">
            <w:pPr>
              <w:pStyle w:val="TableText"/>
            </w:pPr>
            <w:r>
              <w:t xml:space="preserve">The first thing to do it detect whether the page was reached through a </w:t>
            </w:r>
            <w:r w:rsidRPr="00D35B7D">
              <w:rPr>
                <w:b/>
              </w:rPr>
              <w:t>get</w:t>
            </w:r>
            <w:r>
              <w:t xml:space="preserve"> (a link followed) or whether the page was arrived by the form being </w:t>
            </w:r>
            <w:r w:rsidRPr="00D35B7D">
              <w:rPr>
                <w:b/>
              </w:rPr>
              <w:t>posted</w:t>
            </w:r>
            <w:r>
              <w:t>.</w:t>
            </w:r>
          </w:p>
          <w:p w14:paraId="0BD72E56" w14:textId="77777777" w:rsidR="00D35B7D" w:rsidRDefault="009E234C" w:rsidP="00EB6068">
            <w:pPr>
              <w:pStyle w:val="TableText"/>
            </w:pPr>
            <w:r>
              <w:t>Edit the displayPostStatus() function as follows and test.</w:t>
            </w:r>
          </w:p>
          <w:p w14:paraId="59193F01" w14:textId="77777777" w:rsidR="009E234C" w:rsidRDefault="009E234C" w:rsidP="009E234C">
            <w:pPr>
              <w:pStyle w:val="CodeAbove"/>
            </w:pPr>
            <w:r>
              <w:t>function displayPostStatus() {</w:t>
            </w:r>
          </w:p>
          <w:p w14:paraId="3892F82F" w14:textId="77777777" w:rsidR="009E234C" w:rsidRDefault="009E234C" w:rsidP="009E234C">
            <w:pPr>
              <w:pStyle w:val="CodeBold"/>
            </w:pPr>
            <w:r>
              <w:t xml:space="preserve">   if ($_SERVER["REQUEST_METHOD"] == "POST") {</w:t>
            </w:r>
          </w:p>
          <w:p w14:paraId="7947EF59" w14:textId="77777777" w:rsidR="009E234C" w:rsidRDefault="009E234C" w:rsidP="009E234C">
            <w:pPr>
              <w:pStyle w:val="CodeBold"/>
            </w:pPr>
            <w:r>
              <w:t xml:space="preserve">      echo "Post detected";</w:t>
            </w:r>
          </w:p>
          <w:p w14:paraId="57B62616" w14:textId="77777777" w:rsidR="009E234C" w:rsidRDefault="009E234C" w:rsidP="009E234C">
            <w:pPr>
              <w:pStyle w:val="CodeBold"/>
            </w:pPr>
            <w:r>
              <w:t xml:space="preserve">   }</w:t>
            </w:r>
          </w:p>
          <w:p w14:paraId="01E00478" w14:textId="77777777" w:rsidR="009E234C" w:rsidRDefault="009E234C" w:rsidP="009E234C">
            <w:pPr>
              <w:pStyle w:val="CodeBold"/>
            </w:pPr>
            <w:r>
              <w:t xml:space="preserve">   else{</w:t>
            </w:r>
          </w:p>
          <w:p w14:paraId="0A182758" w14:textId="77777777" w:rsidR="009E234C" w:rsidRDefault="009E234C" w:rsidP="009E234C">
            <w:pPr>
              <w:pStyle w:val="Code"/>
            </w:pPr>
            <w:r>
              <w:t xml:space="preserve">      echo "No Post Detected";</w:t>
            </w:r>
          </w:p>
          <w:p w14:paraId="5BAA13D7" w14:textId="77777777" w:rsidR="009E234C" w:rsidRDefault="009E234C" w:rsidP="009E234C">
            <w:pPr>
              <w:pStyle w:val="CodeBold"/>
            </w:pPr>
            <w:r>
              <w:t xml:space="preserve">   }</w:t>
            </w:r>
          </w:p>
          <w:p w14:paraId="26C80AC5" w14:textId="77777777" w:rsidR="00D35B7D" w:rsidRDefault="009E234C" w:rsidP="009E234C">
            <w:pPr>
              <w:pStyle w:val="Code"/>
            </w:pPr>
            <w:r>
              <w:t>}</w:t>
            </w:r>
          </w:p>
          <w:p w14:paraId="6351F2CB" w14:textId="77777777" w:rsidR="009E234C" w:rsidRDefault="009E234C" w:rsidP="009E234C">
            <w:pPr>
              <w:pStyle w:val="TableComment"/>
            </w:pPr>
            <w:r>
              <w:t>Now when you post the form you see the post detected, and when you enter the URL and hit enter (GET) it does not see the POST.</w:t>
            </w:r>
          </w:p>
        </w:tc>
      </w:tr>
      <w:tr w:rsidR="00951124" w14:paraId="58B20CAA" w14:textId="77777777" w:rsidTr="00F26F99">
        <w:trPr>
          <w:trHeight w:val="76"/>
        </w:trPr>
        <w:tc>
          <w:tcPr>
            <w:tcW w:w="450" w:type="dxa"/>
            <w:tcBorders>
              <w:top w:val="nil"/>
              <w:left w:val="nil"/>
              <w:bottom w:val="nil"/>
              <w:right w:val="nil"/>
            </w:tcBorders>
          </w:tcPr>
          <w:p w14:paraId="7136C6D9" w14:textId="77777777" w:rsidR="00951124" w:rsidRDefault="009E234C" w:rsidP="00576730">
            <w:pPr>
              <w:pStyle w:val="TableNumber"/>
            </w:pPr>
            <w:r>
              <w:t>3</w:t>
            </w:r>
          </w:p>
        </w:tc>
        <w:tc>
          <w:tcPr>
            <w:tcW w:w="7650" w:type="dxa"/>
            <w:tcBorders>
              <w:top w:val="nil"/>
              <w:left w:val="nil"/>
              <w:bottom w:val="nil"/>
              <w:right w:val="nil"/>
            </w:tcBorders>
          </w:tcPr>
          <w:p w14:paraId="5D776B17" w14:textId="77777777" w:rsidR="00951124" w:rsidRDefault="00A02AB6" w:rsidP="00EB6068">
            <w:pPr>
              <w:pStyle w:val="TableText"/>
            </w:pPr>
            <w:r>
              <w:t>Next, let us use the values being transmitted to the server.</w:t>
            </w:r>
          </w:p>
          <w:p w14:paraId="49543FB9" w14:textId="77777777" w:rsidR="00A02AB6" w:rsidRDefault="00A02AB6" w:rsidP="00EB6068">
            <w:pPr>
              <w:pStyle w:val="TableText"/>
            </w:pPr>
            <w:r>
              <w:t>Inside the code for when a POST was detected, we can print out the full contents of the $_POST array to see what variables we have using print_f.</w:t>
            </w:r>
          </w:p>
          <w:p w14:paraId="401D8B67" w14:textId="77777777" w:rsidR="00A02AB6" w:rsidRDefault="00A02AB6" w:rsidP="00A02AB6">
            <w:pPr>
              <w:pStyle w:val="Code"/>
            </w:pPr>
          </w:p>
          <w:p w14:paraId="4879B72C" w14:textId="77777777" w:rsidR="00A02AB6" w:rsidRPr="003A6909" w:rsidRDefault="00A02AB6" w:rsidP="00A02AB6">
            <w:pPr>
              <w:pStyle w:val="Code"/>
              <w:rPr>
                <w:lang w:val="es-MX"/>
              </w:rPr>
            </w:pPr>
            <w:r w:rsidRPr="003A6909">
              <w:rPr>
                <w:lang w:val="es-MX"/>
              </w:rPr>
              <w:t xml:space="preserve">echo "&lt;pre&gt;"; </w:t>
            </w:r>
          </w:p>
          <w:p w14:paraId="0074FB24" w14:textId="77777777" w:rsidR="00A02AB6" w:rsidRPr="003A6909" w:rsidRDefault="00A02AB6" w:rsidP="00A02AB6">
            <w:pPr>
              <w:pStyle w:val="Code"/>
              <w:rPr>
                <w:lang w:val="es-MX"/>
              </w:rPr>
            </w:pPr>
            <w:r w:rsidRPr="003A6909">
              <w:rPr>
                <w:lang w:val="es-MX"/>
              </w:rPr>
              <w:t xml:space="preserve">print_r($_POST); </w:t>
            </w:r>
          </w:p>
          <w:p w14:paraId="22D333A0" w14:textId="77777777" w:rsidR="00A02AB6" w:rsidRPr="003A6909" w:rsidRDefault="00A02AB6" w:rsidP="00A02AB6">
            <w:pPr>
              <w:pStyle w:val="Code"/>
              <w:rPr>
                <w:lang w:val="es-MX"/>
              </w:rPr>
            </w:pPr>
            <w:r w:rsidRPr="003A6909">
              <w:rPr>
                <w:lang w:val="es-MX"/>
              </w:rPr>
              <w:t>echo "&lt;/pre&gt;":</w:t>
            </w:r>
          </w:p>
          <w:p w14:paraId="1B7046AA" w14:textId="77777777" w:rsidR="00851E5C" w:rsidRPr="003A6909" w:rsidRDefault="00851E5C" w:rsidP="00A02AB6">
            <w:pPr>
              <w:pStyle w:val="Code"/>
              <w:rPr>
                <w:lang w:val="es-MX"/>
              </w:rPr>
            </w:pPr>
          </w:p>
          <w:p w14:paraId="3D5395F4" w14:textId="77777777" w:rsidR="00851E5C" w:rsidRDefault="00A02AB6" w:rsidP="00EB6068">
            <w:pPr>
              <w:pStyle w:val="TableText"/>
            </w:pPr>
            <w:r>
              <w:t>You will see that the only field being posted (and can be seen in the HTML form as well) is  alias</w:t>
            </w:r>
            <w:r w:rsidR="00851E5C">
              <w:t xml:space="preserve">  Comment these lines out for now and bring them back to help with debugging if needed.</w:t>
            </w:r>
          </w:p>
          <w:p w14:paraId="4AAC7796" w14:textId="77777777" w:rsidR="000D71EC" w:rsidRDefault="000D71EC" w:rsidP="00EB6068">
            <w:pPr>
              <w:pStyle w:val="TableText"/>
            </w:pPr>
            <w:r w:rsidRPr="000D71EC">
              <w:t xml:space="preserve">We will </w:t>
            </w:r>
            <w:r w:rsidR="00851E5C">
              <w:t xml:space="preserve">now </w:t>
            </w:r>
            <w:r w:rsidRPr="000D71EC">
              <w:t>say "Hello user", where user is the value submitted through the input field alias.</w:t>
            </w:r>
            <w:r>
              <w:t xml:space="preserve"> </w:t>
            </w:r>
            <w:r w:rsidR="009E234C">
              <w:t>Modify</w:t>
            </w:r>
            <w:r>
              <w:t xml:space="preserve"> our earlier </w:t>
            </w:r>
            <w:r w:rsidRPr="009E234C">
              <w:rPr>
                <w:rStyle w:val="CodeChar"/>
              </w:rPr>
              <w:t>if</w:t>
            </w:r>
            <w:r>
              <w:t xml:space="preserve"> statement with</w:t>
            </w:r>
            <w:r w:rsidR="009E234C">
              <w:t xml:space="preserve"> the following and test.</w:t>
            </w:r>
          </w:p>
          <w:p w14:paraId="557491A7" w14:textId="77777777" w:rsidR="000D71EC" w:rsidRDefault="000D71EC" w:rsidP="00EB6068">
            <w:pPr>
              <w:pStyle w:val="TableText"/>
            </w:pPr>
          </w:p>
          <w:p w14:paraId="74049D8A" w14:textId="77777777" w:rsidR="000D71EC" w:rsidRDefault="000D71EC" w:rsidP="000D71EC">
            <w:pPr>
              <w:pStyle w:val="Code"/>
            </w:pPr>
            <w:r w:rsidRPr="00D35B7D">
              <w:t xml:space="preserve">if </w:t>
            </w:r>
            <w:r w:rsidRPr="009E234C">
              <w:t>($_SERVER["REQUEST_METHOD"] == "POST")</w:t>
            </w:r>
            <w:r w:rsidRPr="00D35B7D">
              <w:t xml:space="preserve"> {</w:t>
            </w:r>
          </w:p>
          <w:p w14:paraId="701CAA38" w14:textId="77777777" w:rsidR="000D71EC" w:rsidRDefault="000D71EC" w:rsidP="009E234C">
            <w:pPr>
              <w:pStyle w:val="CodeBold"/>
            </w:pPr>
            <w:r>
              <w:t xml:space="preserve">   echo "Hello ". $_POST['alias'];</w:t>
            </w:r>
          </w:p>
          <w:p w14:paraId="16BB268D" w14:textId="77777777" w:rsidR="00A02AB6" w:rsidRDefault="000D71EC" w:rsidP="009E234C">
            <w:pPr>
              <w:pStyle w:val="Code"/>
            </w:pPr>
            <w:r>
              <w:t>}</w:t>
            </w:r>
          </w:p>
          <w:p w14:paraId="24C29A9C" w14:textId="77777777" w:rsidR="009E234C" w:rsidRDefault="009E234C" w:rsidP="009E234C">
            <w:pPr>
              <w:pStyle w:val="Code"/>
            </w:pPr>
          </w:p>
        </w:tc>
      </w:tr>
      <w:tr w:rsidR="00951124" w14:paraId="36866298" w14:textId="77777777" w:rsidTr="00F26F99">
        <w:trPr>
          <w:trHeight w:val="76"/>
        </w:trPr>
        <w:tc>
          <w:tcPr>
            <w:tcW w:w="450" w:type="dxa"/>
            <w:tcBorders>
              <w:top w:val="nil"/>
              <w:left w:val="nil"/>
              <w:bottom w:val="nil"/>
              <w:right w:val="nil"/>
            </w:tcBorders>
          </w:tcPr>
          <w:p w14:paraId="419CC63A" w14:textId="77777777" w:rsidR="00951124" w:rsidRDefault="0000783A" w:rsidP="00576730">
            <w:pPr>
              <w:pStyle w:val="TableNumber"/>
            </w:pPr>
            <w:r>
              <w:t>4</w:t>
            </w:r>
          </w:p>
        </w:tc>
        <w:tc>
          <w:tcPr>
            <w:tcW w:w="7650" w:type="dxa"/>
            <w:tcBorders>
              <w:top w:val="nil"/>
              <w:left w:val="nil"/>
              <w:bottom w:val="nil"/>
              <w:right w:val="nil"/>
            </w:tcBorders>
          </w:tcPr>
          <w:p w14:paraId="366D6B33" w14:textId="77777777" w:rsidR="00557A26" w:rsidRDefault="00557A26" w:rsidP="00EB6068">
            <w:pPr>
              <w:pStyle w:val="TableText"/>
            </w:pPr>
            <w:r>
              <w:t xml:space="preserve">This works, and will say hello to whatever you type into the box. Now let's do a little checking to ensure it's not blank. </w:t>
            </w:r>
            <w:r w:rsidR="00BA6502">
              <w:t>Place</w:t>
            </w:r>
            <w:r>
              <w:t xml:space="preserve"> the </w:t>
            </w:r>
            <w:r w:rsidR="00BA6502">
              <w:t xml:space="preserve">single echo name </w:t>
            </w:r>
            <w:r w:rsidR="009E234C">
              <w:t>inside</w:t>
            </w:r>
            <w:r w:rsidR="00BA6502">
              <w:t xml:space="preserve"> an</w:t>
            </w:r>
            <w:r w:rsidR="009E234C">
              <w:t>d modify our</w:t>
            </w:r>
            <w:r w:rsidR="00BA6502">
              <w:t xml:space="preserve"> </w:t>
            </w:r>
            <w:r w:rsidR="00BA6502" w:rsidRPr="009E234C">
              <w:rPr>
                <w:rStyle w:val="CodeChar"/>
              </w:rPr>
              <w:t>if</w:t>
            </w:r>
            <w:r w:rsidR="00BA6502">
              <w:t xml:space="preserve"> statement </w:t>
            </w:r>
            <w:r w:rsidR="009E234C">
              <w:t>to check</w:t>
            </w:r>
            <w:r w:rsidR="00BA6502">
              <w:t xml:space="preserve"> for blank.</w:t>
            </w:r>
          </w:p>
          <w:p w14:paraId="1EB64BFC" w14:textId="77777777" w:rsidR="00557A26" w:rsidRDefault="00557A26" w:rsidP="00557A26">
            <w:pPr>
              <w:pStyle w:val="Code"/>
            </w:pPr>
            <w:r>
              <w:t>if</w:t>
            </w:r>
            <w:r w:rsidR="009E234C">
              <w:t xml:space="preserve"> </w:t>
            </w:r>
            <w:r>
              <w:t>(isset($_POST['alias'])</w:t>
            </w:r>
            <w:r w:rsidR="009E234C">
              <w:t xml:space="preserve"> </w:t>
            </w:r>
            <w:r w:rsidRPr="009E234C">
              <w:rPr>
                <w:rStyle w:val="CodeBoldChar"/>
              </w:rPr>
              <w:t>&amp;&amp;</w:t>
            </w:r>
            <w:r w:rsidR="009E234C" w:rsidRPr="009E234C">
              <w:rPr>
                <w:rStyle w:val="CodeBoldChar"/>
              </w:rPr>
              <w:t xml:space="preserve"> </w:t>
            </w:r>
            <w:r w:rsidRPr="009E234C">
              <w:rPr>
                <w:rStyle w:val="CodeBoldChar"/>
              </w:rPr>
              <w:t>$_POST['alias']!=""</w:t>
            </w:r>
            <w:r>
              <w:t>)</w:t>
            </w:r>
            <w:r w:rsidR="009E234C">
              <w:t xml:space="preserve"> </w:t>
            </w:r>
            <w:r>
              <w:t>{</w:t>
            </w:r>
          </w:p>
          <w:p w14:paraId="528DCED3" w14:textId="77777777" w:rsidR="00557A26" w:rsidRDefault="00557A26" w:rsidP="00557A26">
            <w:pPr>
              <w:pStyle w:val="Code"/>
            </w:pPr>
            <w:r>
              <w:t xml:space="preserve">   echo "Hello ".$_POST['alias'];</w:t>
            </w:r>
          </w:p>
          <w:p w14:paraId="25444B0C" w14:textId="77777777" w:rsidR="00557A26" w:rsidRDefault="00557A26" w:rsidP="00557A26">
            <w:pPr>
              <w:pStyle w:val="Code"/>
            </w:pPr>
            <w:r>
              <w:t>}</w:t>
            </w:r>
          </w:p>
          <w:p w14:paraId="47FFCF65" w14:textId="77777777" w:rsidR="00557A26" w:rsidRDefault="00557A26" w:rsidP="00557A26">
            <w:pPr>
              <w:pStyle w:val="Code"/>
            </w:pPr>
            <w:r>
              <w:t>else{</w:t>
            </w:r>
          </w:p>
          <w:p w14:paraId="3BC42CD5" w14:textId="77777777" w:rsidR="00557A26" w:rsidRDefault="00557A26" w:rsidP="00557A26">
            <w:pPr>
              <w:pStyle w:val="Code"/>
            </w:pPr>
            <w:r>
              <w:t xml:space="preserve">   echo "Post detected, but no value";</w:t>
            </w:r>
          </w:p>
          <w:p w14:paraId="6FF8CABB" w14:textId="77777777" w:rsidR="00557A26" w:rsidRDefault="00557A26" w:rsidP="00557A26">
            <w:pPr>
              <w:pStyle w:val="Code"/>
            </w:pPr>
            <w:r>
              <w:t>}</w:t>
            </w:r>
          </w:p>
        </w:tc>
      </w:tr>
      <w:tr w:rsidR="00951124" w14:paraId="2EA3772C" w14:textId="77777777" w:rsidTr="00F26F99">
        <w:trPr>
          <w:trHeight w:val="76"/>
        </w:trPr>
        <w:tc>
          <w:tcPr>
            <w:tcW w:w="450" w:type="dxa"/>
            <w:tcBorders>
              <w:top w:val="nil"/>
              <w:left w:val="nil"/>
              <w:bottom w:val="nil"/>
              <w:right w:val="nil"/>
            </w:tcBorders>
          </w:tcPr>
          <w:p w14:paraId="5C812208" w14:textId="77777777" w:rsidR="00951124" w:rsidRDefault="0000783A" w:rsidP="00576730">
            <w:pPr>
              <w:pStyle w:val="TableNumber"/>
            </w:pPr>
            <w:r>
              <w:lastRenderedPageBreak/>
              <w:t>5</w:t>
            </w:r>
          </w:p>
        </w:tc>
        <w:tc>
          <w:tcPr>
            <w:tcW w:w="7650" w:type="dxa"/>
            <w:tcBorders>
              <w:top w:val="nil"/>
              <w:left w:val="nil"/>
              <w:bottom w:val="nil"/>
              <w:right w:val="nil"/>
            </w:tcBorders>
          </w:tcPr>
          <w:p w14:paraId="61036B50" w14:textId="77777777" w:rsidR="00951124" w:rsidRPr="00EB6068" w:rsidRDefault="00D65012" w:rsidP="00EB6068">
            <w:pPr>
              <w:pStyle w:val="TableText"/>
            </w:pPr>
            <w:r>
              <w:t xml:space="preserve">Test in browser. </w:t>
            </w:r>
            <w:r w:rsidR="00557A26" w:rsidRPr="00EB6068">
              <w:t xml:space="preserve">Now the page says hello if you type a name and other detects the post but </w:t>
            </w:r>
            <w:r>
              <w:t xml:space="preserve">is able to handle the post accordingly if </w:t>
            </w:r>
            <w:r w:rsidR="00557A26" w:rsidRPr="00EB6068">
              <w:t>the name is blank.</w:t>
            </w:r>
          </w:p>
          <w:p w14:paraId="5B38D72B" w14:textId="77777777" w:rsidR="00557A26" w:rsidRPr="00D65012" w:rsidRDefault="00590E50" w:rsidP="00EB6068">
            <w:pPr>
              <w:pStyle w:val="TableText"/>
              <w:rPr>
                <w:i/>
              </w:rPr>
            </w:pPr>
            <w:r w:rsidRPr="00EB6068">
              <w:rPr>
                <w:i/>
              </w:rPr>
              <w:t>Note: The page is vulnerable to att</w:t>
            </w:r>
            <w:r w:rsidR="00FB14AB">
              <w:rPr>
                <w:i/>
              </w:rPr>
              <w:t>acks such as XSS (see Chapter 18</w:t>
            </w:r>
            <w:r w:rsidRPr="00EB6068">
              <w:rPr>
                <w:i/>
              </w:rPr>
              <w:t>). Before using these techniques in production, remember that we should never trust user input.</w:t>
            </w:r>
          </w:p>
        </w:tc>
      </w:tr>
    </w:tbl>
    <w:p w14:paraId="501F91B3" w14:textId="77777777" w:rsidR="00D65012" w:rsidRDefault="00D65012">
      <w:pPr>
        <w:rPr>
          <w:smallCaps/>
        </w:rPr>
      </w:pP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0C6B1C" w14:paraId="4226491F" w14:textId="77777777" w:rsidTr="00596952">
        <w:trPr>
          <w:gridBefore w:val="1"/>
          <w:wBefore w:w="450" w:type="dxa"/>
        </w:trPr>
        <w:tc>
          <w:tcPr>
            <w:tcW w:w="7650" w:type="dxa"/>
            <w:tcBorders>
              <w:bottom w:val="single" w:sz="4" w:space="0" w:color="000080"/>
            </w:tcBorders>
            <w:shd w:val="clear" w:color="auto" w:fill="404040"/>
          </w:tcPr>
          <w:p w14:paraId="66255B23" w14:textId="77777777" w:rsidR="000C6B1C" w:rsidRDefault="000C6B1C" w:rsidP="00596952">
            <w:pPr>
              <w:pStyle w:val="TableStepHead"/>
            </w:pPr>
            <w:r>
              <w:br w:type="page"/>
            </w:r>
            <w:r w:rsidR="00FB14AB">
              <w:rPr>
                <w:rStyle w:val="TableHeadingChar"/>
              </w:rPr>
              <w:t>EXERCISE 12</w:t>
            </w:r>
            <w:r w:rsidR="00596952">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1C27BB" w:rsidRPr="001C27BB">
              <w:t>Using Query String Values</w:t>
            </w:r>
          </w:p>
        </w:tc>
      </w:tr>
      <w:tr w:rsidR="000C6B1C" w14:paraId="77694C36" w14:textId="77777777" w:rsidTr="005C16C6">
        <w:tc>
          <w:tcPr>
            <w:tcW w:w="450" w:type="dxa"/>
            <w:tcBorders>
              <w:bottom w:val="nil"/>
              <w:right w:val="nil"/>
            </w:tcBorders>
          </w:tcPr>
          <w:p w14:paraId="51D00A52" w14:textId="77777777" w:rsidR="000C6B1C" w:rsidRDefault="000C6B1C" w:rsidP="00576730">
            <w:pPr>
              <w:pStyle w:val="TableNumber"/>
            </w:pPr>
            <w:r>
              <w:t>1</w:t>
            </w:r>
          </w:p>
        </w:tc>
        <w:tc>
          <w:tcPr>
            <w:tcW w:w="7650" w:type="dxa"/>
            <w:tcBorders>
              <w:top w:val="nil"/>
              <w:left w:val="nil"/>
              <w:bottom w:val="nil"/>
            </w:tcBorders>
          </w:tcPr>
          <w:p w14:paraId="3528C062" w14:textId="77777777" w:rsidR="000C6B1C" w:rsidRDefault="000C6B1C" w:rsidP="00EB6068">
            <w:pPr>
              <w:pStyle w:val="TableText"/>
            </w:pPr>
            <w:r>
              <w:t xml:space="preserve">Open, examine, and test </w:t>
            </w:r>
            <w:r w:rsidR="00FB14AB">
              <w:rPr>
                <w:rStyle w:val="CodeChar"/>
              </w:rPr>
              <w:t>lab12</w:t>
            </w:r>
            <w:r w:rsidR="00596952">
              <w:rPr>
                <w:rStyle w:val="CodeChar"/>
              </w:rPr>
              <w:t>-</w:t>
            </w:r>
            <w:r>
              <w:rPr>
                <w:rStyle w:val="CodeChar"/>
              </w:rPr>
              <w:t>exercise</w:t>
            </w:r>
            <w:r w:rsidRPr="004F7A19">
              <w:rPr>
                <w:rStyle w:val="CodeChar"/>
              </w:rPr>
              <w:t>0</w:t>
            </w:r>
            <w:r w:rsidR="00773B57">
              <w:rPr>
                <w:rStyle w:val="CodeChar"/>
              </w:rPr>
              <w:t>5</w:t>
            </w:r>
            <w:r w:rsidRPr="004F7A19">
              <w:rPr>
                <w:rStyle w:val="CodeChar"/>
              </w:rPr>
              <w:t>.</w:t>
            </w:r>
            <w:r w:rsidR="00596952">
              <w:rPr>
                <w:rStyle w:val="CodeChar"/>
              </w:rPr>
              <w:t>php</w:t>
            </w:r>
            <w:r>
              <w:t>.</w:t>
            </w:r>
            <w:r w:rsidR="00773B57">
              <w:t xml:space="preserve"> It contains an array of data and a basic page with navigation.</w:t>
            </w:r>
          </w:p>
        </w:tc>
      </w:tr>
      <w:tr w:rsidR="009F18E4" w:rsidRPr="003A6909" w14:paraId="117D93E9" w14:textId="77777777" w:rsidTr="005C16C6">
        <w:trPr>
          <w:trHeight w:val="1310"/>
        </w:trPr>
        <w:tc>
          <w:tcPr>
            <w:tcW w:w="450" w:type="dxa"/>
            <w:tcBorders>
              <w:top w:val="nil"/>
              <w:left w:val="nil"/>
              <w:bottom w:val="nil"/>
              <w:right w:val="nil"/>
            </w:tcBorders>
          </w:tcPr>
          <w:p w14:paraId="1D9DA0F1" w14:textId="77777777" w:rsidR="009F18E4" w:rsidRDefault="009F18E4" w:rsidP="00576730">
            <w:pPr>
              <w:pStyle w:val="TableNumber"/>
            </w:pPr>
            <w:r>
              <w:t>2</w:t>
            </w:r>
          </w:p>
        </w:tc>
        <w:tc>
          <w:tcPr>
            <w:tcW w:w="7650" w:type="dxa"/>
            <w:tcBorders>
              <w:top w:val="nil"/>
              <w:left w:val="nil"/>
              <w:bottom w:val="nil"/>
              <w:right w:val="nil"/>
            </w:tcBorders>
          </w:tcPr>
          <w:p w14:paraId="4333F1A0" w14:textId="77777777" w:rsidR="009F18E4" w:rsidRDefault="009F18E4" w:rsidP="004A5EC8">
            <w:pPr>
              <w:pStyle w:val="TableText"/>
            </w:pPr>
            <w:r>
              <w:t>Modify the code that outputs the menu by changing the URL of the links to use query</w:t>
            </w:r>
            <w:r w:rsidR="00E751C7">
              <w:t xml:space="preserve"> s</w:t>
            </w:r>
            <w:r>
              <w:t>trings. Whereas currently all the links are all to # change them to:</w:t>
            </w:r>
          </w:p>
          <w:p w14:paraId="3AC96A2E" w14:textId="77777777" w:rsidR="002E26B0" w:rsidRDefault="002E26B0" w:rsidP="002E26B0">
            <w:pPr>
              <w:pStyle w:val="CodeAbove"/>
            </w:pPr>
            <w:r>
              <w:t>foreach ($content as $key =&gt; $elements) {</w:t>
            </w:r>
          </w:p>
          <w:p w14:paraId="5BFB457E" w14:textId="77777777" w:rsidR="009F18E4" w:rsidRDefault="002E26B0" w:rsidP="002E26B0">
            <w:pPr>
              <w:pStyle w:val="Code"/>
            </w:pPr>
            <w:r>
              <w:t xml:space="preserve">   </w:t>
            </w:r>
            <w:r w:rsidR="009F18E4" w:rsidRPr="00B045DA">
              <w:t>echo "&lt;li&gt;&lt;a href='</w:t>
            </w:r>
            <w:r w:rsidR="009F18E4" w:rsidRPr="00B045DA">
              <w:rPr>
                <w:rStyle w:val="CodeBoldChar"/>
              </w:rPr>
              <w:t>?page=$pageCount'</w:t>
            </w:r>
            <w:r w:rsidR="009F18E4" w:rsidRPr="00B045DA">
              <w:t>&gt;$key&lt;/a&gt;&lt;/li&gt;";</w:t>
            </w:r>
          </w:p>
          <w:p w14:paraId="51A5EA5C" w14:textId="77777777" w:rsidR="002E26B0" w:rsidRDefault="002E26B0" w:rsidP="002E26B0">
            <w:pPr>
              <w:pStyle w:val="Code"/>
            </w:pPr>
            <w:r>
              <w:t xml:space="preserve">   $pageCount++;</w:t>
            </w:r>
          </w:p>
          <w:p w14:paraId="651CA15D" w14:textId="77777777" w:rsidR="002E26B0" w:rsidRDefault="002E26B0" w:rsidP="002E26B0">
            <w:pPr>
              <w:pStyle w:val="Code"/>
            </w:pPr>
            <w:r>
              <w:t>}</w:t>
            </w:r>
          </w:p>
          <w:p w14:paraId="166753BD" w14:textId="77777777" w:rsidR="009F18E4" w:rsidRDefault="009F18E4" w:rsidP="004A5EC8">
            <w:pPr>
              <w:pStyle w:val="TableText"/>
            </w:pPr>
            <w:r>
              <w:t>Now when you click on the links the URL should look like</w:t>
            </w:r>
          </w:p>
          <w:p w14:paraId="1504432B" w14:textId="77777777" w:rsidR="009F18E4" w:rsidRPr="003A6909" w:rsidRDefault="00FB14AB" w:rsidP="009F18E4">
            <w:pPr>
              <w:pStyle w:val="Code"/>
              <w:rPr>
                <w:lang w:val="fr-CA"/>
              </w:rPr>
            </w:pPr>
            <w:r>
              <w:rPr>
                <w:lang w:val="fr-CA"/>
              </w:rPr>
              <w:t>lab12</w:t>
            </w:r>
            <w:r w:rsidR="009F18E4" w:rsidRPr="003A6909">
              <w:rPr>
                <w:lang w:val="fr-CA"/>
              </w:rPr>
              <w:t>-exercise05.php?page=1</w:t>
            </w:r>
          </w:p>
          <w:p w14:paraId="5F91835D" w14:textId="77777777" w:rsidR="009F18E4" w:rsidRPr="003A6909" w:rsidRDefault="009F18E4" w:rsidP="009F18E4">
            <w:pPr>
              <w:pStyle w:val="Code"/>
              <w:rPr>
                <w:lang w:val="fr-CA"/>
              </w:rPr>
            </w:pPr>
            <w:r w:rsidRPr="003A6909">
              <w:rPr>
                <w:lang w:val="fr-CA"/>
              </w:rPr>
              <w:t xml:space="preserve">... </w:t>
            </w:r>
          </w:p>
          <w:p w14:paraId="6C697035" w14:textId="77777777" w:rsidR="009F18E4" w:rsidRPr="003A6909" w:rsidRDefault="00FB14AB" w:rsidP="009F18E4">
            <w:pPr>
              <w:pStyle w:val="Code"/>
              <w:rPr>
                <w:lang w:val="fr-CA"/>
              </w:rPr>
            </w:pPr>
            <w:r>
              <w:rPr>
                <w:lang w:val="fr-CA"/>
              </w:rPr>
              <w:t>lab12</w:t>
            </w:r>
            <w:r w:rsidR="009F18E4" w:rsidRPr="003A6909">
              <w:rPr>
                <w:lang w:val="fr-CA"/>
              </w:rPr>
              <w:t>-exercise05.php?page=4</w:t>
            </w:r>
          </w:p>
          <w:p w14:paraId="240290E6" w14:textId="77777777" w:rsidR="009F18E4" w:rsidRPr="003A6909" w:rsidRDefault="009F18E4" w:rsidP="004A5EC8">
            <w:pPr>
              <w:pStyle w:val="TableText"/>
              <w:rPr>
                <w:lang w:val="fr-CA"/>
              </w:rPr>
            </w:pPr>
          </w:p>
        </w:tc>
      </w:tr>
      <w:tr w:rsidR="002513BB" w14:paraId="29F728D7" w14:textId="77777777" w:rsidTr="005C16C6">
        <w:trPr>
          <w:trHeight w:val="905"/>
        </w:trPr>
        <w:tc>
          <w:tcPr>
            <w:tcW w:w="450" w:type="dxa"/>
            <w:tcBorders>
              <w:top w:val="nil"/>
              <w:left w:val="nil"/>
              <w:bottom w:val="nil"/>
              <w:right w:val="nil"/>
            </w:tcBorders>
          </w:tcPr>
          <w:p w14:paraId="19A008A5" w14:textId="77777777" w:rsidR="002513BB" w:rsidRDefault="002513BB" w:rsidP="00576730">
            <w:pPr>
              <w:pStyle w:val="TableNumber"/>
            </w:pPr>
            <w:r>
              <w:t>3</w:t>
            </w:r>
          </w:p>
        </w:tc>
        <w:tc>
          <w:tcPr>
            <w:tcW w:w="7650" w:type="dxa"/>
            <w:tcBorders>
              <w:top w:val="nil"/>
              <w:left w:val="nil"/>
              <w:bottom w:val="nil"/>
              <w:right w:val="nil"/>
            </w:tcBorders>
          </w:tcPr>
          <w:p w14:paraId="2B7861DB" w14:textId="77777777" w:rsidR="002513BB" w:rsidRDefault="002513BB" w:rsidP="009F18E4">
            <w:pPr>
              <w:pStyle w:val="TableText"/>
            </w:pPr>
            <w:r>
              <w:t xml:space="preserve">In order to make the menu correctly highlight the current item we must add a CSS style to the </w:t>
            </w:r>
            <w:r w:rsidRPr="002E26B0">
              <w:rPr>
                <w:rStyle w:val="CodeChar"/>
              </w:rPr>
              <w:t>&lt;li&gt;</w:t>
            </w:r>
            <w:r>
              <w:t xml:space="preserve"> for the current page. But how do we know which page we are on, when all the pages are being served by the same script?</w:t>
            </w:r>
          </w:p>
          <w:p w14:paraId="444EE613" w14:textId="77777777" w:rsidR="002513BB" w:rsidRDefault="002E26B0" w:rsidP="009F18E4">
            <w:pPr>
              <w:pStyle w:val="TableText"/>
            </w:pPr>
            <w:r>
              <w:t>S</w:t>
            </w:r>
            <w:r w:rsidR="002513BB">
              <w:t xml:space="preserve">ince the querystring in the URL contains page=XXX we can check the </w:t>
            </w:r>
            <w:r w:rsidR="002513BB" w:rsidRPr="002E26B0">
              <w:rPr>
                <w:rStyle w:val="CodeChar"/>
              </w:rPr>
              <w:t>$_GET</w:t>
            </w:r>
            <w:r w:rsidR="002513BB">
              <w:t xml:space="preserve"> superglobal array for the current page.</w:t>
            </w:r>
          </w:p>
          <w:p w14:paraId="21DD46BD" w14:textId="77777777" w:rsidR="002513BB" w:rsidRDefault="002E26B0" w:rsidP="009F18E4">
            <w:pPr>
              <w:pStyle w:val="TableText"/>
            </w:pPr>
            <w:r>
              <w:t>In B</w:t>
            </w:r>
            <w:r w:rsidR="002513BB">
              <w:t xml:space="preserve">ootstrap we only need to add </w:t>
            </w:r>
            <w:r w:rsidR="002513BB" w:rsidRPr="002E26B0">
              <w:rPr>
                <w:rStyle w:val="CodeChar"/>
              </w:rPr>
              <w:t>class="active"</w:t>
            </w:r>
            <w:r w:rsidR="002513BB">
              <w:t xml:space="preserve"> to the </w:t>
            </w:r>
            <w:r w:rsidR="002513BB" w:rsidRPr="002E26B0">
              <w:rPr>
                <w:rStyle w:val="CodeChar"/>
              </w:rPr>
              <w:t>&lt;li&gt;</w:t>
            </w:r>
            <w:r w:rsidR="002513BB">
              <w:t xml:space="preserve"> if the page is the current page. Using the condensed conditional notation we </w:t>
            </w:r>
            <w:r>
              <w:t xml:space="preserve">can </w:t>
            </w:r>
            <w:r w:rsidR="002513BB">
              <w:t xml:space="preserve">change our one </w:t>
            </w:r>
            <w:r w:rsidR="002513BB" w:rsidRPr="002E26B0">
              <w:rPr>
                <w:rStyle w:val="CodeChar"/>
              </w:rPr>
              <w:t>echo</w:t>
            </w:r>
            <w:r w:rsidR="002513BB">
              <w:t xml:space="preserve"> line in the loop to output the </w:t>
            </w:r>
            <w:r w:rsidR="002513BB" w:rsidRPr="002E26B0">
              <w:rPr>
                <w:rStyle w:val="CodeChar"/>
              </w:rPr>
              <w:t>class</w:t>
            </w:r>
            <w:r w:rsidR="002513BB">
              <w:t xml:space="preserve"> attribute if the </w:t>
            </w:r>
            <w:r w:rsidR="002513BB" w:rsidRPr="002E26B0">
              <w:rPr>
                <w:rStyle w:val="CodeChar"/>
              </w:rPr>
              <w:t>pageCount</w:t>
            </w:r>
            <w:r w:rsidR="002513BB">
              <w:t xml:space="preserve"> equals the value in the </w:t>
            </w:r>
            <w:r w:rsidR="002513BB" w:rsidRPr="002E26B0">
              <w:rPr>
                <w:rStyle w:val="CodeChar"/>
              </w:rPr>
              <w:t>$GET</w:t>
            </w:r>
            <w:r w:rsidR="002513BB">
              <w:t xml:space="preserve"> array:</w:t>
            </w:r>
          </w:p>
          <w:p w14:paraId="40EF8059" w14:textId="77777777" w:rsidR="002E26B0" w:rsidRDefault="002E26B0" w:rsidP="002E26B0">
            <w:pPr>
              <w:pStyle w:val="CodeAbove"/>
            </w:pPr>
            <w:r>
              <w:t>foreach ($content as $key =&gt; $elements) {</w:t>
            </w:r>
          </w:p>
          <w:p w14:paraId="3F1BBF4F" w14:textId="77777777" w:rsidR="002E26B0" w:rsidRDefault="002E26B0" w:rsidP="002E26B0">
            <w:pPr>
              <w:pStyle w:val="Code"/>
            </w:pPr>
            <w:r>
              <w:t xml:space="preserve">   echo "&lt;li ";</w:t>
            </w:r>
          </w:p>
          <w:p w14:paraId="2686FF89" w14:textId="77777777" w:rsidR="002E26B0" w:rsidRDefault="002E26B0" w:rsidP="002E26B0">
            <w:pPr>
              <w:pStyle w:val="CodeBold"/>
            </w:pPr>
            <w:r>
              <w:t xml:space="preserve">   echo ($pageCount==$_GET['page'] ? " class='active'" : "");</w:t>
            </w:r>
          </w:p>
          <w:p w14:paraId="2405E956" w14:textId="77777777" w:rsidR="002E26B0" w:rsidRDefault="002E26B0" w:rsidP="002E26B0">
            <w:pPr>
              <w:pStyle w:val="Code"/>
            </w:pPr>
            <w:r>
              <w:t xml:space="preserve">   echo "&gt;&lt;a href='?page=$pageCount'&gt;$key&lt;/a&gt;&lt;/li&gt;";</w:t>
            </w:r>
          </w:p>
          <w:p w14:paraId="11D5556C" w14:textId="77777777" w:rsidR="002E26B0" w:rsidRDefault="002E26B0" w:rsidP="002E26B0">
            <w:pPr>
              <w:pStyle w:val="Code"/>
            </w:pPr>
            <w:r>
              <w:t xml:space="preserve">   $pageCount++;</w:t>
            </w:r>
          </w:p>
          <w:p w14:paraId="403AC728" w14:textId="77777777" w:rsidR="002513BB" w:rsidRDefault="002E26B0" w:rsidP="002E26B0">
            <w:pPr>
              <w:pStyle w:val="Code"/>
            </w:pPr>
            <w:r>
              <w:t>}</w:t>
            </w:r>
          </w:p>
        </w:tc>
      </w:tr>
      <w:tr w:rsidR="002E26B0" w14:paraId="65036EBD" w14:textId="77777777" w:rsidTr="002E26B0">
        <w:trPr>
          <w:trHeight w:val="180"/>
        </w:trPr>
        <w:tc>
          <w:tcPr>
            <w:tcW w:w="450" w:type="dxa"/>
            <w:tcBorders>
              <w:top w:val="nil"/>
              <w:left w:val="nil"/>
              <w:bottom w:val="nil"/>
              <w:right w:val="nil"/>
            </w:tcBorders>
          </w:tcPr>
          <w:p w14:paraId="09E69BBF" w14:textId="77777777" w:rsidR="002E26B0" w:rsidRDefault="002E26B0" w:rsidP="00576730">
            <w:pPr>
              <w:pStyle w:val="TableNumber"/>
            </w:pPr>
            <w:r>
              <w:t>4</w:t>
            </w:r>
          </w:p>
        </w:tc>
        <w:tc>
          <w:tcPr>
            <w:tcW w:w="7650" w:type="dxa"/>
            <w:tcBorders>
              <w:top w:val="nil"/>
              <w:left w:val="nil"/>
              <w:bottom w:val="nil"/>
              <w:right w:val="nil"/>
            </w:tcBorders>
          </w:tcPr>
          <w:p w14:paraId="6EF1A77B" w14:textId="77777777" w:rsidR="002E26B0" w:rsidRDefault="002E26B0" w:rsidP="002E26B0">
            <w:pPr>
              <w:pStyle w:val="TableText"/>
            </w:pPr>
            <w:r>
              <w:t>If you found the above example a little too concise, you can replace it with the following.</w:t>
            </w:r>
          </w:p>
          <w:p w14:paraId="47B30342" w14:textId="77777777" w:rsidR="002E26B0" w:rsidRDefault="002E26B0" w:rsidP="002E26B0">
            <w:pPr>
              <w:pStyle w:val="CodeAbove"/>
            </w:pPr>
            <w:r>
              <w:t>foreach ($content as $key =&gt; $elements) {</w:t>
            </w:r>
          </w:p>
          <w:p w14:paraId="3990D245" w14:textId="77777777" w:rsidR="002E26B0" w:rsidRDefault="002E26B0" w:rsidP="002E26B0">
            <w:pPr>
              <w:pStyle w:val="Code"/>
            </w:pPr>
            <w:r>
              <w:t xml:space="preserve">   echo "&lt;li ";</w:t>
            </w:r>
          </w:p>
          <w:p w14:paraId="03DF6C00" w14:textId="77777777" w:rsidR="002E26B0" w:rsidRDefault="002E26B0" w:rsidP="002E26B0">
            <w:pPr>
              <w:pStyle w:val="CodeBold"/>
            </w:pPr>
            <w:r>
              <w:t xml:space="preserve">   if ($pageCount==$_GET['page'])</w:t>
            </w:r>
          </w:p>
          <w:p w14:paraId="2D3EE1B1" w14:textId="77777777" w:rsidR="002E26B0" w:rsidRDefault="002E26B0" w:rsidP="002E26B0">
            <w:pPr>
              <w:pStyle w:val="CodeBold"/>
            </w:pPr>
            <w:r>
              <w:t xml:space="preserve">      echo " class='active'";</w:t>
            </w:r>
          </w:p>
          <w:p w14:paraId="606504C9" w14:textId="77777777" w:rsidR="002E26B0" w:rsidRDefault="002E26B0" w:rsidP="002E26B0">
            <w:pPr>
              <w:pStyle w:val="CodeBold"/>
            </w:pPr>
            <w:r>
              <w:t xml:space="preserve">   else</w:t>
            </w:r>
          </w:p>
          <w:p w14:paraId="1E7589C9" w14:textId="77777777" w:rsidR="002E26B0" w:rsidRDefault="002E26B0" w:rsidP="002E26B0">
            <w:pPr>
              <w:pStyle w:val="CodeBold"/>
            </w:pPr>
            <w:r>
              <w:t xml:space="preserve">      echo "";</w:t>
            </w:r>
          </w:p>
          <w:p w14:paraId="1E3393AD" w14:textId="77777777" w:rsidR="002E26B0" w:rsidRDefault="002E26B0" w:rsidP="002E26B0">
            <w:pPr>
              <w:pStyle w:val="Code"/>
            </w:pPr>
            <w:r>
              <w:t xml:space="preserve">   echo "&gt;&lt;a href='?page=$pageCount'&gt;$key&lt;/a&gt;&lt;/li&gt;";</w:t>
            </w:r>
          </w:p>
          <w:p w14:paraId="3BB51B68" w14:textId="77777777" w:rsidR="002E26B0" w:rsidRDefault="002E26B0" w:rsidP="002E26B0">
            <w:pPr>
              <w:pStyle w:val="Code"/>
            </w:pPr>
            <w:r>
              <w:t xml:space="preserve">   $pageCount++;</w:t>
            </w:r>
          </w:p>
          <w:p w14:paraId="2DE92A2B" w14:textId="77777777" w:rsidR="002E26B0" w:rsidRDefault="002E26B0" w:rsidP="002E26B0">
            <w:pPr>
              <w:pStyle w:val="Code"/>
            </w:pPr>
            <w:r>
              <w:t>}</w:t>
            </w:r>
          </w:p>
        </w:tc>
      </w:tr>
      <w:tr w:rsidR="002513BB" w14:paraId="101D4838" w14:textId="77777777" w:rsidTr="005C16C6">
        <w:trPr>
          <w:trHeight w:val="905"/>
        </w:trPr>
        <w:tc>
          <w:tcPr>
            <w:tcW w:w="450" w:type="dxa"/>
            <w:tcBorders>
              <w:top w:val="nil"/>
              <w:left w:val="nil"/>
              <w:bottom w:val="nil"/>
              <w:right w:val="nil"/>
            </w:tcBorders>
          </w:tcPr>
          <w:p w14:paraId="4FBC2E90" w14:textId="77777777" w:rsidR="002513BB" w:rsidRDefault="000540CC" w:rsidP="00576730">
            <w:pPr>
              <w:pStyle w:val="TableNumber"/>
            </w:pPr>
            <w:r>
              <w:lastRenderedPageBreak/>
              <w:t>5</w:t>
            </w:r>
          </w:p>
        </w:tc>
        <w:tc>
          <w:tcPr>
            <w:tcW w:w="7650" w:type="dxa"/>
            <w:tcBorders>
              <w:top w:val="nil"/>
              <w:left w:val="nil"/>
              <w:bottom w:val="nil"/>
              <w:right w:val="nil"/>
            </w:tcBorders>
          </w:tcPr>
          <w:p w14:paraId="0153255B" w14:textId="77777777" w:rsidR="002513BB" w:rsidRDefault="002513BB" w:rsidP="009F18E4">
            <w:pPr>
              <w:pStyle w:val="TableText"/>
            </w:pPr>
            <w:r>
              <w:t>Now let us ma</w:t>
            </w:r>
            <w:r w:rsidR="00E751C7">
              <w:t>ke use of the data array to out</w:t>
            </w:r>
            <w:r>
              <w:t>put the title and content in the page.</w:t>
            </w:r>
          </w:p>
          <w:p w14:paraId="6DCCBBC5" w14:textId="77777777" w:rsidR="002513BB" w:rsidRDefault="002513BB" w:rsidP="002513BB">
            <w:pPr>
              <w:pStyle w:val="TableText"/>
            </w:pPr>
            <w:r>
              <w:t xml:space="preserve">In the head section of the page modify the </w:t>
            </w:r>
            <w:r w:rsidRPr="00E751C7">
              <w:rPr>
                <w:rStyle w:val="CodeChar"/>
              </w:rPr>
              <w:t xml:space="preserve">&lt;title&gt; </w:t>
            </w:r>
            <w:r>
              <w:t xml:space="preserve">tag so that we access the </w:t>
            </w:r>
            <w:r w:rsidRPr="00E751C7">
              <w:rPr>
                <w:rStyle w:val="CodeChar"/>
              </w:rPr>
              <w:t>$_GET</w:t>
            </w:r>
            <w:r>
              <w:t xml:space="preserve"> array, and use the page value as an index into our </w:t>
            </w:r>
            <w:r w:rsidRPr="00E751C7">
              <w:rPr>
                <w:rStyle w:val="CodeChar"/>
              </w:rPr>
              <w:t>$content</w:t>
            </w:r>
            <w:r>
              <w:t xml:space="preserve"> array.</w:t>
            </w:r>
            <w:r w:rsidR="00CE75AF">
              <w:t xml:space="preserve"> </w:t>
            </w:r>
            <w:r w:rsidR="000540CC">
              <w:t xml:space="preserve"> To do this, add the following line.</w:t>
            </w:r>
          </w:p>
          <w:p w14:paraId="624C58BF" w14:textId="77777777" w:rsidR="00CE75AF" w:rsidRDefault="00CE75AF" w:rsidP="000540CC">
            <w:pPr>
              <w:pStyle w:val="CodeAbove"/>
            </w:pPr>
            <w:r>
              <w:t>$content = array("Home" =&gt; array("Home Page","This page is the home page"),</w:t>
            </w:r>
          </w:p>
          <w:p w14:paraId="25F57739" w14:textId="77777777" w:rsidR="00CE75AF" w:rsidRDefault="000540CC" w:rsidP="00CE75AF">
            <w:pPr>
              <w:pStyle w:val="Code"/>
            </w:pPr>
            <w:r>
              <w:t xml:space="preserve">   </w:t>
            </w:r>
            <w:r w:rsidR="00CE75AF">
              <w:t>"Page 2" =&gt; array("The second page", "second page content here"),</w:t>
            </w:r>
          </w:p>
          <w:p w14:paraId="54EB8565" w14:textId="77777777" w:rsidR="00CE75AF" w:rsidRDefault="000540CC" w:rsidP="00CE75AF">
            <w:pPr>
              <w:pStyle w:val="Code"/>
            </w:pPr>
            <w:r>
              <w:t xml:space="preserve">   </w:t>
            </w:r>
            <w:r w:rsidR="00CE75AF">
              <w:t>"Page 3" =&gt; array("The third page", "third page content here"),</w:t>
            </w:r>
          </w:p>
          <w:p w14:paraId="6A695CAA" w14:textId="77777777" w:rsidR="00CE75AF" w:rsidRDefault="000540CC" w:rsidP="00CE75AF">
            <w:pPr>
              <w:pStyle w:val="Code"/>
            </w:pPr>
            <w:r>
              <w:t xml:space="preserve">   </w:t>
            </w:r>
            <w:r w:rsidR="00CE75AF">
              <w:t>"Page 4" =&gt; array("The fourth page", "fourth page content here"));</w:t>
            </w:r>
          </w:p>
          <w:p w14:paraId="6714D1F4" w14:textId="77777777" w:rsidR="00CE75AF" w:rsidRDefault="00CE75AF" w:rsidP="00CE75AF">
            <w:pPr>
              <w:pStyle w:val="Code"/>
            </w:pPr>
          </w:p>
          <w:p w14:paraId="24C76292" w14:textId="77777777" w:rsidR="002513BB" w:rsidRPr="000540CC" w:rsidRDefault="00CE75AF" w:rsidP="000540CC">
            <w:pPr>
              <w:pStyle w:val="Code"/>
              <w:rPr>
                <w:b/>
                <w:color w:val="800000"/>
                <w:lang w:val="fr-CA"/>
              </w:rPr>
            </w:pPr>
            <w:r w:rsidRPr="003A6909">
              <w:rPr>
                <w:b/>
                <w:color w:val="800000"/>
                <w:lang w:val="fr-CA"/>
              </w:rPr>
              <w:t>$justContent = array_values($content);</w:t>
            </w:r>
          </w:p>
        </w:tc>
      </w:tr>
      <w:tr w:rsidR="000540CC" w14:paraId="59DEF407" w14:textId="77777777" w:rsidTr="000540CC">
        <w:trPr>
          <w:trHeight w:val="117"/>
        </w:trPr>
        <w:tc>
          <w:tcPr>
            <w:tcW w:w="450" w:type="dxa"/>
            <w:tcBorders>
              <w:top w:val="nil"/>
              <w:left w:val="nil"/>
              <w:bottom w:val="nil"/>
              <w:right w:val="nil"/>
            </w:tcBorders>
          </w:tcPr>
          <w:p w14:paraId="4E684344" w14:textId="77777777" w:rsidR="000540CC" w:rsidRDefault="000540CC" w:rsidP="00576730">
            <w:pPr>
              <w:pStyle w:val="TableNumber"/>
            </w:pPr>
            <w:r>
              <w:t>6</w:t>
            </w:r>
          </w:p>
        </w:tc>
        <w:tc>
          <w:tcPr>
            <w:tcW w:w="7650" w:type="dxa"/>
            <w:tcBorders>
              <w:top w:val="nil"/>
              <w:left w:val="nil"/>
              <w:bottom w:val="nil"/>
              <w:right w:val="nil"/>
            </w:tcBorders>
          </w:tcPr>
          <w:p w14:paraId="10E96704" w14:textId="77777777" w:rsidR="000540CC" w:rsidRDefault="000540CC" w:rsidP="009F18E4">
            <w:pPr>
              <w:pStyle w:val="TableText"/>
            </w:pPr>
            <w:r>
              <w:t>Modify the &lt;title&gt; element as follows.</w:t>
            </w:r>
          </w:p>
          <w:p w14:paraId="6521B9BA" w14:textId="77777777" w:rsidR="000540CC" w:rsidRDefault="000540CC" w:rsidP="000540CC">
            <w:pPr>
              <w:pStyle w:val="CodeMiddle"/>
            </w:pPr>
            <w:r w:rsidRPr="000540CC">
              <w:t>&lt;title&gt;</w:t>
            </w:r>
            <w:r w:rsidRPr="000540CC">
              <w:rPr>
                <w:rStyle w:val="CodeBoldChar"/>
              </w:rPr>
              <w:t>&lt;?php echo $justContent[$_GET['page']-1][0]; ?&gt;</w:t>
            </w:r>
            <w:r w:rsidRPr="000540CC">
              <w:t>&lt;/title&gt;</w:t>
            </w:r>
          </w:p>
        </w:tc>
      </w:tr>
      <w:tr w:rsidR="002513BB" w14:paraId="25B06ADC" w14:textId="77777777" w:rsidTr="005C16C6">
        <w:trPr>
          <w:trHeight w:val="905"/>
        </w:trPr>
        <w:tc>
          <w:tcPr>
            <w:tcW w:w="450" w:type="dxa"/>
            <w:tcBorders>
              <w:top w:val="nil"/>
              <w:left w:val="nil"/>
              <w:bottom w:val="nil"/>
              <w:right w:val="nil"/>
            </w:tcBorders>
          </w:tcPr>
          <w:p w14:paraId="59449A1E" w14:textId="77777777" w:rsidR="002513BB" w:rsidRDefault="000540CC" w:rsidP="00576730">
            <w:pPr>
              <w:pStyle w:val="TableNumber"/>
            </w:pPr>
            <w:r>
              <w:t>7</w:t>
            </w:r>
          </w:p>
        </w:tc>
        <w:tc>
          <w:tcPr>
            <w:tcW w:w="7650" w:type="dxa"/>
            <w:tcBorders>
              <w:top w:val="nil"/>
              <w:left w:val="nil"/>
              <w:bottom w:val="nil"/>
              <w:right w:val="nil"/>
            </w:tcBorders>
          </w:tcPr>
          <w:p w14:paraId="37D9481E" w14:textId="77777777" w:rsidR="00B507A6" w:rsidRDefault="00B507A6" w:rsidP="009F18E4">
            <w:pPr>
              <w:pStyle w:val="TableText"/>
            </w:pPr>
            <w:r>
              <w:t xml:space="preserve">Finally, in a similar way to the title, we will output the final field of content as content in the page. Your final page should </w:t>
            </w:r>
            <w:r w:rsidR="00C65C07">
              <w:t xml:space="preserve">look similar to that in </w:t>
            </w:r>
            <w:r w:rsidR="00FB14AB">
              <w:t>Figure 12</w:t>
            </w:r>
            <w:r w:rsidR="00D158FC">
              <w:t>.</w:t>
            </w:r>
            <w:r w:rsidR="00C65C07">
              <w:t>4</w:t>
            </w:r>
            <w:r>
              <w:t>.</w:t>
            </w:r>
          </w:p>
        </w:tc>
      </w:tr>
    </w:tbl>
    <w:p w14:paraId="7C004A18" w14:textId="77777777" w:rsidR="000E633A" w:rsidRPr="002D0E06" w:rsidRDefault="00C65C07" w:rsidP="000E633A">
      <w:pPr>
        <w:pStyle w:val="FigureImage"/>
      </w:pPr>
      <w:r>
        <w:rPr>
          <w:noProof/>
          <w:lang w:val="en-US"/>
        </w:rPr>
        <w:drawing>
          <wp:inline distT="0" distB="0" distL="0" distR="0" wp14:anchorId="4F79350F" wp14:editId="77F56DEB">
            <wp:extent cx="4800600" cy="2007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2-21 at 11.10.48 PM.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2007235"/>
                    </a:xfrm>
                    <a:prstGeom prst="rect">
                      <a:avLst/>
                    </a:prstGeom>
                  </pic:spPr>
                </pic:pic>
              </a:graphicData>
            </a:graphic>
          </wp:inline>
        </w:drawing>
      </w:r>
    </w:p>
    <w:p w14:paraId="32276232" w14:textId="77777777" w:rsidR="000E633A" w:rsidRDefault="00FB14AB" w:rsidP="000E633A">
      <w:pPr>
        <w:pStyle w:val="Caption"/>
      </w:pPr>
      <w:bookmarkStart w:id="1" w:name="_Ref352662651"/>
      <w:r>
        <w:t>Figure 12</w:t>
      </w:r>
      <w:r w:rsidR="00D158FC">
        <w:t>.</w:t>
      </w:r>
      <w:r w:rsidR="00641492">
        <w:fldChar w:fldCharType="begin"/>
      </w:r>
      <w:r w:rsidR="000E633A">
        <w:instrText xml:space="preserve"> SEQ Figure \* ARABIC </w:instrText>
      </w:r>
      <w:r w:rsidR="00641492">
        <w:fldChar w:fldCharType="separate"/>
      </w:r>
      <w:r w:rsidR="001C161E">
        <w:rPr>
          <w:noProof/>
        </w:rPr>
        <w:t>4</w:t>
      </w:r>
      <w:r w:rsidR="00641492">
        <w:fldChar w:fldCharType="end"/>
      </w:r>
      <w:bookmarkEnd w:id="1"/>
      <w:r w:rsidR="000E633A" w:rsidRPr="002D0E06">
        <w:t xml:space="preserve"> – </w:t>
      </w:r>
      <w:r w:rsidR="00C65C07">
        <w:t>A screen shot of one of the four pages, with the menu highlighted</w:t>
      </w:r>
    </w:p>
    <w:p w14:paraId="2BEEEC29" w14:textId="77777777" w:rsidR="0036006F" w:rsidRDefault="00F4363F" w:rsidP="0036006F">
      <w:pPr>
        <w:pStyle w:val="Heading2"/>
      </w:pPr>
      <w:r>
        <w:t>$_SERVER Array</w:t>
      </w:r>
    </w:p>
    <w:p w14:paraId="07E6AC20" w14:textId="77777777" w:rsidR="0036006F" w:rsidRP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07B4DCD" w14:textId="77777777" w:rsidTr="00832E4E">
        <w:trPr>
          <w:gridBefore w:val="1"/>
          <w:wBefore w:w="450" w:type="dxa"/>
        </w:trPr>
        <w:tc>
          <w:tcPr>
            <w:tcW w:w="7650" w:type="dxa"/>
            <w:tcBorders>
              <w:bottom w:val="single" w:sz="4" w:space="0" w:color="auto"/>
            </w:tcBorders>
            <w:shd w:val="clear" w:color="auto" w:fill="404040"/>
          </w:tcPr>
          <w:p w14:paraId="37660930" w14:textId="77777777" w:rsidR="0036006F" w:rsidRDefault="0036006F" w:rsidP="00F4363F">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t>Using the $_SERVER Superglobal</w:t>
            </w:r>
          </w:p>
        </w:tc>
      </w:tr>
      <w:tr w:rsidR="0036006F" w14:paraId="20FBEE4C" w14:textId="77777777" w:rsidTr="00D05801">
        <w:tc>
          <w:tcPr>
            <w:tcW w:w="450" w:type="dxa"/>
            <w:tcBorders>
              <w:top w:val="nil"/>
              <w:bottom w:val="nil"/>
              <w:right w:val="nil"/>
            </w:tcBorders>
          </w:tcPr>
          <w:p w14:paraId="7564A9BB" w14:textId="77777777" w:rsidR="0036006F" w:rsidRDefault="0036006F" w:rsidP="00576730">
            <w:pPr>
              <w:pStyle w:val="TableNumber"/>
            </w:pPr>
            <w:r>
              <w:t>1</w:t>
            </w:r>
          </w:p>
        </w:tc>
        <w:tc>
          <w:tcPr>
            <w:tcW w:w="7650" w:type="dxa"/>
            <w:tcBorders>
              <w:top w:val="nil"/>
              <w:left w:val="nil"/>
              <w:bottom w:val="nil"/>
              <w:right w:val="nil"/>
            </w:tcBorders>
          </w:tcPr>
          <w:p w14:paraId="31D0593B" w14:textId="77777777" w:rsidR="00473266" w:rsidRDefault="004942B5" w:rsidP="00473266">
            <w:pPr>
              <w:pStyle w:val="TableText"/>
            </w:pPr>
            <w:r>
              <w:t>Examine</w:t>
            </w:r>
            <w:r w:rsidR="00473266">
              <w:t xml:space="preserve"> </w:t>
            </w:r>
            <w:r w:rsidR="00FB14AB">
              <w:rPr>
                <w:rStyle w:val="CodeChar"/>
              </w:rPr>
              <w:t>lab12</w:t>
            </w:r>
            <w:r w:rsidR="0036006F">
              <w:rPr>
                <w:rStyle w:val="CodeChar"/>
              </w:rPr>
              <w:t>-exercise</w:t>
            </w:r>
            <w:r w:rsidR="0036006F" w:rsidRPr="004F7A19">
              <w:rPr>
                <w:rStyle w:val="CodeChar"/>
              </w:rPr>
              <w:t>0</w:t>
            </w:r>
            <w:r w:rsidR="00473266">
              <w:rPr>
                <w:rStyle w:val="CodeChar"/>
              </w:rPr>
              <w:t>6</w:t>
            </w:r>
            <w:r w:rsidR="0036006F" w:rsidRPr="004F7A19">
              <w:rPr>
                <w:rStyle w:val="CodeChar"/>
              </w:rPr>
              <w:t>.</w:t>
            </w:r>
            <w:r w:rsidR="0036006F">
              <w:rPr>
                <w:rStyle w:val="CodeChar"/>
              </w:rPr>
              <w:t>php</w:t>
            </w:r>
            <w:r w:rsidR="00473266">
              <w:t xml:space="preserve"> </w:t>
            </w:r>
            <w:r>
              <w:t xml:space="preserve">and then test </w:t>
            </w:r>
            <w:r w:rsidR="00473266">
              <w:t xml:space="preserve">in a </w:t>
            </w:r>
            <w:r w:rsidR="00802429">
              <w:t>browser and text editor. In the browser you w</w:t>
            </w:r>
            <w:r>
              <w:t>ill see that all the value</w:t>
            </w:r>
            <w:r w:rsidR="00802429">
              <w:t>s</w:t>
            </w:r>
            <w:r>
              <w:t xml:space="preserve"> </w:t>
            </w:r>
            <w:r w:rsidR="00802429">
              <w:t xml:space="preserve">in the $_SERVER array are </w:t>
            </w:r>
            <w:r>
              <w:t>being</w:t>
            </w:r>
            <w:r w:rsidR="00802429">
              <w:t xml:space="preserve"> displayed. Some of these values are sent by the client (you at your computer) and other headers are responses from the server.</w:t>
            </w:r>
          </w:p>
        </w:tc>
      </w:tr>
      <w:tr w:rsidR="00832E4E" w14:paraId="088D8FF7" w14:textId="77777777" w:rsidTr="00D05801">
        <w:trPr>
          <w:trHeight w:val="974"/>
        </w:trPr>
        <w:tc>
          <w:tcPr>
            <w:tcW w:w="450" w:type="dxa"/>
            <w:tcBorders>
              <w:top w:val="nil"/>
              <w:left w:val="nil"/>
              <w:bottom w:val="nil"/>
              <w:right w:val="nil"/>
            </w:tcBorders>
          </w:tcPr>
          <w:p w14:paraId="7BF1A67C" w14:textId="77777777" w:rsidR="00832E4E" w:rsidRDefault="00832E4E" w:rsidP="00576730">
            <w:pPr>
              <w:pStyle w:val="TableNumber"/>
            </w:pPr>
            <w:r>
              <w:lastRenderedPageBreak/>
              <w:t>2</w:t>
            </w:r>
          </w:p>
        </w:tc>
        <w:tc>
          <w:tcPr>
            <w:tcW w:w="7650" w:type="dxa"/>
            <w:tcBorders>
              <w:top w:val="nil"/>
              <w:left w:val="nil"/>
              <w:bottom w:val="nil"/>
              <w:right w:val="nil"/>
            </w:tcBorders>
          </w:tcPr>
          <w:p w14:paraId="008CCAD4" w14:textId="77777777" w:rsidR="00832E4E" w:rsidRDefault="00832E4E" w:rsidP="00EB6068">
            <w:pPr>
              <w:pStyle w:val="TableText"/>
            </w:pPr>
            <w:r>
              <w:t xml:space="preserve">Remove the </w:t>
            </w:r>
            <w:r w:rsidRPr="004942B5">
              <w:rPr>
                <w:rStyle w:val="CodeChar"/>
              </w:rPr>
              <w:t>print_r</w:t>
            </w:r>
            <w:r w:rsidR="004942B5" w:rsidRPr="004942B5">
              <w:rPr>
                <w:rStyle w:val="CodeChar"/>
              </w:rPr>
              <w:t>()</w:t>
            </w:r>
            <w:r>
              <w:t xml:space="preserve"> </w:t>
            </w:r>
            <w:r w:rsidR="004942B5">
              <w:t>invocation</w:t>
            </w:r>
            <w:r>
              <w:t xml:space="preserve">, and replace it with two sections that </w:t>
            </w:r>
            <w:r w:rsidR="004942B5">
              <w:t>highlight</w:t>
            </w:r>
            <w:r>
              <w:t xml:space="preserve"> some interesting variables on both</w:t>
            </w:r>
            <w:r w:rsidR="004942B5">
              <w:t xml:space="preserve"> </w:t>
            </w:r>
            <w:r>
              <w:t>the client and server side.</w:t>
            </w:r>
          </w:p>
          <w:p w14:paraId="344DCA28" w14:textId="77777777" w:rsidR="00832E4E" w:rsidRDefault="00832E4E" w:rsidP="004942B5">
            <w:pPr>
              <w:pStyle w:val="CodeAboveBold"/>
            </w:pPr>
            <w:r>
              <w:t>echo "&lt;h1&gt;Server Side Values&lt;/h1&gt;";</w:t>
            </w:r>
          </w:p>
          <w:p w14:paraId="275141A4" w14:textId="77777777" w:rsidR="00832E4E" w:rsidRDefault="00832E4E" w:rsidP="004942B5">
            <w:pPr>
              <w:pStyle w:val="CodeBold"/>
            </w:pPr>
            <w:r>
              <w:t>echo "SERVER_NAME: ".$_SERVER["SERVER_NAME"] . "&lt;br/&gt;";</w:t>
            </w:r>
          </w:p>
          <w:p w14:paraId="734FFF23" w14:textId="77777777" w:rsidR="00832E4E" w:rsidRDefault="00832E4E" w:rsidP="004942B5">
            <w:pPr>
              <w:pStyle w:val="CodeBold"/>
            </w:pPr>
            <w:r>
              <w:t>echo "SERVER_SOFTWARE: ".$_SERVER["SERVER_SOFTWARE"] . "&lt;br/&gt;";</w:t>
            </w:r>
          </w:p>
          <w:p w14:paraId="5EFBE001" w14:textId="77777777" w:rsidR="00832E4E" w:rsidRDefault="00832E4E" w:rsidP="004942B5">
            <w:pPr>
              <w:pStyle w:val="CodeBold"/>
            </w:pPr>
            <w:r>
              <w:t>echo "SERVER_ADDR: ".$_SERVER["SERVER_ADDR"] . "&lt;br/&gt;";</w:t>
            </w:r>
          </w:p>
          <w:p w14:paraId="7FCD7960" w14:textId="77777777" w:rsidR="00832E4E" w:rsidRDefault="00832E4E" w:rsidP="004942B5">
            <w:pPr>
              <w:pStyle w:val="CodeBold"/>
            </w:pPr>
          </w:p>
          <w:p w14:paraId="08B6511D" w14:textId="77777777" w:rsidR="00832E4E" w:rsidRDefault="00832E4E" w:rsidP="004942B5">
            <w:pPr>
              <w:pStyle w:val="CodeBold"/>
            </w:pPr>
            <w:r>
              <w:t>echo "&lt;h1&gt;Headers from the client&lt;/h1&gt;";</w:t>
            </w:r>
          </w:p>
          <w:p w14:paraId="5552751D" w14:textId="77777777" w:rsidR="00832E4E" w:rsidRDefault="00832E4E" w:rsidP="004942B5">
            <w:pPr>
              <w:pStyle w:val="CodeBold"/>
            </w:pPr>
            <w:r>
              <w:t>echo "REMOTE_ADDR: ".$_SERVER["REMOTE_ADDR"] . "&lt;br/&gt;";</w:t>
            </w:r>
          </w:p>
          <w:p w14:paraId="5763C07C" w14:textId="77777777" w:rsidR="00832E4E" w:rsidRDefault="00832E4E" w:rsidP="004942B5">
            <w:pPr>
              <w:pStyle w:val="CodeBold"/>
            </w:pPr>
            <w:r>
              <w:t>echo "HTTP_USER_AGENT: ".$_SERVER['HTTP_USER_AGENT']. "&lt;br/&gt;";</w:t>
            </w:r>
          </w:p>
          <w:p w14:paraId="28DC44EB" w14:textId="77777777" w:rsidR="00832E4E" w:rsidRDefault="00832E4E" w:rsidP="004942B5">
            <w:pPr>
              <w:pStyle w:val="CodeBold"/>
            </w:pPr>
            <w:r>
              <w:t>echo "HTTP_REFERER: ".$_SERVER['HTTP_REFERER']. "&lt;br/&gt;";</w:t>
            </w:r>
          </w:p>
          <w:p w14:paraId="254CA61E" w14:textId="77777777" w:rsidR="00832E4E" w:rsidRDefault="00832E4E" w:rsidP="00832E4E">
            <w:pPr>
              <w:pStyle w:val="Code"/>
            </w:pPr>
          </w:p>
        </w:tc>
      </w:tr>
      <w:tr w:rsidR="00832E4E" w14:paraId="2CAEB1C0" w14:textId="77777777" w:rsidTr="00D05801">
        <w:trPr>
          <w:trHeight w:val="973"/>
        </w:trPr>
        <w:tc>
          <w:tcPr>
            <w:tcW w:w="450" w:type="dxa"/>
            <w:tcBorders>
              <w:top w:val="nil"/>
              <w:left w:val="nil"/>
              <w:bottom w:val="nil"/>
              <w:right w:val="nil"/>
            </w:tcBorders>
          </w:tcPr>
          <w:p w14:paraId="39D899A6" w14:textId="77777777" w:rsidR="00832E4E" w:rsidRDefault="00832E4E" w:rsidP="00576730">
            <w:pPr>
              <w:pStyle w:val="TableNumber"/>
            </w:pPr>
            <w:r>
              <w:t>3</w:t>
            </w:r>
          </w:p>
        </w:tc>
        <w:tc>
          <w:tcPr>
            <w:tcW w:w="7650" w:type="dxa"/>
            <w:tcBorders>
              <w:top w:val="nil"/>
              <w:left w:val="nil"/>
              <w:bottom w:val="nil"/>
              <w:right w:val="nil"/>
            </w:tcBorders>
          </w:tcPr>
          <w:p w14:paraId="458B4182" w14:textId="77777777" w:rsidR="00832E4E" w:rsidRDefault="00832E4E" w:rsidP="00EB6068">
            <w:pPr>
              <w:pStyle w:val="TableText"/>
            </w:pPr>
            <w:r>
              <w:t xml:space="preserve">Now </w:t>
            </w:r>
            <w:r w:rsidR="004942B5">
              <w:t>let's use a built-in function to get more easy-to-</w:t>
            </w:r>
            <w:r w:rsidR="006A6702">
              <w:t xml:space="preserve">use information out of the </w:t>
            </w:r>
            <w:r w:rsidR="006A6702" w:rsidRPr="004942B5">
              <w:rPr>
                <w:rStyle w:val="CodeChar"/>
              </w:rPr>
              <w:t>user-agent</w:t>
            </w:r>
            <w:r w:rsidR="006A6702">
              <w:t xml:space="preserve"> headers</w:t>
            </w:r>
          </w:p>
          <w:p w14:paraId="0A5CE7A7" w14:textId="77777777" w:rsidR="006A6702" w:rsidRDefault="006A6702" w:rsidP="004942B5">
            <w:pPr>
              <w:pStyle w:val="CodeAboveBold"/>
              <w:rPr>
                <w:lang w:eastAsia="en-CA"/>
              </w:rPr>
            </w:pPr>
            <w:r>
              <w:rPr>
                <w:lang w:eastAsia="en-CA"/>
              </w:rPr>
              <w:t>$browser = get_browser($_SERVER['HTTP_USER_AGENT'], true);</w:t>
            </w:r>
            <w:r>
              <w:rPr>
                <w:lang w:eastAsia="en-CA"/>
              </w:rPr>
              <w:br/>
              <w:t>print_r($browser);</w:t>
            </w:r>
          </w:p>
          <w:p w14:paraId="292FB9D3" w14:textId="77777777" w:rsidR="006A6702" w:rsidRDefault="006A6702" w:rsidP="004942B5">
            <w:pPr>
              <w:pStyle w:val="TableComment"/>
              <w:rPr>
                <w:lang w:eastAsia="en-CA"/>
              </w:rPr>
            </w:pPr>
            <w:r w:rsidRPr="006A6702">
              <w:t>Note:</w:t>
            </w:r>
            <w:r w:rsidRPr="006A6702">
              <w:rPr>
                <w:lang w:eastAsia="en-CA"/>
              </w:rPr>
              <w:t xml:space="preserve"> In order for </w:t>
            </w:r>
            <w:r w:rsidRPr="004942B5">
              <w:rPr>
                <w:rStyle w:val="CodeChar"/>
              </w:rPr>
              <w:t>get_browser()</w:t>
            </w:r>
            <w:r w:rsidRPr="006A6702">
              <w:rPr>
                <w:sz w:val="17"/>
                <w:szCs w:val="17"/>
                <w:lang w:eastAsia="en-CA"/>
              </w:rPr>
              <w:t xml:space="preserve"> </w:t>
            </w:r>
            <w:r w:rsidRPr="006A6702">
              <w:rPr>
                <w:lang w:eastAsia="en-CA"/>
              </w:rPr>
              <w:t xml:space="preserve">to work, your </w:t>
            </w:r>
            <w:r w:rsidRPr="006A6702">
              <w:rPr>
                <w:b/>
                <w:bCs/>
                <w:color w:val="006666"/>
                <w:lang w:eastAsia="en-CA"/>
              </w:rPr>
              <w:t xml:space="preserve">php.ini </w:t>
            </w:r>
            <w:r w:rsidRPr="006A6702">
              <w:rPr>
                <w:lang w:eastAsia="en-CA"/>
              </w:rPr>
              <w:t xml:space="preserve">file must point </w:t>
            </w:r>
            <w:r w:rsidR="004942B5">
              <w:rPr>
                <w:lang w:eastAsia="en-CA"/>
              </w:rPr>
              <w:t xml:space="preserve">to </w:t>
            </w:r>
            <w:r w:rsidRPr="006A6702">
              <w:rPr>
                <w:lang w:eastAsia="en-CA"/>
              </w:rPr>
              <w:t>the</w:t>
            </w:r>
            <w:r w:rsidR="004942B5">
              <w:rPr>
                <w:lang w:eastAsia="en-CA"/>
              </w:rPr>
              <w:t xml:space="preserve"> </w:t>
            </w:r>
            <w:r w:rsidRPr="004942B5">
              <w:rPr>
                <w:rStyle w:val="CodeChar"/>
              </w:rPr>
              <w:t>browscap</w:t>
            </w:r>
            <w:r w:rsidRPr="006A6702">
              <w:rPr>
                <w:lang w:eastAsia="en-CA"/>
              </w:rPr>
              <w:t xml:space="preserve"> setting to the correct location of the </w:t>
            </w:r>
            <w:r w:rsidRPr="006A6702">
              <w:rPr>
                <w:b/>
                <w:bCs/>
                <w:color w:val="006666"/>
                <w:lang w:eastAsia="en-CA"/>
              </w:rPr>
              <w:t xml:space="preserve">browscap.ini </w:t>
            </w:r>
            <w:r w:rsidRPr="006A6702">
              <w:rPr>
                <w:lang w:eastAsia="en-CA"/>
              </w:rPr>
              <w:t>file on your system.</w:t>
            </w:r>
            <w:r w:rsidR="004942B5">
              <w:rPr>
                <w:lang w:eastAsia="en-CA"/>
              </w:rPr>
              <w:t xml:space="preserve"> </w:t>
            </w:r>
            <w:r>
              <w:rPr>
                <w:lang w:eastAsia="en-CA"/>
              </w:rPr>
              <w:t xml:space="preserve">A current </w:t>
            </w:r>
            <w:r>
              <w:rPr>
                <w:b/>
                <w:bCs/>
                <w:color w:val="006666"/>
                <w:lang w:eastAsia="en-CA"/>
              </w:rPr>
              <w:t xml:space="preserve">browscap.ini </w:t>
            </w:r>
            <w:r>
              <w:rPr>
                <w:lang w:eastAsia="en-CA"/>
              </w:rPr>
              <w:t xml:space="preserve">file can be downloaded from </w:t>
            </w:r>
            <w:r>
              <w:rPr>
                <w:b/>
                <w:bCs/>
                <w:color w:val="006666"/>
                <w:lang w:eastAsia="en-CA"/>
              </w:rPr>
              <w:t>php.net</w:t>
            </w:r>
            <w:r>
              <w:rPr>
                <w:lang w:eastAsia="en-CA"/>
              </w:rPr>
              <w:t>.</w:t>
            </w:r>
          </w:p>
          <w:p w14:paraId="26F8AA6C" w14:textId="77777777" w:rsidR="006A6702" w:rsidRPr="006A6702" w:rsidRDefault="006A6702" w:rsidP="006A6702">
            <w:pPr>
              <w:widowControl w:val="0"/>
              <w:autoSpaceDE w:val="0"/>
              <w:autoSpaceDN w:val="0"/>
              <w:adjustRightInd w:val="0"/>
              <w:rPr>
                <w:rFonts w:ascii="Times New Roman" w:hAnsi="Times New Roman"/>
                <w:color w:val="000000"/>
                <w:sz w:val="17"/>
                <w:szCs w:val="17"/>
                <w:lang w:eastAsia="en-CA"/>
              </w:rPr>
            </w:pPr>
          </w:p>
        </w:tc>
      </w:tr>
    </w:tbl>
    <w:p w14:paraId="44E5D549" w14:textId="77777777" w:rsidR="00F4363F" w:rsidRDefault="00F4363F" w:rsidP="00F4363F">
      <w:pPr>
        <w:pStyle w:val="Heading2"/>
      </w:pPr>
      <w:r>
        <w:t>$_FILES Array</w:t>
      </w:r>
    </w:p>
    <w:p w14:paraId="403436BF"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6240637D" w14:textId="77777777" w:rsidTr="001C27BB">
        <w:trPr>
          <w:gridBefore w:val="1"/>
          <w:wBefore w:w="450" w:type="dxa"/>
        </w:trPr>
        <w:tc>
          <w:tcPr>
            <w:tcW w:w="7650" w:type="dxa"/>
            <w:tcBorders>
              <w:bottom w:val="single" w:sz="4" w:space="0" w:color="000080"/>
            </w:tcBorders>
            <w:shd w:val="clear" w:color="auto" w:fill="404040"/>
          </w:tcPr>
          <w:p w14:paraId="2E252670" w14:textId="77777777" w:rsidR="0036006F" w:rsidRDefault="0036006F"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Processing File Uploads</w:t>
            </w:r>
          </w:p>
        </w:tc>
      </w:tr>
      <w:tr w:rsidR="0036006F" w14:paraId="6EBF62F4" w14:textId="77777777" w:rsidTr="00D05801">
        <w:tc>
          <w:tcPr>
            <w:tcW w:w="450" w:type="dxa"/>
            <w:tcBorders>
              <w:bottom w:val="nil"/>
              <w:right w:val="nil"/>
            </w:tcBorders>
          </w:tcPr>
          <w:p w14:paraId="5B359337" w14:textId="77777777" w:rsidR="0036006F" w:rsidRDefault="0036006F" w:rsidP="00576730">
            <w:pPr>
              <w:pStyle w:val="TableNumber"/>
            </w:pPr>
            <w:r>
              <w:t>1</w:t>
            </w:r>
          </w:p>
        </w:tc>
        <w:tc>
          <w:tcPr>
            <w:tcW w:w="7650" w:type="dxa"/>
            <w:tcBorders>
              <w:top w:val="nil"/>
              <w:left w:val="nil"/>
              <w:bottom w:val="nil"/>
            </w:tcBorders>
          </w:tcPr>
          <w:p w14:paraId="315D98E5" w14:textId="77777777" w:rsidR="00EE2D3E" w:rsidRDefault="00EE2D3E" w:rsidP="00EE2D3E">
            <w:pPr>
              <w:pStyle w:val="TableText"/>
            </w:pPr>
            <w:r>
              <w:t xml:space="preserve">Open </w:t>
            </w:r>
            <w:r w:rsidR="00FB14AB">
              <w:rPr>
                <w:rStyle w:val="CodeChar"/>
              </w:rPr>
              <w:t>lab12</w:t>
            </w:r>
            <w:r w:rsidR="0036006F">
              <w:rPr>
                <w:rStyle w:val="CodeChar"/>
              </w:rPr>
              <w:t>-exercise</w:t>
            </w:r>
            <w:r w:rsidR="0036006F" w:rsidRPr="004F7A19">
              <w:rPr>
                <w:rStyle w:val="CodeChar"/>
              </w:rPr>
              <w:t>0</w:t>
            </w:r>
            <w:r>
              <w:rPr>
                <w:rStyle w:val="CodeChar"/>
              </w:rPr>
              <w:t>7</w:t>
            </w:r>
            <w:r w:rsidR="0036006F" w:rsidRPr="004F7A19">
              <w:rPr>
                <w:rStyle w:val="CodeChar"/>
              </w:rPr>
              <w:t>.</w:t>
            </w:r>
            <w:r w:rsidR="0036006F">
              <w:rPr>
                <w:rStyle w:val="CodeChar"/>
              </w:rPr>
              <w:t>php</w:t>
            </w:r>
            <w:r>
              <w:t xml:space="preserve"> in a browser. You will notice that it is a form for uploading files. You can try to upload a file now and the form will post, but for now nothing will happen</w:t>
            </w:r>
            <w:r w:rsidR="00603BED">
              <w:t xml:space="preserve"> with the file.</w:t>
            </w:r>
          </w:p>
        </w:tc>
      </w:tr>
      <w:tr w:rsidR="007131F3" w14:paraId="39894C93" w14:textId="77777777" w:rsidTr="00D05801">
        <w:trPr>
          <w:trHeight w:val="1340"/>
        </w:trPr>
        <w:tc>
          <w:tcPr>
            <w:tcW w:w="450" w:type="dxa"/>
            <w:tcBorders>
              <w:top w:val="nil"/>
              <w:left w:val="nil"/>
              <w:bottom w:val="nil"/>
              <w:right w:val="nil"/>
            </w:tcBorders>
          </w:tcPr>
          <w:p w14:paraId="3F441BB5" w14:textId="77777777" w:rsidR="007131F3" w:rsidRDefault="007131F3" w:rsidP="00576730">
            <w:pPr>
              <w:pStyle w:val="TableNumber"/>
            </w:pPr>
            <w:r>
              <w:t>2</w:t>
            </w:r>
          </w:p>
        </w:tc>
        <w:tc>
          <w:tcPr>
            <w:tcW w:w="7650" w:type="dxa"/>
            <w:tcBorders>
              <w:top w:val="nil"/>
              <w:left w:val="nil"/>
              <w:bottom w:val="nil"/>
              <w:right w:val="nil"/>
            </w:tcBorders>
          </w:tcPr>
          <w:p w14:paraId="32E7CC57" w14:textId="77777777" w:rsidR="007131F3" w:rsidRDefault="007131F3" w:rsidP="002374AE">
            <w:pPr>
              <w:pStyle w:val="TableText"/>
            </w:pPr>
            <w:r>
              <w:t xml:space="preserve">In order to properly process the uploaded file we must </w:t>
            </w:r>
            <w:r w:rsidR="002374AE">
              <w:t>t</w:t>
            </w:r>
            <w:r>
              <w:t>ake the posted file and store it permanently on the server</w:t>
            </w:r>
            <w:r w:rsidR="002374AE">
              <w:t>. We must also u</w:t>
            </w:r>
            <w:r>
              <w:t>pdate the user interface so the user knows the upload was successful</w:t>
            </w:r>
            <w:r w:rsidR="002374AE">
              <w:t>.</w:t>
            </w:r>
          </w:p>
          <w:p w14:paraId="0196FA6E" w14:textId="77777777" w:rsidR="007131F3" w:rsidRDefault="00603BED" w:rsidP="007131F3">
            <w:pPr>
              <w:pStyle w:val="TableText"/>
            </w:pPr>
            <w:r>
              <w:t xml:space="preserve">We will </w:t>
            </w:r>
            <w:r w:rsidR="007131F3">
              <w:t xml:space="preserve">begin by determining whether to </w:t>
            </w:r>
            <w:r>
              <w:t xml:space="preserve">display </w:t>
            </w:r>
            <w:r w:rsidR="007131F3">
              <w:t xml:space="preserve">the form, or </w:t>
            </w:r>
            <w:r>
              <w:t xml:space="preserve">instead to </w:t>
            </w:r>
            <w:r w:rsidR="007131F3">
              <w:t xml:space="preserve">process </w:t>
            </w:r>
            <w:r>
              <w:t xml:space="preserve">the </w:t>
            </w:r>
            <w:r w:rsidR="007131F3">
              <w:t>upload</w:t>
            </w:r>
            <w:r>
              <w:t>ed file</w:t>
            </w:r>
            <w:r w:rsidR="007131F3">
              <w:t xml:space="preserve"> and output a message by changing the </w:t>
            </w:r>
            <w:r>
              <w:t>PHP</w:t>
            </w:r>
            <w:r w:rsidR="007131F3">
              <w:t xml:space="preserve"> as follows:</w:t>
            </w:r>
          </w:p>
          <w:p w14:paraId="1811F2C1" w14:textId="77777777" w:rsidR="007131F3" w:rsidRDefault="007131F3" w:rsidP="00603BED">
            <w:pPr>
              <w:pStyle w:val="CodeCommentAbove"/>
            </w:pPr>
            <w:r>
              <w:t>//</w:t>
            </w:r>
            <w:r w:rsidR="00603BED">
              <w:t xml:space="preserve"> </w:t>
            </w:r>
            <w:r>
              <w:t>if the form was</w:t>
            </w:r>
            <w:r>
              <w:tab/>
              <w:t>posted,</w:t>
            </w:r>
            <w:r>
              <w:tab/>
              <w:t>process the upload</w:t>
            </w:r>
          </w:p>
          <w:p w14:paraId="039A90B6" w14:textId="77777777" w:rsidR="007131F3" w:rsidRDefault="007131F3" w:rsidP="00603BED">
            <w:pPr>
              <w:pStyle w:val="CodeBold"/>
            </w:pPr>
            <w:r>
              <w:t>if ($_SERVER["REQUEST_METHOD"] == "POST") {</w:t>
            </w:r>
          </w:p>
          <w:p w14:paraId="5BAE56BE" w14:textId="77777777" w:rsidR="007131F3" w:rsidRDefault="007131F3" w:rsidP="00603BED">
            <w:pPr>
              <w:pStyle w:val="CodeBold"/>
            </w:pPr>
            <w:r>
              <w:t xml:space="preserve">   echo</w:t>
            </w:r>
            <w:r>
              <w:tab/>
              <w:t>"File was sent to server &lt;a href=''&gt;Upload another file&lt;/a&gt;";</w:t>
            </w:r>
          </w:p>
          <w:p w14:paraId="4A429732" w14:textId="77777777" w:rsidR="007131F3" w:rsidRDefault="007131F3" w:rsidP="00603BED">
            <w:pPr>
              <w:pStyle w:val="CodeBold"/>
            </w:pPr>
            <w:r>
              <w:t>}</w:t>
            </w:r>
          </w:p>
          <w:p w14:paraId="77AF24FD" w14:textId="77777777" w:rsidR="007131F3" w:rsidRDefault="007131F3" w:rsidP="00603BED">
            <w:pPr>
              <w:pStyle w:val="CodeBold"/>
            </w:pPr>
            <w:r>
              <w:t>else</w:t>
            </w:r>
            <w:r w:rsidR="00603BED">
              <w:t xml:space="preserve"> </w:t>
            </w:r>
            <w:r>
              <w:t>{</w:t>
            </w:r>
          </w:p>
          <w:p w14:paraId="152AF739" w14:textId="77777777" w:rsidR="007131F3" w:rsidRDefault="007131F3" w:rsidP="007131F3">
            <w:pPr>
              <w:pStyle w:val="Code"/>
            </w:pPr>
            <w:r>
              <w:t xml:space="preserve">   echo getFileUploadForm();</w:t>
            </w:r>
          </w:p>
          <w:p w14:paraId="2C5AFC2E" w14:textId="77777777" w:rsidR="007131F3" w:rsidRDefault="007131F3" w:rsidP="00603BED">
            <w:pPr>
              <w:pStyle w:val="CodeBold"/>
            </w:pPr>
            <w:r>
              <w:t>}</w:t>
            </w:r>
          </w:p>
        </w:tc>
      </w:tr>
      <w:tr w:rsidR="007131F3" w14:paraId="71A57F44" w14:textId="77777777" w:rsidTr="00D05801">
        <w:trPr>
          <w:trHeight w:val="1340"/>
        </w:trPr>
        <w:tc>
          <w:tcPr>
            <w:tcW w:w="450" w:type="dxa"/>
            <w:tcBorders>
              <w:top w:val="nil"/>
              <w:left w:val="nil"/>
              <w:bottom w:val="nil"/>
              <w:right w:val="nil"/>
            </w:tcBorders>
          </w:tcPr>
          <w:p w14:paraId="634B7167" w14:textId="77777777" w:rsidR="007131F3" w:rsidRDefault="007131F3" w:rsidP="00576730">
            <w:pPr>
              <w:pStyle w:val="TableNumber"/>
            </w:pPr>
            <w:r>
              <w:lastRenderedPageBreak/>
              <w:t>3</w:t>
            </w:r>
          </w:p>
        </w:tc>
        <w:tc>
          <w:tcPr>
            <w:tcW w:w="7650" w:type="dxa"/>
            <w:tcBorders>
              <w:top w:val="nil"/>
              <w:left w:val="nil"/>
              <w:bottom w:val="nil"/>
              <w:right w:val="nil"/>
            </w:tcBorders>
          </w:tcPr>
          <w:p w14:paraId="604A59A1" w14:textId="77777777" w:rsidR="007131F3" w:rsidRDefault="007131F3" w:rsidP="00EB6068">
            <w:pPr>
              <w:pStyle w:val="TableText"/>
            </w:pPr>
            <w:r>
              <w:t>Now we will actually copy the uploaded file to a location we control.</w:t>
            </w:r>
          </w:p>
          <w:p w14:paraId="1F5D4DD5" w14:textId="5677FB14" w:rsidR="007131F3" w:rsidRDefault="007131F3" w:rsidP="007131F3">
            <w:pPr>
              <w:pStyle w:val="TableText"/>
            </w:pPr>
            <w:r>
              <w:t>Create a folder in your working directory named UPLOADS and grant the apache user permissions to upload</w:t>
            </w:r>
            <w:r w:rsidR="005843A8">
              <w:t xml:space="preserve"> (if you are working locally using something like easyPHP or XAMP this will already be the case)</w:t>
            </w:r>
            <w:r>
              <w:t>. Now add code to the if statement which moves the file</w:t>
            </w:r>
            <w:r w:rsidR="006548A3">
              <w:t>:</w:t>
            </w:r>
          </w:p>
          <w:p w14:paraId="597F9DC6" w14:textId="77777777" w:rsidR="007131F3" w:rsidRDefault="005843A8" w:rsidP="005843A8">
            <w:pPr>
              <w:pStyle w:val="CodeAbove"/>
            </w:pPr>
            <w:r w:rsidRPr="005843A8">
              <w:t>if ($_SERVER["REQUEST_METHOD"] == "POST") {</w:t>
            </w:r>
          </w:p>
          <w:p w14:paraId="0FD49404" w14:textId="77777777" w:rsidR="007131F3" w:rsidRDefault="007131F3" w:rsidP="005843A8">
            <w:pPr>
              <w:pStyle w:val="CodeBold"/>
            </w:pPr>
            <w:r>
              <w:t xml:space="preserve">   $fileToMove = $_FILES['file1']['tmp_name'];</w:t>
            </w:r>
          </w:p>
          <w:p w14:paraId="693F242F" w14:textId="77777777" w:rsidR="007131F3" w:rsidRDefault="007131F3" w:rsidP="005843A8">
            <w:pPr>
              <w:pStyle w:val="CodeBold"/>
            </w:pPr>
            <w:r>
              <w:t xml:space="preserve">   $destination = "./UPLOADS/" . $_FILES["file1"]["name"];</w:t>
            </w:r>
          </w:p>
          <w:p w14:paraId="365C0AE6" w14:textId="77777777" w:rsidR="007131F3" w:rsidRDefault="007131F3" w:rsidP="005843A8">
            <w:pPr>
              <w:pStyle w:val="CodeBold"/>
            </w:pPr>
            <w:r>
              <w:t xml:space="preserve">   if (move_uploaded_file($fileToMove,$destination)) {</w:t>
            </w:r>
          </w:p>
          <w:p w14:paraId="041ADBA5" w14:textId="77777777" w:rsidR="007131F3" w:rsidRDefault="007131F3" w:rsidP="007131F3">
            <w:pPr>
              <w:pStyle w:val="Code"/>
            </w:pPr>
            <w:r>
              <w:t xml:space="preserve">     echo "File was sent to server &lt;a href=''&gt;Upload another file&lt;/a&gt;";</w:t>
            </w:r>
          </w:p>
          <w:p w14:paraId="1569045D" w14:textId="77777777" w:rsidR="007131F3" w:rsidRDefault="007131F3" w:rsidP="005843A8">
            <w:pPr>
              <w:pStyle w:val="CodeBold"/>
            </w:pPr>
            <w:r>
              <w:t xml:space="preserve">   }</w:t>
            </w:r>
          </w:p>
          <w:p w14:paraId="78D918D5" w14:textId="77777777" w:rsidR="007131F3" w:rsidRDefault="007131F3" w:rsidP="005843A8">
            <w:pPr>
              <w:pStyle w:val="CodeBold"/>
            </w:pPr>
            <w:r>
              <w:t xml:space="preserve">   else {</w:t>
            </w:r>
          </w:p>
          <w:p w14:paraId="3B9A944C" w14:textId="77777777" w:rsidR="007131F3" w:rsidRDefault="007131F3" w:rsidP="005843A8">
            <w:pPr>
              <w:pStyle w:val="CodeBold"/>
            </w:pPr>
            <w:r>
              <w:t xml:space="preserve">     echo "there was a problem moving the file";</w:t>
            </w:r>
          </w:p>
          <w:p w14:paraId="3437F742" w14:textId="77777777" w:rsidR="007131F3" w:rsidRDefault="007131F3" w:rsidP="005843A8">
            <w:pPr>
              <w:pStyle w:val="CodeBold"/>
            </w:pPr>
            <w:r>
              <w:t xml:space="preserve">   }</w:t>
            </w:r>
          </w:p>
          <w:p w14:paraId="62157C09" w14:textId="77777777" w:rsidR="007131F3" w:rsidRDefault="005843A8" w:rsidP="005843A8">
            <w:pPr>
              <w:pStyle w:val="Code"/>
            </w:pPr>
            <w:r>
              <w:t>}</w:t>
            </w:r>
          </w:p>
          <w:p w14:paraId="6D445609" w14:textId="59174B1B" w:rsidR="007131F3" w:rsidRDefault="007131F3" w:rsidP="007131F3">
            <w:pPr>
              <w:pStyle w:val="TableText"/>
            </w:pPr>
            <w:r>
              <w:t>Try uploading the file and confirm that the file was placed in the UPLOAD</w:t>
            </w:r>
            <w:r w:rsidR="00E707BF">
              <w:t>S</w:t>
            </w:r>
            <w:r>
              <w:t xml:space="preserve"> directory.</w:t>
            </w:r>
          </w:p>
        </w:tc>
      </w:tr>
    </w:tbl>
    <w:p w14:paraId="75105866"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4834676A" w14:textId="77777777" w:rsidTr="001C27BB">
        <w:trPr>
          <w:gridBefore w:val="1"/>
          <w:wBefore w:w="450" w:type="dxa"/>
        </w:trPr>
        <w:tc>
          <w:tcPr>
            <w:tcW w:w="7650" w:type="dxa"/>
            <w:tcBorders>
              <w:bottom w:val="single" w:sz="4" w:space="0" w:color="000080"/>
            </w:tcBorders>
            <w:shd w:val="clear" w:color="auto" w:fill="404040"/>
          </w:tcPr>
          <w:p w14:paraId="0F1C3546" w14:textId="77777777" w:rsidR="0036006F" w:rsidRDefault="0036006F"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Managing Uploaded Files</w:t>
            </w:r>
          </w:p>
        </w:tc>
      </w:tr>
      <w:tr w:rsidR="0036006F" w14:paraId="2CACD8BF" w14:textId="77777777" w:rsidTr="00D158FC">
        <w:tc>
          <w:tcPr>
            <w:tcW w:w="450" w:type="dxa"/>
            <w:tcBorders>
              <w:top w:val="nil"/>
              <w:left w:val="nil"/>
              <w:bottom w:val="nil"/>
              <w:right w:val="nil"/>
            </w:tcBorders>
          </w:tcPr>
          <w:p w14:paraId="1D703510" w14:textId="77777777" w:rsidR="0036006F" w:rsidRDefault="0036006F" w:rsidP="00576730">
            <w:pPr>
              <w:pStyle w:val="TableNumber"/>
            </w:pPr>
            <w:r>
              <w:t>1</w:t>
            </w:r>
          </w:p>
        </w:tc>
        <w:tc>
          <w:tcPr>
            <w:tcW w:w="7650" w:type="dxa"/>
            <w:tcBorders>
              <w:top w:val="nil"/>
              <w:left w:val="nil"/>
              <w:bottom w:val="nil"/>
              <w:right w:val="nil"/>
            </w:tcBorders>
          </w:tcPr>
          <w:p w14:paraId="74B05B56" w14:textId="77777777" w:rsidR="0036006F" w:rsidRDefault="000F0853" w:rsidP="005843A8">
            <w:pPr>
              <w:pStyle w:val="TableText"/>
            </w:pPr>
            <w:r>
              <w:t xml:space="preserve">The last </w:t>
            </w:r>
            <w:r w:rsidR="005843A8">
              <w:t>e</w:t>
            </w:r>
            <w:r>
              <w:t>xercise allowed us to upload a single file to an upload directory. This exercise builds on that one</w:t>
            </w:r>
            <w:r w:rsidR="005843A8">
              <w:t xml:space="preserve"> and adds multiple file uploads</w:t>
            </w:r>
            <w:r>
              <w:t xml:space="preserve"> and improved file management</w:t>
            </w:r>
            <w:r w:rsidR="00BB13DB">
              <w:t xml:space="preserve"> features.</w:t>
            </w:r>
          </w:p>
        </w:tc>
      </w:tr>
      <w:tr w:rsidR="0018734B" w14:paraId="0986B845" w14:textId="77777777" w:rsidTr="00D158FC">
        <w:trPr>
          <w:trHeight w:val="640"/>
        </w:trPr>
        <w:tc>
          <w:tcPr>
            <w:tcW w:w="450" w:type="dxa"/>
            <w:tcBorders>
              <w:top w:val="nil"/>
              <w:left w:val="nil"/>
              <w:bottom w:val="nil"/>
              <w:right w:val="nil"/>
            </w:tcBorders>
          </w:tcPr>
          <w:p w14:paraId="7E03DD71" w14:textId="77777777" w:rsidR="0018734B" w:rsidRDefault="0018734B" w:rsidP="00576730">
            <w:pPr>
              <w:pStyle w:val="TableNumber"/>
            </w:pPr>
            <w:r>
              <w:t>2</w:t>
            </w:r>
          </w:p>
        </w:tc>
        <w:tc>
          <w:tcPr>
            <w:tcW w:w="7650" w:type="dxa"/>
            <w:tcBorders>
              <w:top w:val="nil"/>
              <w:left w:val="nil"/>
              <w:bottom w:val="nil"/>
              <w:right w:val="nil"/>
            </w:tcBorders>
          </w:tcPr>
          <w:p w14:paraId="755331E2" w14:textId="77777777" w:rsidR="0018734B" w:rsidRDefault="0018734B" w:rsidP="00EB6068">
            <w:pPr>
              <w:pStyle w:val="TableText"/>
            </w:pPr>
            <w:r>
              <w:t>To make our code a little cleaner, create a function at the top of your page as follows.</w:t>
            </w:r>
          </w:p>
          <w:p w14:paraId="13AD926E" w14:textId="77777777" w:rsidR="00DC01DB" w:rsidRDefault="00DC01DB" w:rsidP="00DC01DB">
            <w:pPr>
              <w:pStyle w:val="CodeCommentAbove"/>
            </w:pPr>
            <w:r>
              <w:t>/*</w:t>
            </w:r>
          </w:p>
          <w:p w14:paraId="04D74C06" w14:textId="77777777" w:rsidR="00DC01DB" w:rsidRDefault="00DC01DB" w:rsidP="00DC01DB">
            <w:pPr>
              <w:pStyle w:val="CodeComment"/>
            </w:pPr>
            <w:r>
              <w:t xml:space="preserve">  Moves an uploaded file to our destination location</w:t>
            </w:r>
          </w:p>
          <w:p w14:paraId="528C2F49" w14:textId="77777777" w:rsidR="00DC01DB" w:rsidRDefault="00DC01DB" w:rsidP="00DC01DB">
            <w:pPr>
              <w:pStyle w:val="CodeComment"/>
            </w:pPr>
            <w:r>
              <w:t xml:space="preserve">*/  </w:t>
            </w:r>
          </w:p>
          <w:p w14:paraId="66FEEAB2" w14:textId="77777777" w:rsidR="00DC01DB" w:rsidRDefault="00DC01DB" w:rsidP="00DC01DB">
            <w:pPr>
              <w:pStyle w:val="CodeBold"/>
            </w:pPr>
            <w:r>
              <w:t>function moveFile($fileToMove, $destination) {</w:t>
            </w:r>
          </w:p>
          <w:p w14:paraId="5C7E8D13" w14:textId="6DA91FC6" w:rsidR="00DC01DB" w:rsidRDefault="00DC01DB" w:rsidP="00DC01DB">
            <w:pPr>
              <w:pStyle w:val="CodeBold"/>
            </w:pPr>
            <w:r>
              <w:t xml:space="preserve">   echo $destination . '</w:t>
            </w:r>
            <w:r w:rsidR="00E707BF">
              <w:t xml:space="preserve"> </w:t>
            </w:r>
            <w:r w:rsidR="004225B1" w:rsidRPr="004225B1">
              <w:t>Uploaded successfully</w:t>
            </w:r>
            <w:r>
              <w:t>&lt;br/&gt;';</w:t>
            </w:r>
          </w:p>
          <w:p w14:paraId="7DF6E6A5" w14:textId="77777777" w:rsidR="004225B1" w:rsidRDefault="00DC01DB" w:rsidP="00DC01DB">
            <w:pPr>
              <w:pStyle w:val="CodeBold"/>
            </w:pPr>
            <w:r>
              <w:t xml:space="preserve">   move_uploaded_file($fileToMove, </w:t>
            </w:r>
            <w:r w:rsidR="004225B1" w:rsidRPr="004225B1">
              <w:t xml:space="preserve">"UPLOADS/" . </w:t>
            </w:r>
            <w:r>
              <w:t xml:space="preserve">$destination) </w:t>
            </w:r>
          </w:p>
          <w:p w14:paraId="03FB327E" w14:textId="77777777" w:rsidR="00DC01DB" w:rsidRDefault="004225B1" w:rsidP="00DC01DB">
            <w:pPr>
              <w:pStyle w:val="CodeBold"/>
            </w:pPr>
            <w:r>
              <w:t xml:space="preserve">       </w:t>
            </w:r>
            <w:r w:rsidR="00DC01DB">
              <w:t>or die("error");</w:t>
            </w:r>
          </w:p>
          <w:p w14:paraId="56CCCAA3" w14:textId="77777777" w:rsidR="00DC01DB" w:rsidRDefault="00DC01DB" w:rsidP="00DC01DB">
            <w:pPr>
              <w:pStyle w:val="CodeBold"/>
            </w:pPr>
            <w:r>
              <w:t>}</w:t>
            </w:r>
          </w:p>
        </w:tc>
      </w:tr>
      <w:tr w:rsidR="00AC5CA9" w14:paraId="0F643F92" w14:textId="77777777" w:rsidTr="00D158FC">
        <w:trPr>
          <w:trHeight w:val="640"/>
        </w:trPr>
        <w:tc>
          <w:tcPr>
            <w:tcW w:w="450" w:type="dxa"/>
            <w:tcBorders>
              <w:top w:val="nil"/>
              <w:left w:val="nil"/>
              <w:bottom w:val="nil"/>
              <w:right w:val="nil"/>
            </w:tcBorders>
          </w:tcPr>
          <w:p w14:paraId="1057D582" w14:textId="77777777" w:rsidR="00AC5CA9" w:rsidRDefault="0018734B" w:rsidP="00576730">
            <w:pPr>
              <w:pStyle w:val="TableNumber"/>
            </w:pPr>
            <w:r>
              <w:t>3</w:t>
            </w:r>
          </w:p>
        </w:tc>
        <w:tc>
          <w:tcPr>
            <w:tcW w:w="7650" w:type="dxa"/>
            <w:tcBorders>
              <w:top w:val="nil"/>
              <w:left w:val="nil"/>
              <w:bottom w:val="nil"/>
              <w:right w:val="nil"/>
            </w:tcBorders>
          </w:tcPr>
          <w:p w14:paraId="14A696AC" w14:textId="77777777" w:rsidR="00AC5CA9" w:rsidRDefault="00DC01DB" w:rsidP="00EB6068">
            <w:pPr>
              <w:pStyle w:val="TableText"/>
            </w:pPr>
            <w:r>
              <w:t>Now</w:t>
            </w:r>
            <w:r w:rsidR="00AC5CA9">
              <w:t xml:space="preserve">, </w:t>
            </w:r>
            <w:r>
              <w:t xml:space="preserve">you </w:t>
            </w:r>
            <w:r w:rsidR="00AC5CA9">
              <w:t>will enable multiple file uploads. In the H</w:t>
            </w:r>
            <w:r w:rsidR="005843A8">
              <w:t xml:space="preserve">TML field for the file input you will need to </w:t>
            </w:r>
            <w:r w:rsidR="00AC5CA9">
              <w:t xml:space="preserve">add the </w:t>
            </w:r>
            <w:r w:rsidR="00AC5CA9" w:rsidRPr="005843A8">
              <w:rPr>
                <w:rStyle w:val="CodeChar"/>
              </w:rPr>
              <w:t>multiple</w:t>
            </w:r>
            <w:r w:rsidR="00AC5CA9">
              <w:t xml:space="preserve"> attribute to the upload form as follows</w:t>
            </w:r>
            <w:r w:rsidR="005843A8">
              <w:t xml:space="preserve"> (that is, you will need to make the change to the markup generated by the </w:t>
            </w:r>
            <w:r w:rsidR="005843A8" w:rsidRPr="005843A8">
              <w:rPr>
                <w:rStyle w:val="CodeChar"/>
              </w:rPr>
              <w:t>getFileUploadForm()</w:t>
            </w:r>
            <w:r w:rsidR="005843A8">
              <w:t xml:space="preserve"> function).</w:t>
            </w:r>
          </w:p>
          <w:p w14:paraId="55EF1209" w14:textId="77777777" w:rsidR="00AC5CA9" w:rsidRDefault="00AC5CA9" w:rsidP="006B38B9">
            <w:pPr>
              <w:pStyle w:val="Code"/>
            </w:pPr>
          </w:p>
          <w:p w14:paraId="4F93BD08" w14:textId="77777777" w:rsidR="00AC5CA9" w:rsidRDefault="00AC5CA9" w:rsidP="006B38B9">
            <w:pPr>
              <w:pStyle w:val="Code"/>
            </w:pPr>
            <w:r w:rsidRPr="006B38B9">
              <w:t xml:space="preserve">&lt;input type="file" name="file1" id="file1" </w:t>
            </w:r>
            <w:r w:rsidRPr="006B38B9">
              <w:rPr>
                <w:b/>
                <w:color w:val="800000"/>
              </w:rPr>
              <w:t>multiple</w:t>
            </w:r>
            <w:r w:rsidRPr="006B38B9">
              <w:t>/&gt;</w:t>
            </w:r>
          </w:p>
          <w:p w14:paraId="71C7CCF8" w14:textId="77777777" w:rsidR="00AC5CA9" w:rsidRDefault="00AC5CA9" w:rsidP="00AC5CA9">
            <w:pPr>
              <w:pStyle w:val="TableText"/>
            </w:pPr>
            <w:r>
              <w:t>Now if you refresh the page and click browse you will be able to ctrl or shift click for pick multiple files.</w:t>
            </w:r>
          </w:p>
          <w:p w14:paraId="190F49F8" w14:textId="77777777" w:rsidR="00AC5CA9" w:rsidRDefault="00A810D1" w:rsidP="00A810D1">
            <w:pPr>
              <w:pStyle w:val="TableText"/>
            </w:pPr>
            <w:r>
              <w:t xml:space="preserve">Another change is that the name of the attribute should include square brackets so that it can be processed </w:t>
            </w:r>
            <w:r w:rsidR="005843A8">
              <w:t>a</w:t>
            </w:r>
            <w:r>
              <w:t>s an array in PHP</w:t>
            </w:r>
            <w:r w:rsidR="005843A8">
              <w:t>. To do</w:t>
            </w:r>
            <w:r>
              <w:t xml:space="preserve"> so</w:t>
            </w:r>
            <w:r w:rsidR="005843A8">
              <w:t>, make the following change.</w:t>
            </w:r>
          </w:p>
          <w:p w14:paraId="7A957CF1" w14:textId="77777777" w:rsidR="00A810D1" w:rsidRDefault="00A810D1" w:rsidP="006B38B9">
            <w:pPr>
              <w:pStyle w:val="Code"/>
            </w:pPr>
          </w:p>
          <w:p w14:paraId="53E71F30" w14:textId="77777777" w:rsidR="00A810D1" w:rsidRDefault="00A810D1" w:rsidP="00A810D1">
            <w:pPr>
              <w:pStyle w:val="Code"/>
            </w:pPr>
            <w:r w:rsidRPr="006B38B9">
              <w:t xml:space="preserve">&lt;input type="file" </w:t>
            </w:r>
            <w:r w:rsidRPr="00A810D1">
              <w:rPr>
                <w:b/>
                <w:color w:val="800000"/>
              </w:rPr>
              <w:t>name="file1[]"</w:t>
            </w:r>
            <w:r w:rsidRPr="006B38B9">
              <w:t xml:space="preserve"> id="file1" </w:t>
            </w:r>
            <w:r w:rsidRPr="00A810D1">
              <w:t>multiple</w:t>
            </w:r>
            <w:r w:rsidRPr="006B38B9">
              <w:t>/&gt;</w:t>
            </w:r>
          </w:p>
          <w:p w14:paraId="64A4552B" w14:textId="77777777" w:rsidR="00A810D1" w:rsidRDefault="00A810D1" w:rsidP="006B38B9">
            <w:pPr>
              <w:pStyle w:val="Code"/>
            </w:pPr>
          </w:p>
        </w:tc>
      </w:tr>
      <w:tr w:rsidR="007A68B0" w14:paraId="056B434D" w14:textId="77777777" w:rsidTr="00D158FC">
        <w:trPr>
          <w:trHeight w:val="1124"/>
        </w:trPr>
        <w:tc>
          <w:tcPr>
            <w:tcW w:w="450" w:type="dxa"/>
            <w:tcBorders>
              <w:top w:val="nil"/>
              <w:left w:val="nil"/>
              <w:bottom w:val="nil"/>
              <w:right w:val="nil"/>
            </w:tcBorders>
          </w:tcPr>
          <w:p w14:paraId="13E77B90" w14:textId="77777777" w:rsidR="007A68B0" w:rsidRDefault="0018734B" w:rsidP="00576730">
            <w:pPr>
              <w:pStyle w:val="TableNumber"/>
            </w:pPr>
            <w:r>
              <w:t>4</w:t>
            </w:r>
          </w:p>
        </w:tc>
        <w:tc>
          <w:tcPr>
            <w:tcW w:w="7650" w:type="dxa"/>
            <w:tcBorders>
              <w:top w:val="nil"/>
              <w:left w:val="nil"/>
              <w:bottom w:val="nil"/>
              <w:right w:val="nil"/>
            </w:tcBorders>
          </w:tcPr>
          <w:p w14:paraId="327C0DA4" w14:textId="77777777" w:rsidR="007A68B0" w:rsidRDefault="005843A8" w:rsidP="00A810D1">
            <w:pPr>
              <w:pStyle w:val="TableText"/>
            </w:pPr>
            <w:r>
              <w:t>Currently</w:t>
            </w:r>
            <w:r w:rsidR="007A68B0">
              <w:t xml:space="preserve"> when </w:t>
            </w:r>
            <w:r>
              <w:t>you</w:t>
            </w:r>
            <w:r w:rsidR="007A68B0">
              <w:t xml:space="preserve"> try to upload two files only one will be uploaded successfully. To handle multiple files </w:t>
            </w:r>
            <w:r>
              <w:t>you must</w:t>
            </w:r>
            <w:r w:rsidR="007A68B0">
              <w:t xml:space="preserve"> change </w:t>
            </w:r>
            <w:r>
              <w:t xml:space="preserve">your upload processing code </w:t>
            </w:r>
            <w:r w:rsidR="007A68B0">
              <w:t xml:space="preserve">to </w:t>
            </w:r>
            <w:r>
              <w:t xml:space="preserve">handle </w:t>
            </w:r>
            <w:r w:rsidR="007A68B0">
              <w:t>arrays of values</w:t>
            </w:r>
            <w:r>
              <w:t xml:space="preserve"> (i.e., multiple uploaded files)</w:t>
            </w:r>
            <w:r w:rsidR="007A68B0">
              <w:t>.</w:t>
            </w:r>
          </w:p>
          <w:p w14:paraId="5C242D9C" w14:textId="77777777" w:rsidR="00DC01DB" w:rsidRDefault="00DC01DB" w:rsidP="00DC01DB">
            <w:pPr>
              <w:pStyle w:val="CodeAbove"/>
            </w:pPr>
            <w:r>
              <w:t>if ($_SERVER["REQUEST_METHOD"] == "POST") {</w:t>
            </w:r>
          </w:p>
          <w:p w14:paraId="72F69C20" w14:textId="77777777" w:rsidR="00DC01DB" w:rsidRDefault="00DC01DB" w:rsidP="00DC01DB">
            <w:pPr>
              <w:pStyle w:val="CodeComment"/>
            </w:pPr>
            <w:r>
              <w:lastRenderedPageBreak/>
              <w:t xml:space="preserve">   // check if user uploaded multiple files</w:t>
            </w:r>
          </w:p>
          <w:p w14:paraId="79D06B63" w14:textId="77777777" w:rsidR="00DC01DB" w:rsidRDefault="00DC01DB" w:rsidP="00DC01DB">
            <w:pPr>
              <w:pStyle w:val="CodeBold"/>
            </w:pPr>
            <w:r>
              <w:t xml:space="preserve">   if (is_array($_FILES["file1"]["error"])) {</w:t>
            </w:r>
          </w:p>
          <w:p w14:paraId="4BB4A73B" w14:textId="77777777" w:rsidR="00DC01DB" w:rsidRDefault="00DC01DB" w:rsidP="00DC01DB">
            <w:pPr>
              <w:pStyle w:val="CodeBold"/>
            </w:pPr>
            <w:r>
              <w:t xml:space="preserve">      $count=0;</w:t>
            </w:r>
          </w:p>
          <w:p w14:paraId="6C805C6C" w14:textId="77777777" w:rsidR="00DC01DB" w:rsidRDefault="00DC01DB" w:rsidP="00DC01DB">
            <w:pPr>
              <w:pStyle w:val="CodeComment"/>
            </w:pPr>
            <w:r>
              <w:t xml:space="preserve">      // loop through each uploaded file</w:t>
            </w:r>
          </w:p>
          <w:p w14:paraId="13667AD9" w14:textId="77777777" w:rsidR="00DC01DB" w:rsidRDefault="00DC01DB" w:rsidP="00DC01DB">
            <w:pPr>
              <w:pStyle w:val="CodeBold"/>
            </w:pPr>
            <w:r>
              <w:t xml:space="preserve">      foreach ($_FILES["file1"]["error"]  as $error) {</w:t>
            </w:r>
          </w:p>
          <w:p w14:paraId="5D83819D" w14:textId="77777777" w:rsidR="00DC01DB" w:rsidRDefault="00DC01DB" w:rsidP="00DC01DB">
            <w:pPr>
              <w:pStyle w:val="CodeBold"/>
            </w:pPr>
            <w:r>
              <w:t xml:space="preserve">         if ($error == UPLOAD_ERR_OK) {</w:t>
            </w:r>
          </w:p>
          <w:p w14:paraId="19105960" w14:textId="77777777" w:rsidR="00DC01DB" w:rsidRDefault="00DC01DB" w:rsidP="00DC01DB">
            <w:pPr>
              <w:pStyle w:val="CodeBold"/>
            </w:pPr>
            <w:r>
              <w:t xml:space="preserve">            $clientName = $_FILES["file1"]["name"][$count];</w:t>
            </w:r>
          </w:p>
          <w:p w14:paraId="23417C96" w14:textId="77777777" w:rsidR="00DC01DB" w:rsidRDefault="00DC01DB" w:rsidP="00DC01DB">
            <w:pPr>
              <w:pStyle w:val="CodeBold"/>
            </w:pPr>
            <w:r>
              <w:t xml:space="preserve">            $serverName = $_FILES["file1"]["tmp_name"][$count];</w:t>
            </w:r>
          </w:p>
          <w:p w14:paraId="22554FA0" w14:textId="77777777" w:rsidR="00DC01DB" w:rsidRDefault="00DC01DB" w:rsidP="00DC01DB">
            <w:pPr>
              <w:pStyle w:val="CodeBold"/>
            </w:pPr>
            <w:r>
              <w:t xml:space="preserve">            mov</w:t>
            </w:r>
            <w:r w:rsidR="004225B1">
              <w:t xml:space="preserve">eFile($serverName, </w:t>
            </w:r>
            <w:r>
              <w:t>$clientName);</w:t>
            </w:r>
          </w:p>
          <w:p w14:paraId="3DDC6B64" w14:textId="77777777" w:rsidR="00DC01DB" w:rsidRDefault="00DC01DB" w:rsidP="00DC01DB">
            <w:pPr>
              <w:pStyle w:val="CodeBold"/>
            </w:pPr>
            <w:r>
              <w:t xml:space="preserve">            $count++;</w:t>
            </w:r>
          </w:p>
          <w:p w14:paraId="4C10B2FE" w14:textId="77777777" w:rsidR="00DC01DB" w:rsidRDefault="00DC01DB" w:rsidP="00DC01DB">
            <w:pPr>
              <w:pStyle w:val="CodeBold"/>
            </w:pPr>
            <w:r>
              <w:t xml:space="preserve">         }</w:t>
            </w:r>
          </w:p>
          <w:p w14:paraId="37AFA80B" w14:textId="77777777" w:rsidR="00DC01DB" w:rsidRDefault="00DC01DB" w:rsidP="00DC01DB">
            <w:pPr>
              <w:pStyle w:val="CodeBold"/>
            </w:pPr>
            <w:r>
              <w:t xml:space="preserve">      }</w:t>
            </w:r>
          </w:p>
          <w:p w14:paraId="68CE8BCE" w14:textId="77777777" w:rsidR="00DC01DB" w:rsidRDefault="00DC01DB" w:rsidP="00DC01DB">
            <w:pPr>
              <w:pStyle w:val="CodeBold"/>
            </w:pPr>
            <w:r>
              <w:t xml:space="preserve">   }</w:t>
            </w:r>
          </w:p>
          <w:p w14:paraId="56D6478F" w14:textId="77777777" w:rsidR="00DC01DB" w:rsidRDefault="00DC01DB" w:rsidP="00DC01DB">
            <w:pPr>
              <w:pStyle w:val="CodeBold"/>
            </w:pPr>
            <w:r>
              <w:t xml:space="preserve">   else {</w:t>
            </w:r>
          </w:p>
          <w:p w14:paraId="75841E19" w14:textId="77777777" w:rsidR="00DC01DB" w:rsidRDefault="00DC01DB" w:rsidP="00DC01DB">
            <w:pPr>
              <w:pStyle w:val="CodeComment"/>
            </w:pPr>
            <w:r>
              <w:t xml:space="preserve">      // user only uploaded a single file</w:t>
            </w:r>
          </w:p>
          <w:p w14:paraId="6883AD86" w14:textId="77777777" w:rsidR="00DC01DB" w:rsidRDefault="00DC01DB" w:rsidP="00DC01DB">
            <w:pPr>
              <w:pStyle w:val="CodeBold"/>
            </w:pPr>
            <w:r>
              <w:t xml:space="preserve">      if ($_FILES["file1"]["error"] == UPLOAD_ERR_OK) {</w:t>
            </w:r>
          </w:p>
          <w:p w14:paraId="1EA4E50B" w14:textId="77777777" w:rsidR="00DC01DB" w:rsidRDefault="00DC01DB" w:rsidP="00DC01DB">
            <w:pPr>
              <w:pStyle w:val="CodeBold"/>
            </w:pPr>
            <w:r>
              <w:t xml:space="preserve">         $clientName = $_FILES["file1"]["name"];</w:t>
            </w:r>
          </w:p>
          <w:p w14:paraId="36F39809" w14:textId="77777777" w:rsidR="00DC01DB" w:rsidRDefault="00DC01DB" w:rsidP="00DC01DB">
            <w:pPr>
              <w:pStyle w:val="CodeBold"/>
            </w:pPr>
            <w:r>
              <w:t xml:space="preserve">         $serverName = $_FILES["file1"]["tmp_name"];</w:t>
            </w:r>
          </w:p>
          <w:p w14:paraId="3A1C5E39" w14:textId="77777777" w:rsidR="00DC01DB" w:rsidRDefault="00DC01DB" w:rsidP="00DC01DB">
            <w:pPr>
              <w:pStyle w:val="CodeBold"/>
            </w:pPr>
            <w:r>
              <w:t xml:space="preserve">         mov</w:t>
            </w:r>
            <w:r w:rsidR="004225B1">
              <w:t xml:space="preserve">eFile($serverName, </w:t>
            </w:r>
            <w:r>
              <w:t>$clientName);</w:t>
            </w:r>
          </w:p>
          <w:p w14:paraId="6D577916" w14:textId="77777777" w:rsidR="00DC01DB" w:rsidRDefault="00DC01DB" w:rsidP="00DC01DB">
            <w:pPr>
              <w:pStyle w:val="CodeBold"/>
            </w:pPr>
            <w:r>
              <w:t xml:space="preserve">      }</w:t>
            </w:r>
          </w:p>
          <w:p w14:paraId="4FCD2CAA" w14:textId="77777777" w:rsidR="00DC01DB" w:rsidRDefault="00DC01DB" w:rsidP="00DC01DB">
            <w:pPr>
              <w:pStyle w:val="CodeBold"/>
            </w:pPr>
            <w:r>
              <w:t xml:space="preserve">   }</w:t>
            </w:r>
          </w:p>
          <w:p w14:paraId="0D375059" w14:textId="77777777" w:rsidR="00DC01DB" w:rsidRDefault="00DC01DB" w:rsidP="00DC01DB">
            <w:pPr>
              <w:pStyle w:val="Code"/>
            </w:pPr>
            <w:r>
              <w:t>}</w:t>
            </w:r>
          </w:p>
          <w:p w14:paraId="1E1230F7" w14:textId="77777777" w:rsidR="00DC01DB" w:rsidRDefault="00DC01DB" w:rsidP="00DC01DB">
            <w:pPr>
              <w:pStyle w:val="Code"/>
            </w:pPr>
            <w:r>
              <w:t>else {</w:t>
            </w:r>
          </w:p>
          <w:p w14:paraId="3AED23E9" w14:textId="77777777" w:rsidR="00DC01DB" w:rsidRDefault="00DC01DB" w:rsidP="00DC01DB">
            <w:pPr>
              <w:pStyle w:val="Code"/>
            </w:pPr>
            <w:r>
              <w:t xml:space="preserve">   echo getFileUploadForm();</w:t>
            </w:r>
          </w:p>
          <w:p w14:paraId="3687739E" w14:textId="77777777" w:rsidR="007A68B0" w:rsidRPr="00DC01DB" w:rsidRDefault="00DC01DB" w:rsidP="00DC01DB">
            <w:pPr>
              <w:pStyle w:val="Code"/>
            </w:pPr>
            <w:r>
              <w:t>}</w:t>
            </w:r>
          </w:p>
        </w:tc>
      </w:tr>
      <w:tr w:rsidR="00DC01DB" w14:paraId="3D26AD43" w14:textId="77777777" w:rsidTr="00DC01DB">
        <w:trPr>
          <w:trHeight w:val="342"/>
        </w:trPr>
        <w:tc>
          <w:tcPr>
            <w:tcW w:w="450" w:type="dxa"/>
            <w:tcBorders>
              <w:top w:val="nil"/>
              <w:left w:val="nil"/>
              <w:bottom w:val="nil"/>
              <w:right w:val="nil"/>
            </w:tcBorders>
          </w:tcPr>
          <w:p w14:paraId="7F019EB6" w14:textId="77777777" w:rsidR="00DC01DB" w:rsidRDefault="00DC01DB" w:rsidP="00576730">
            <w:pPr>
              <w:pStyle w:val="TableNumber"/>
            </w:pPr>
            <w:r>
              <w:lastRenderedPageBreak/>
              <w:t>5</w:t>
            </w:r>
          </w:p>
        </w:tc>
        <w:tc>
          <w:tcPr>
            <w:tcW w:w="7650" w:type="dxa"/>
            <w:tcBorders>
              <w:top w:val="nil"/>
              <w:left w:val="nil"/>
              <w:bottom w:val="nil"/>
              <w:right w:val="nil"/>
            </w:tcBorders>
          </w:tcPr>
          <w:p w14:paraId="7C329FBA" w14:textId="77777777" w:rsidR="00DC01DB" w:rsidRDefault="00DC01DB" w:rsidP="00A810D1">
            <w:pPr>
              <w:pStyle w:val="TableText"/>
            </w:pPr>
            <w:r>
              <w:t>Test in browser and verify that the upload and move worked as expected.</w:t>
            </w:r>
          </w:p>
        </w:tc>
      </w:tr>
      <w:tr w:rsidR="007A68B0" w14:paraId="67BD9000" w14:textId="77777777" w:rsidTr="004225B1">
        <w:trPr>
          <w:trHeight w:val="1008"/>
        </w:trPr>
        <w:tc>
          <w:tcPr>
            <w:tcW w:w="450" w:type="dxa"/>
            <w:tcBorders>
              <w:top w:val="nil"/>
              <w:left w:val="nil"/>
              <w:bottom w:val="nil"/>
              <w:right w:val="nil"/>
            </w:tcBorders>
          </w:tcPr>
          <w:p w14:paraId="0FD1C593" w14:textId="77777777" w:rsidR="007A68B0" w:rsidRDefault="00DC01DB" w:rsidP="00576730">
            <w:pPr>
              <w:pStyle w:val="TableNumber"/>
            </w:pPr>
            <w:r>
              <w:t>6</w:t>
            </w:r>
          </w:p>
        </w:tc>
        <w:tc>
          <w:tcPr>
            <w:tcW w:w="7650" w:type="dxa"/>
            <w:tcBorders>
              <w:top w:val="nil"/>
              <w:left w:val="nil"/>
              <w:bottom w:val="nil"/>
              <w:right w:val="nil"/>
            </w:tcBorders>
          </w:tcPr>
          <w:p w14:paraId="7D9550E5" w14:textId="77777777" w:rsidR="007A68B0" w:rsidRDefault="007A68B0" w:rsidP="00A810D1">
            <w:pPr>
              <w:pStyle w:val="TableText"/>
            </w:pPr>
            <w:r>
              <w:t>Finally, to illustrate some of the validation we can do on the server side, add a restriction to only allow the upload of jpg and png files. Define some valid extensions and MIME types:</w:t>
            </w:r>
          </w:p>
          <w:p w14:paraId="644D5FBE" w14:textId="77777777" w:rsidR="007A68B0" w:rsidRDefault="004225B1" w:rsidP="004225B1">
            <w:pPr>
              <w:pStyle w:val="CodeAbove"/>
            </w:pPr>
            <w:r w:rsidRPr="004225B1">
              <w:t>function moveFile($fileToMove, $destination) {</w:t>
            </w:r>
          </w:p>
          <w:p w14:paraId="075EF44A" w14:textId="77777777" w:rsidR="007A68B0" w:rsidRDefault="004225B1" w:rsidP="004225B1">
            <w:pPr>
              <w:pStyle w:val="CodeBold"/>
            </w:pPr>
            <w:r>
              <w:t xml:space="preserve">   </w:t>
            </w:r>
            <w:r w:rsidR="007A68B0">
              <w:t>$</w:t>
            </w:r>
            <w:r w:rsidR="007A68B0" w:rsidRPr="00FE4FB5">
              <w:rPr>
                <w:color w:val="800000"/>
              </w:rPr>
              <w:t>validExt</w:t>
            </w:r>
            <w:r w:rsidR="007A68B0">
              <w:t xml:space="preserve"> = array("jpg", "png");</w:t>
            </w:r>
          </w:p>
          <w:p w14:paraId="60CE5C73" w14:textId="77777777" w:rsidR="007A68B0" w:rsidRDefault="004225B1" w:rsidP="004225B1">
            <w:pPr>
              <w:pStyle w:val="CodeBold"/>
            </w:pPr>
            <w:r>
              <w:t xml:space="preserve">   </w:t>
            </w:r>
            <w:r w:rsidR="007A68B0">
              <w:t>$</w:t>
            </w:r>
            <w:r w:rsidR="007A68B0" w:rsidRPr="00FE4FB5">
              <w:rPr>
                <w:color w:val="800000"/>
              </w:rPr>
              <w:t>validMime</w:t>
            </w:r>
            <w:r w:rsidR="007A68B0">
              <w:t xml:space="preserve"> = array("image/jpeg","image/png");</w:t>
            </w:r>
          </w:p>
        </w:tc>
      </w:tr>
      <w:tr w:rsidR="004225B1" w14:paraId="6721DA02" w14:textId="77777777" w:rsidTr="004225B1">
        <w:trPr>
          <w:trHeight w:val="90"/>
        </w:trPr>
        <w:tc>
          <w:tcPr>
            <w:tcW w:w="450" w:type="dxa"/>
            <w:tcBorders>
              <w:top w:val="nil"/>
              <w:left w:val="nil"/>
              <w:bottom w:val="nil"/>
              <w:right w:val="nil"/>
            </w:tcBorders>
          </w:tcPr>
          <w:p w14:paraId="6E4A433D" w14:textId="77777777" w:rsidR="004225B1" w:rsidRDefault="004225B1" w:rsidP="00576730">
            <w:pPr>
              <w:pStyle w:val="TableNumber"/>
            </w:pPr>
            <w:r>
              <w:t>7</w:t>
            </w:r>
          </w:p>
        </w:tc>
        <w:tc>
          <w:tcPr>
            <w:tcW w:w="7650" w:type="dxa"/>
            <w:tcBorders>
              <w:top w:val="nil"/>
              <w:left w:val="nil"/>
              <w:bottom w:val="nil"/>
              <w:right w:val="nil"/>
            </w:tcBorders>
          </w:tcPr>
          <w:p w14:paraId="320262F0" w14:textId="77777777" w:rsidR="004225B1" w:rsidRDefault="004225B1" w:rsidP="004225B1">
            <w:pPr>
              <w:pStyle w:val="TableText"/>
            </w:pPr>
            <w:r>
              <w:t>Now in your moveFile(0 function, you will need to add code to check the extension and mime type against our list of valid types. You will also have to pass in the file type of the file being uploaded.</w:t>
            </w:r>
          </w:p>
          <w:p w14:paraId="209A5AB2" w14:textId="77777777" w:rsidR="004225B1" w:rsidRDefault="004225B1" w:rsidP="004225B1">
            <w:pPr>
              <w:pStyle w:val="CodeAbove"/>
            </w:pPr>
            <w:r>
              <w:t>function moveFile($fileToMove, $destination</w:t>
            </w:r>
            <w:r w:rsidRPr="004225B1">
              <w:rPr>
                <w:rStyle w:val="CodeBoldChar"/>
              </w:rPr>
              <w:t>, $fileType</w:t>
            </w:r>
            <w:r>
              <w:t>) {</w:t>
            </w:r>
          </w:p>
          <w:p w14:paraId="5C961968" w14:textId="77777777" w:rsidR="004225B1" w:rsidRDefault="004225B1" w:rsidP="004225B1">
            <w:pPr>
              <w:pStyle w:val="Code"/>
            </w:pPr>
            <w:r>
              <w:t xml:space="preserve">   $validExt = array("jpg", "png");</w:t>
            </w:r>
          </w:p>
          <w:p w14:paraId="05599436" w14:textId="77777777" w:rsidR="004225B1" w:rsidRDefault="004225B1" w:rsidP="004225B1">
            <w:pPr>
              <w:pStyle w:val="Code"/>
            </w:pPr>
            <w:r>
              <w:t xml:space="preserve">   $validMime = array("image/jpeg","image/png");</w:t>
            </w:r>
          </w:p>
          <w:p w14:paraId="58977E88" w14:textId="77777777" w:rsidR="004225B1" w:rsidRDefault="004225B1" w:rsidP="004225B1">
            <w:pPr>
              <w:pStyle w:val="Code"/>
            </w:pPr>
            <w:r>
              <w:t xml:space="preserve">   </w:t>
            </w:r>
          </w:p>
          <w:p w14:paraId="46DE19F9" w14:textId="77777777" w:rsidR="004225B1" w:rsidRDefault="004225B1" w:rsidP="004225B1">
            <w:pPr>
              <w:pStyle w:val="CodeComment"/>
            </w:pPr>
            <w:r>
              <w:t xml:space="preserve">   // make an array of two elements, first=filename before extension, </w:t>
            </w:r>
          </w:p>
          <w:p w14:paraId="519734E1" w14:textId="77777777" w:rsidR="004225B1" w:rsidRDefault="004225B1" w:rsidP="004225B1">
            <w:pPr>
              <w:pStyle w:val="CodeComment"/>
            </w:pPr>
            <w:r>
              <w:t xml:space="preserve">   // and the second=extension</w:t>
            </w:r>
          </w:p>
          <w:p w14:paraId="30D48A42" w14:textId="77777777" w:rsidR="004225B1" w:rsidRDefault="004225B1" w:rsidP="004225B1">
            <w:pPr>
              <w:pStyle w:val="CodeBold"/>
            </w:pPr>
            <w:r>
              <w:t xml:space="preserve">   $components = explode(".", $destination);</w:t>
            </w:r>
          </w:p>
          <w:p w14:paraId="64C8DCBE" w14:textId="77777777" w:rsidR="004225B1" w:rsidRDefault="004225B1" w:rsidP="004225B1">
            <w:pPr>
              <w:pStyle w:val="CodeComment"/>
            </w:pPr>
            <w:r>
              <w:t xml:space="preserve">   // retrieve just the end component (i.e., the extension)</w:t>
            </w:r>
          </w:p>
          <w:p w14:paraId="08C94BE7" w14:textId="77777777" w:rsidR="004225B1" w:rsidRDefault="004225B1" w:rsidP="004225B1">
            <w:pPr>
              <w:pStyle w:val="CodeBold"/>
            </w:pPr>
            <w:r>
              <w:t xml:space="preserve">   $extension = end($components);</w:t>
            </w:r>
          </w:p>
          <w:p w14:paraId="2D719F75" w14:textId="77777777" w:rsidR="004225B1" w:rsidRDefault="004225B1" w:rsidP="004225B1">
            <w:pPr>
              <w:pStyle w:val="CodeComment"/>
            </w:pPr>
            <w:r>
              <w:t xml:space="preserve">   // check to see if file type is a valid one</w:t>
            </w:r>
          </w:p>
          <w:p w14:paraId="7AFF0A5E" w14:textId="77777777" w:rsidR="004225B1" w:rsidRDefault="004225B1" w:rsidP="004225B1">
            <w:pPr>
              <w:pStyle w:val="CodeBold"/>
            </w:pPr>
            <w:r>
              <w:t xml:space="preserve">   if (in_array($fileType,$validMime) &amp;&amp; in_array($extension, $validExt)) {</w:t>
            </w:r>
          </w:p>
          <w:p w14:paraId="253DA133" w14:textId="77777777" w:rsidR="004225B1" w:rsidRDefault="004225B1" w:rsidP="004225B1">
            <w:pPr>
              <w:pStyle w:val="Code"/>
            </w:pPr>
            <w:r>
              <w:t xml:space="preserve">      echo $destination . 'Uploaded successfully&lt;br/&gt;';</w:t>
            </w:r>
          </w:p>
          <w:p w14:paraId="485DEE7B" w14:textId="77777777" w:rsidR="004225B1" w:rsidRDefault="004225B1" w:rsidP="004225B1">
            <w:pPr>
              <w:pStyle w:val="Code"/>
            </w:pPr>
            <w:r>
              <w:t xml:space="preserve">      move_uploaded_file($fileToMove, "UPLOADS/" . $destination) or die("error");</w:t>
            </w:r>
          </w:p>
          <w:p w14:paraId="5692AD10" w14:textId="77777777" w:rsidR="004225B1" w:rsidRDefault="004225B1" w:rsidP="004225B1">
            <w:pPr>
              <w:pStyle w:val="CodeBold"/>
            </w:pPr>
            <w:r>
              <w:t xml:space="preserve">   }</w:t>
            </w:r>
          </w:p>
          <w:p w14:paraId="54062A7C" w14:textId="77777777" w:rsidR="004225B1" w:rsidRDefault="004225B1" w:rsidP="004225B1">
            <w:pPr>
              <w:pStyle w:val="CodeBold"/>
            </w:pPr>
            <w:r>
              <w:t xml:space="preserve">   else</w:t>
            </w:r>
          </w:p>
          <w:p w14:paraId="0B98B190" w14:textId="77777777" w:rsidR="004225B1" w:rsidRDefault="004225B1" w:rsidP="004225B1">
            <w:pPr>
              <w:pStyle w:val="CodeBold"/>
            </w:pPr>
            <w:r>
              <w:t xml:space="preserve">      echo 'Invalid file type=' . $fileType . '  Extension=' . $extension .</w:t>
            </w:r>
          </w:p>
          <w:p w14:paraId="7BE0A4F8" w14:textId="77777777" w:rsidR="004225B1" w:rsidRDefault="004225B1" w:rsidP="004225B1">
            <w:pPr>
              <w:pStyle w:val="CodeBold"/>
            </w:pPr>
            <w:r>
              <w:t xml:space="preserve">           '&lt;br/&gt;';</w:t>
            </w:r>
          </w:p>
          <w:p w14:paraId="7425BF1E" w14:textId="77777777" w:rsidR="004225B1" w:rsidRDefault="004225B1" w:rsidP="004225B1">
            <w:pPr>
              <w:pStyle w:val="Code"/>
            </w:pPr>
            <w:r>
              <w:lastRenderedPageBreak/>
              <w:t>}</w:t>
            </w:r>
          </w:p>
        </w:tc>
      </w:tr>
      <w:tr w:rsidR="004225B1" w14:paraId="58A826C5" w14:textId="77777777" w:rsidTr="004225B1">
        <w:trPr>
          <w:trHeight w:val="90"/>
        </w:trPr>
        <w:tc>
          <w:tcPr>
            <w:tcW w:w="450" w:type="dxa"/>
            <w:tcBorders>
              <w:top w:val="nil"/>
              <w:left w:val="nil"/>
              <w:bottom w:val="nil"/>
              <w:right w:val="nil"/>
            </w:tcBorders>
          </w:tcPr>
          <w:p w14:paraId="18B55F29" w14:textId="77777777" w:rsidR="004225B1" w:rsidRDefault="004225B1" w:rsidP="00576730">
            <w:pPr>
              <w:pStyle w:val="TableNumber"/>
            </w:pPr>
            <w:r>
              <w:lastRenderedPageBreak/>
              <w:t>8</w:t>
            </w:r>
          </w:p>
        </w:tc>
        <w:tc>
          <w:tcPr>
            <w:tcW w:w="7650" w:type="dxa"/>
            <w:tcBorders>
              <w:top w:val="nil"/>
              <w:left w:val="nil"/>
              <w:bottom w:val="nil"/>
              <w:right w:val="nil"/>
            </w:tcBorders>
          </w:tcPr>
          <w:p w14:paraId="011078F9" w14:textId="77777777" w:rsidR="004225B1" w:rsidRDefault="004225B1" w:rsidP="004225B1">
            <w:pPr>
              <w:pStyle w:val="TableText"/>
            </w:pPr>
            <w:r>
              <w:t>Change the invocation of the function by passing the file type.</w:t>
            </w:r>
          </w:p>
          <w:p w14:paraId="6FFD8A19" w14:textId="77777777" w:rsidR="004225B1" w:rsidRDefault="004225B1" w:rsidP="004225B1">
            <w:pPr>
              <w:pStyle w:val="CodeAbove"/>
            </w:pPr>
            <w:r>
              <w:t>if ($_SERVER["REQUEST_METHOD"] == "POST") {</w:t>
            </w:r>
          </w:p>
          <w:p w14:paraId="6CA7D046" w14:textId="77777777" w:rsidR="004225B1" w:rsidRDefault="004225B1" w:rsidP="004225B1">
            <w:pPr>
              <w:pStyle w:val="CodeComment"/>
            </w:pPr>
            <w:r>
              <w:t xml:space="preserve">   // check if user uploaded multiple files</w:t>
            </w:r>
          </w:p>
          <w:p w14:paraId="7CEE0815" w14:textId="77777777" w:rsidR="004225B1" w:rsidRDefault="004225B1" w:rsidP="004225B1">
            <w:pPr>
              <w:pStyle w:val="Code"/>
            </w:pPr>
            <w:r>
              <w:t xml:space="preserve">   if (is_array($_FILES["file1"]["error"])) {</w:t>
            </w:r>
          </w:p>
          <w:p w14:paraId="52B91B2B" w14:textId="77777777" w:rsidR="004225B1" w:rsidRDefault="004225B1" w:rsidP="004225B1">
            <w:pPr>
              <w:pStyle w:val="Code"/>
            </w:pPr>
            <w:r>
              <w:t xml:space="preserve">      $count=0;</w:t>
            </w:r>
          </w:p>
          <w:p w14:paraId="22541F1C" w14:textId="77777777" w:rsidR="004225B1" w:rsidRDefault="004225B1" w:rsidP="004225B1">
            <w:pPr>
              <w:pStyle w:val="CodeComment"/>
            </w:pPr>
            <w:r>
              <w:t xml:space="preserve">      // loop through each uploaded file</w:t>
            </w:r>
          </w:p>
          <w:p w14:paraId="103A2A86" w14:textId="77777777" w:rsidR="004225B1" w:rsidRDefault="004225B1" w:rsidP="004225B1">
            <w:pPr>
              <w:pStyle w:val="Code"/>
            </w:pPr>
            <w:r>
              <w:t xml:space="preserve">      foreach ($_FILES["file1"]["error"]  as $error) {</w:t>
            </w:r>
          </w:p>
          <w:p w14:paraId="227E16BF" w14:textId="77777777" w:rsidR="004225B1" w:rsidRDefault="004225B1" w:rsidP="004225B1">
            <w:pPr>
              <w:pStyle w:val="Code"/>
            </w:pPr>
            <w:r>
              <w:t xml:space="preserve">         if ($error == UPLOAD_ERR_OK) {            </w:t>
            </w:r>
          </w:p>
          <w:p w14:paraId="5A3B5C7A" w14:textId="77777777" w:rsidR="004225B1" w:rsidRDefault="004225B1" w:rsidP="004225B1">
            <w:pPr>
              <w:pStyle w:val="Code"/>
            </w:pPr>
            <w:r>
              <w:t xml:space="preserve">            $clientName = $_FILES["file1"]["name"][$count];</w:t>
            </w:r>
          </w:p>
          <w:p w14:paraId="32578BEA" w14:textId="77777777" w:rsidR="004225B1" w:rsidRDefault="004225B1" w:rsidP="004225B1">
            <w:pPr>
              <w:pStyle w:val="Code"/>
            </w:pPr>
            <w:r>
              <w:t xml:space="preserve">            $serverName = $_FILES["file1"]["tmp_name"][$count];</w:t>
            </w:r>
          </w:p>
          <w:p w14:paraId="639F5072" w14:textId="77777777" w:rsidR="004225B1" w:rsidRDefault="004225B1" w:rsidP="004225B1">
            <w:pPr>
              <w:pStyle w:val="CodeBold"/>
            </w:pPr>
            <w:r>
              <w:t xml:space="preserve">            $fileType = $_FILES["file1"]["type"][$count];</w:t>
            </w:r>
          </w:p>
          <w:p w14:paraId="71DE0758" w14:textId="77777777" w:rsidR="004225B1" w:rsidRDefault="004225B1" w:rsidP="004225B1">
            <w:pPr>
              <w:pStyle w:val="Code"/>
            </w:pPr>
            <w:r>
              <w:t xml:space="preserve">            moveFile($serverName, $clientName</w:t>
            </w:r>
            <w:r w:rsidRPr="004225B1">
              <w:rPr>
                <w:rStyle w:val="CodeBoldChar"/>
              </w:rPr>
              <w:t>, $fileType</w:t>
            </w:r>
            <w:r>
              <w:t>);</w:t>
            </w:r>
          </w:p>
          <w:p w14:paraId="6DCCA451" w14:textId="77777777" w:rsidR="004225B1" w:rsidRDefault="004225B1" w:rsidP="004225B1">
            <w:pPr>
              <w:pStyle w:val="Code"/>
            </w:pPr>
            <w:r>
              <w:t xml:space="preserve">            $count++;</w:t>
            </w:r>
          </w:p>
          <w:p w14:paraId="5EC8A040" w14:textId="77777777" w:rsidR="004225B1" w:rsidRDefault="004225B1" w:rsidP="004225B1">
            <w:pPr>
              <w:pStyle w:val="Code"/>
            </w:pPr>
            <w:r>
              <w:t xml:space="preserve">         }</w:t>
            </w:r>
          </w:p>
          <w:p w14:paraId="51B89595" w14:textId="77777777" w:rsidR="004225B1" w:rsidRDefault="004225B1" w:rsidP="004225B1">
            <w:pPr>
              <w:pStyle w:val="Code"/>
            </w:pPr>
            <w:r>
              <w:t xml:space="preserve">      }</w:t>
            </w:r>
          </w:p>
          <w:p w14:paraId="314F6945" w14:textId="77777777" w:rsidR="004225B1" w:rsidRDefault="004225B1" w:rsidP="004225B1">
            <w:pPr>
              <w:pStyle w:val="Code"/>
            </w:pPr>
            <w:r>
              <w:t xml:space="preserve">   }</w:t>
            </w:r>
          </w:p>
          <w:p w14:paraId="4E86445F" w14:textId="77777777" w:rsidR="004225B1" w:rsidRDefault="004225B1" w:rsidP="004225B1">
            <w:pPr>
              <w:pStyle w:val="Code"/>
            </w:pPr>
            <w:r>
              <w:t xml:space="preserve">   else {</w:t>
            </w:r>
          </w:p>
          <w:p w14:paraId="0FF9D538" w14:textId="77777777" w:rsidR="004225B1" w:rsidRDefault="004225B1" w:rsidP="004225B1">
            <w:pPr>
              <w:pStyle w:val="CodeComment"/>
            </w:pPr>
            <w:r>
              <w:t xml:space="preserve">      // user only uploaded a single file</w:t>
            </w:r>
          </w:p>
          <w:p w14:paraId="7E757D9D" w14:textId="77777777" w:rsidR="004225B1" w:rsidRDefault="004225B1" w:rsidP="004225B1">
            <w:pPr>
              <w:pStyle w:val="Code"/>
            </w:pPr>
            <w:r>
              <w:t xml:space="preserve">      if ($_FILES["file1"]["error"] == UPLOAD_ERR_OK) {</w:t>
            </w:r>
          </w:p>
          <w:p w14:paraId="7C60D9AE" w14:textId="77777777" w:rsidR="004225B1" w:rsidRDefault="004225B1" w:rsidP="004225B1">
            <w:pPr>
              <w:pStyle w:val="Code"/>
            </w:pPr>
            <w:r>
              <w:t xml:space="preserve">         $clientName = $_FILES["file1"]["name"];</w:t>
            </w:r>
          </w:p>
          <w:p w14:paraId="2A8BECE9" w14:textId="77777777" w:rsidR="004225B1" w:rsidRDefault="004225B1" w:rsidP="004225B1">
            <w:pPr>
              <w:pStyle w:val="Code"/>
            </w:pPr>
            <w:r>
              <w:t xml:space="preserve">         $serverName = $_FILES["file1"]["tmp_name"];</w:t>
            </w:r>
          </w:p>
          <w:p w14:paraId="550C747E" w14:textId="77777777" w:rsidR="004225B1" w:rsidRDefault="004225B1" w:rsidP="004225B1">
            <w:pPr>
              <w:pStyle w:val="CodeBold"/>
            </w:pPr>
            <w:r>
              <w:t xml:space="preserve">         $fileType = $_FILES["file1"]["type"];</w:t>
            </w:r>
          </w:p>
          <w:p w14:paraId="59DDFB69" w14:textId="77777777" w:rsidR="004225B1" w:rsidRDefault="004225B1" w:rsidP="004225B1">
            <w:pPr>
              <w:pStyle w:val="Code"/>
            </w:pPr>
            <w:r>
              <w:t xml:space="preserve">         moveFile($serverName, $clientName</w:t>
            </w:r>
            <w:r w:rsidRPr="004225B1">
              <w:rPr>
                <w:rStyle w:val="CodeBoldChar"/>
              </w:rPr>
              <w:t>, $fileType</w:t>
            </w:r>
            <w:r>
              <w:t>);</w:t>
            </w:r>
          </w:p>
          <w:p w14:paraId="3402CBBA" w14:textId="77777777" w:rsidR="004225B1" w:rsidRDefault="004225B1" w:rsidP="004225B1">
            <w:pPr>
              <w:pStyle w:val="Code"/>
            </w:pPr>
            <w:r>
              <w:t xml:space="preserve">      }</w:t>
            </w:r>
          </w:p>
          <w:p w14:paraId="6A4E7D94" w14:textId="77777777" w:rsidR="004225B1" w:rsidRDefault="004225B1" w:rsidP="004225B1">
            <w:pPr>
              <w:pStyle w:val="Code"/>
            </w:pPr>
            <w:r>
              <w:t xml:space="preserve">   }</w:t>
            </w:r>
          </w:p>
          <w:p w14:paraId="60347CE4" w14:textId="77777777" w:rsidR="004225B1" w:rsidRDefault="004225B1" w:rsidP="004225B1">
            <w:pPr>
              <w:pStyle w:val="Code"/>
            </w:pPr>
            <w:r>
              <w:t>}</w:t>
            </w:r>
          </w:p>
        </w:tc>
      </w:tr>
      <w:tr w:rsidR="004225B1" w14:paraId="6C5C92C1" w14:textId="77777777" w:rsidTr="004225B1">
        <w:trPr>
          <w:trHeight w:val="90"/>
        </w:trPr>
        <w:tc>
          <w:tcPr>
            <w:tcW w:w="450" w:type="dxa"/>
            <w:tcBorders>
              <w:top w:val="nil"/>
              <w:left w:val="nil"/>
              <w:bottom w:val="nil"/>
              <w:right w:val="nil"/>
            </w:tcBorders>
          </w:tcPr>
          <w:p w14:paraId="45E43BA4" w14:textId="77777777" w:rsidR="004225B1" w:rsidRDefault="004225B1" w:rsidP="00576730">
            <w:pPr>
              <w:pStyle w:val="TableNumber"/>
            </w:pPr>
            <w:r>
              <w:t>9</w:t>
            </w:r>
          </w:p>
        </w:tc>
        <w:tc>
          <w:tcPr>
            <w:tcW w:w="7650" w:type="dxa"/>
            <w:tcBorders>
              <w:top w:val="nil"/>
              <w:left w:val="nil"/>
              <w:bottom w:val="nil"/>
              <w:right w:val="nil"/>
            </w:tcBorders>
          </w:tcPr>
          <w:p w14:paraId="5FD0E7E1" w14:textId="77777777" w:rsidR="004225B1" w:rsidRDefault="004225B1" w:rsidP="004225B1">
            <w:pPr>
              <w:pStyle w:val="TableText"/>
            </w:pPr>
            <w:r>
              <w:t>Test in browser. Try uploading both valid (JPG or PNG) and non-valid files.</w:t>
            </w:r>
          </w:p>
        </w:tc>
      </w:tr>
    </w:tbl>
    <w:p w14:paraId="3676E528" w14:textId="77777777" w:rsidR="0036006F" w:rsidRDefault="0036006F" w:rsidP="0036006F"/>
    <w:p w14:paraId="0A4210DE" w14:textId="77777777" w:rsidR="00F4363F" w:rsidRDefault="00F4363F" w:rsidP="00F4363F">
      <w:pPr>
        <w:pStyle w:val="Heading2"/>
      </w:pPr>
      <w:r>
        <w:t>Reading/Writing Files</w:t>
      </w:r>
    </w:p>
    <w:p w14:paraId="238DC641" w14:textId="77777777" w:rsidR="0036006F" w:rsidRDefault="0036006F" w:rsidP="0036006F"/>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36006F" w14:paraId="17E5F6BC" w14:textId="77777777" w:rsidTr="001C27BB">
        <w:trPr>
          <w:gridBefore w:val="1"/>
          <w:wBefore w:w="450" w:type="dxa"/>
        </w:trPr>
        <w:tc>
          <w:tcPr>
            <w:tcW w:w="7650" w:type="dxa"/>
            <w:tcBorders>
              <w:bottom w:val="single" w:sz="4" w:space="0" w:color="000080"/>
            </w:tcBorders>
            <w:shd w:val="clear" w:color="auto" w:fill="404040"/>
          </w:tcPr>
          <w:p w14:paraId="10FB6888" w14:textId="77777777" w:rsidR="0036006F" w:rsidRDefault="0036006F" w:rsidP="001C27BB">
            <w:pPr>
              <w:pStyle w:val="TableStepHead"/>
            </w:pPr>
            <w:r>
              <w:br w:type="page"/>
            </w:r>
            <w:r w:rsidR="00FB14AB">
              <w:rPr>
                <w:rStyle w:val="TableHeadingChar"/>
              </w:rPr>
              <w:t>EXERCISE 12</w:t>
            </w:r>
            <w:r>
              <w:rPr>
                <w:rStyle w:val="TableHeadingChar"/>
              </w:rPr>
              <w:t>.</w:t>
            </w:r>
            <w:r w:rsidR="00641492" w:rsidRPr="00F07AA1">
              <w:rPr>
                <w:rStyle w:val="TableHeadingChar"/>
              </w:rPr>
              <w:fldChar w:fldCharType="begin"/>
            </w:r>
            <w:r w:rsidRPr="00F07AA1">
              <w:rPr>
                <w:rStyle w:val="TableHeadingChar"/>
              </w:rPr>
              <w:instrText xml:space="preserve"> AUTONUMLGL \e </w:instrText>
            </w:r>
            <w:r w:rsidR="00641492" w:rsidRPr="00F07AA1">
              <w:rPr>
                <w:rStyle w:val="TableHeadingChar"/>
              </w:rPr>
              <w:fldChar w:fldCharType="end"/>
            </w:r>
            <w:r>
              <w:t xml:space="preserve">  — </w:t>
            </w:r>
            <w:r w:rsidR="00F4363F" w:rsidRPr="00F4363F">
              <w:t>PHP File Access</w:t>
            </w:r>
          </w:p>
        </w:tc>
      </w:tr>
      <w:tr w:rsidR="0036006F" w14:paraId="7A59321E" w14:textId="77777777" w:rsidTr="00B073D2">
        <w:tc>
          <w:tcPr>
            <w:tcW w:w="450" w:type="dxa"/>
            <w:tcBorders>
              <w:bottom w:val="nil"/>
              <w:right w:val="nil"/>
            </w:tcBorders>
          </w:tcPr>
          <w:p w14:paraId="6C374F27" w14:textId="77777777" w:rsidR="0036006F" w:rsidRDefault="0036006F" w:rsidP="00576730">
            <w:pPr>
              <w:pStyle w:val="TableNumber"/>
            </w:pPr>
            <w:r>
              <w:t>1</w:t>
            </w:r>
          </w:p>
        </w:tc>
        <w:tc>
          <w:tcPr>
            <w:tcW w:w="7650" w:type="dxa"/>
            <w:tcBorders>
              <w:top w:val="nil"/>
              <w:left w:val="nil"/>
              <w:bottom w:val="nil"/>
            </w:tcBorders>
          </w:tcPr>
          <w:p w14:paraId="20E4889A" w14:textId="77777777" w:rsidR="0036006F" w:rsidRDefault="006E7171" w:rsidP="008657EB">
            <w:pPr>
              <w:pStyle w:val="TableText"/>
            </w:pPr>
            <w:r>
              <w:t xml:space="preserve">Finally, we will demonstrate how easily you can read and write files in PHP. </w:t>
            </w:r>
            <w:r w:rsidR="008657EB">
              <w:t xml:space="preserve">Examine the text file </w:t>
            </w:r>
            <w:r w:rsidR="008657EB" w:rsidRPr="008657EB">
              <w:rPr>
                <w:rStyle w:val="MarginNote-URL"/>
              </w:rPr>
              <w:t>datafile.txt</w:t>
            </w:r>
            <w:r w:rsidR="008657EB">
              <w:t xml:space="preserve"> in an editor.</w:t>
            </w:r>
          </w:p>
        </w:tc>
      </w:tr>
      <w:tr w:rsidR="008657EB" w14:paraId="03BC8FC1" w14:textId="77777777" w:rsidTr="00B073D2">
        <w:trPr>
          <w:trHeight w:val="510"/>
        </w:trPr>
        <w:tc>
          <w:tcPr>
            <w:tcW w:w="450" w:type="dxa"/>
            <w:tcBorders>
              <w:top w:val="nil"/>
              <w:left w:val="nil"/>
              <w:bottom w:val="nil"/>
              <w:right w:val="nil"/>
            </w:tcBorders>
          </w:tcPr>
          <w:p w14:paraId="4AE48F40" w14:textId="77777777" w:rsidR="008657EB" w:rsidRDefault="008657EB" w:rsidP="00576730">
            <w:pPr>
              <w:pStyle w:val="TableNumber"/>
            </w:pPr>
            <w:r>
              <w:t>2</w:t>
            </w:r>
          </w:p>
        </w:tc>
        <w:tc>
          <w:tcPr>
            <w:tcW w:w="7650" w:type="dxa"/>
            <w:tcBorders>
              <w:top w:val="nil"/>
              <w:left w:val="nil"/>
              <w:bottom w:val="nil"/>
              <w:right w:val="nil"/>
            </w:tcBorders>
          </w:tcPr>
          <w:p w14:paraId="3D5868E3" w14:textId="77777777" w:rsidR="008657EB" w:rsidRDefault="008657EB" w:rsidP="00EB6068">
            <w:pPr>
              <w:pStyle w:val="TableText"/>
            </w:pPr>
            <w:r>
              <w:t xml:space="preserve">Open </w:t>
            </w:r>
            <w:r w:rsidR="00FB14AB">
              <w:rPr>
                <w:rStyle w:val="CodeChar"/>
              </w:rPr>
              <w:t>lab12</w:t>
            </w:r>
            <w:r>
              <w:rPr>
                <w:rStyle w:val="CodeChar"/>
              </w:rPr>
              <w:t>-exercise</w:t>
            </w:r>
            <w:r w:rsidRPr="004F7A19">
              <w:rPr>
                <w:rStyle w:val="CodeChar"/>
              </w:rPr>
              <w:t>0</w:t>
            </w:r>
            <w:r>
              <w:rPr>
                <w:rStyle w:val="CodeChar"/>
              </w:rPr>
              <w:t>9</w:t>
            </w:r>
            <w:r w:rsidRPr="004F7A19">
              <w:rPr>
                <w:rStyle w:val="CodeChar"/>
              </w:rPr>
              <w:t>.</w:t>
            </w:r>
            <w:r>
              <w:rPr>
                <w:rStyle w:val="CodeChar"/>
              </w:rPr>
              <w:t>php</w:t>
            </w:r>
            <w:r>
              <w:t xml:space="preserve"> in your favorite editor.</w:t>
            </w:r>
          </w:p>
        </w:tc>
      </w:tr>
      <w:tr w:rsidR="005D478B" w14:paraId="13ED6840" w14:textId="77777777" w:rsidTr="00B073D2">
        <w:trPr>
          <w:trHeight w:val="510"/>
        </w:trPr>
        <w:tc>
          <w:tcPr>
            <w:tcW w:w="450" w:type="dxa"/>
            <w:tcBorders>
              <w:top w:val="nil"/>
              <w:left w:val="nil"/>
              <w:bottom w:val="nil"/>
              <w:right w:val="nil"/>
            </w:tcBorders>
          </w:tcPr>
          <w:p w14:paraId="73E396EF" w14:textId="77777777" w:rsidR="005D478B" w:rsidRDefault="001C161E" w:rsidP="00576730">
            <w:pPr>
              <w:pStyle w:val="TableNumber"/>
            </w:pPr>
            <w:r>
              <w:t>3</w:t>
            </w:r>
          </w:p>
        </w:tc>
        <w:tc>
          <w:tcPr>
            <w:tcW w:w="7650" w:type="dxa"/>
            <w:tcBorders>
              <w:top w:val="nil"/>
              <w:left w:val="nil"/>
              <w:bottom w:val="nil"/>
              <w:right w:val="nil"/>
            </w:tcBorders>
          </w:tcPr>
          <w:p w14:paraId="7D223506" w14:textId="77777777" w:rsidR="005D478B" w:rsidRDefault="005D478B" w:rsidP="00EB6068">
            <w:pPr>
              <w:pStyle w:val="TableText"/>
            </w:pPr>
            <w:r>
              <w:t>This file reads in data from a</w:t>
            </w:r>
            <w:r w:rsidR="005E10E7">
              <w:t xml:space="preserve"> file and echoes it out using an </w:t>
            </w:r>
            <w:r w:rsidR="005E10E7" w:rsidRPr="008657EB">
              <w:rPr>
                <w:rStyle w:val="CodeChar"/>
              </w:rPr>
              <w:t>echo</w:t>
            </w:r>
            <w:r>
              <w:t xml:space="preserve"> statement. </w:t>
            </w:r>
          </w:p>
          <w:p w14:paraId="24591E18" w14:textId="77777777" w:rsidR="005D478B" w:rsidRDefault="005D478B" w:rsidP="00EB6068">
            <w:pPr>
              <w:pStyle w:val="TableText"/>
            </w:pPr>
            <w:r>
              <w:t xml:space="preserve">Remove the </w:t>
            </w:r>
            <w:r w:rsidR="005E10E7">
              <w:t>echo</w:t>
            </w:r>
            <w:r>
              <w:t xml:space="preserve"> statement and write the following code which will convert the string from the file into an array. We are using the </w:t>
            </w:r>
            <w:r w:rsidR="008657EB">
              <w:rPr>
                <w:rStyle w:val="CodeChar"/>
              </w:rPr>
              <w:t>explode</w:t>
            </w:r>
            <w:r w:rsidR="008657EB" w:rsidRPr="008657EB">
              <w:rPr>
                <w:rStyle w:val="CodeChar"/>
              </w:rPr>
              <w:t>()</w:t>
            </w:r>
            <w:r>
              <w:t xml:space="preserve"> </w:t>
            </w:r>
            <w:r w:rsidR="008657EB">
              <w:t>function, which takes</w:t>
            </w:r>
            <w:r>
              <w:t xml:space="preserve"> advantage of the fact that this file is newline delimited.</w:t>
            </w:r>
            <w:r w:rsidR="005E10E7">
              <w:t xml:space="preserve"> We can output the array using </w:t>
            </w:r>
            <w:r w:rsidR="005E10E7" w:rsidRPr="008657EB">
              <w:rPr>
                <w:rStyle w:val="CodeChar"/>
              </w:rPr>
              <w:t>print_r</w:t>
            </w:r>
            <w:r w:rsidR="008657EB" w:rsidRPr="008657EB">
              <w:rPr>
                <w:rStyle w:val="CodeChar"/>
              </w:rPr>
              <w:t>()</w:t>
            </w:r>
            <w:r w:rsidR="008657EB">
              <w:t>.</w:t>
            </w:r>
            <w:r w:rsidR="005E10E7">
              <w:t>.</w:t>
            </w:r>
          </w:p>
          <w:p w14:paraId="09E43C63" w14:textId="77777777" w:rsidR="005D478B" w:rsidRDefault="00AD24EF" w:rsidP="008657EB">
            <w:pPr>
              <w:pStyle w:val="CodeAboveBold"/>
            </w:pPr>
            <w:r w:rsidRPr="00AD24EF">
              <w:t xml:space="preserve">$daysOfWeek = </w:t>
            </w:r>
            <w:r w:rsidR="008657EB">
              <w:t>explode</w:t>
            </w:r>
            <w:r w:rsidRPr="00AD24EF">
              <w:t>("\n",$fileContents);</w:t>
            </w:r>
          </w:p>
        </w:tc>
      </w:tr>
      <w:tr w:rsidR="005D478B" w14:paraId="65D8A02D" w14:textId="77777777" w:rsidTr="00B073D2">
        <w:trPr>
          <w:trHeight w:val="510"/>
        </w:trPr>
        <w:tc>
          <w:tcPr>
            <w:tcW w:w="450" w:type="dxa"/>
            <w:tcBorders>
              <w:top w:val="nil"/>
              <w:left w:val="nil"/>
              <w:bottom w:val="nil"/>
              <w:right w:val="nil"/>
            </w:tcBorders>
          </w:tcPr>
          <w:p w14:paraId="15C52144" w14:textId="77777777" w:rsidR="005D478B" w:rsidRDefault="001C161E" w:rsidP="00576730">
            <w:pPr>
              <w:pStyle w:val="TableNumber"/>
            </w:pPr>
            <w:r>
              <w:t>4</w:t>
            </w:r>
          </w:p>
        </w:tc>
        <w:tc>
          <w:tcPr>
            <w:tcW w:w="7650" w:type="dxa"/>
            <w:tcBorders>
              <w:top w:val="nil"/>
              <w:left w:val="nil"/>
              <w:bottom w:val="nil"/>
              <w:right w:val="nil"/>
            </w:tcBorders>
          </w:tcPr>
          <w:p w14:paraId="4699E227" w14:textId="77777777" w:rsidR="005D478B" w:rsidRDefault="00AD24EF" w:rsidP="00EB6068">
            <w:pPr>
              <w:pStyle w:val="TableText"/>
            </w:pPr>
            <w:r>
              <w:t xml:space="preserve">We can now loop through the elements of the array, and each element in the array corresponds to one line of the file! Note that each line of the file is a bunch of numbers </w:t>
            </w:r>
            <w:r w:rsidR="008657EB">
              <w:t>separated</w:t>
            </w:r>
            <w:r>
              <w:t xml:space="preserve"> by commas. The values are</w:t>
            </w:r>
            <w:r w:rsidR="008657EB">
              <w:t>:</w:t>
            </w:r>
          </w:p>
          <w:p w14:paraId="1885D1B4" w14:textId="77777777" w:rsidR="00AD24EF" w:rsidRDefault="00AD24EF" w:rsidP="00EB6068">
            <w:pPr>
              <w:pStyle w:val="TableText"/>
            </w:pPr>
            <w:r>
              <w:lastRenderedPageBreak/>
              <w:t>Day, month, year, high temperature, low temperature.</w:t>
            </w:r>
          </w:p>
          <w:p w14:paraId="60CAB091" w14:textId="77777777" w:rsidR="00AD24EF" w:rsidRDefault="00AD24EF" w:rsidP="00EB6068">
            <w:pPr>
              <w:pStyle w:val="TableText"/>
            </w:pPr>
            <w:r>
              <w:t>We can therefore iterate through our array,</w:t>
            </w:r>
            <w:r w:rsidR="00B03D35">
              <w:t xml:space="preserve"> </w:t>
            </w:r>
            <w:r>
              <w:t>and then split out each string into another array as follows:</w:t>
            </w:r>
          </w:p>
          <w:p w14:paraId="5AE4A422" w14:textId="77777777" w:rsidR="00B03D35" w:rsidRDefault="00B03D35" w:rsidP="008657EB">
            <w:pPr>
              <w:pStyle w:val="CodeAboveBold"/>
            </w:pPr>
            <w:r>
              <w:t>foreach($daysOfWeek as $day)</w:t>
            </w:r>
            <w:r w:rsidR="008657EB">
              <w:t xml:space="preserve"> </w:t>
            </w:r>
            <w:r>
              <w:t>{</w:t>
            </w:r>
          </w:p>
          <w:p w14:paraId="1079970D" w14:textId="77777777" w:rsidR="00AD24EF" w:rsidRDefault="008657EB" w:rsidP="00B03D35">
            <w:pPr>
              <w:pStyle w:val="Code"/>
            </w:pPr>
            <w:r>
              <w:t xml:space="preserve">   </w:t>
            </w:r>
            <w:r w:rsidR="00B03D35">
              <w:t xml:space="preserve">$elements = </w:t>
            </w:r>
            <w:r>
              <w:t>explode</w:t>
            </w:r>
            <w:r w:rsidR="00B03D35">
              <w:t>(",",$day);</w:t>
            </w:r>
          </w:p>
          <w:p w14:paraId="23A49A60" w14:textId="77777777" w:rsidR="00133320" w:rsidRDefault="00133320" w:rsidP="00B03D35">
            <w:pPr>
              <w:pStyle w:val="Code"/>
            </w:pPr>
            <w:r>
              <w:t xml:space="preserve">   echo $elements[1]; </w:t>
            </w:r>
            <w:r w:rsidRPr="00133320">
              <w:rPr>
                <w:rStyle w:val="CodeCommentChar"/>
              </w:rPr>
              <w:t>// example</w:t>
            </w:r>
          </w:p>
          <w:p w14:paraId="7CC327BE" w14:textId="77777777" w:rsidR="00AD24EF" w:rsidRDefault="008657EB" w:rsidP="008657EB">
            <w:pPr>
              <w:pStyle w:val="Code"/>
            </w:pPr>
            <w:r>
              <w:t xml:space="preserve">   </w:t>
            </w:r>
            <w:r w:rsidR="00B073D2">
              <w:t>//...</w:t>
            </w:r>
          </w:p>
        </w:tc>
      </w:tr>
      <w:tr w:rsidR="005D478B" w14:paraId="63B13FAC" w14:textId="77777777" w:rsidTr="00B073D2">
        <w:trPr>
          <w:trHeight w:val="510"/>
        </w:trPr>
        <w:tc>
          <w:tcPr>
            <w:tcW w:w="450" w:type="dxa"/>
            <w:tcBorders>
              <w:top w:val="nil"/>
              <w:left w:val="nil"/>
              <w:bottom w:val="nil"/>
              <w:right w:val="nil"/>
            </w:tcBorders>
          </w:tcPr>
          <w:p w14:paraId="4285DDCD" w14:textId="77777777" w:rsidR="005D478B" w:rsidRDefault="001C161E" w:rsidP="00576730">
            <w:pPr>
              <w:pStyle w:val="TableNumber"/>
            </w:pPr>
            <w:r>
              <w:lastRenderedPageBreak/>
              <w:t>5</w:t>
            </w:r>
          </w:p>
        </w:tc>
        <w:tc>
          <w:tcPr>
            <w:tcW w:w="7650" w:type="dxa"/>
            <w:tcBorders>
              <w:top w:val="nil"/>
              <w:left w:val="nil"/>
              <w:bottom w:val="nil"/>
              <w:right w:val="nil"/>
            </w:tcBorders>
          </w:tcPr>
          <w:p w14:paraId="249ADA31" w14:textId="77777777" w:rsidR="00B073D2" w:rsidRPr="00133320" w:rsidRDefault="00B03D35" w:rsidP="00EB6068">
            <w:pPr>
              <w:pStyle w:val="TableText"/>
            </w:pPr>
            <w:r>
              <w:t xml:space="preserve">Using the </w:t>
            </w:r>
            <w:r w:rsidR="008657EB" w:rsidRPr="008657EB">
              <w:rPr>
                <w:rStyle w:val="CodeChar"/>
              </w:rPr>
              <w:t>outputForecast()</w:t>
            </w:r>
            <w:r w:rsidR="008657EB">
              <w:t xml:space="preserve"> function </w:t>
            </w:r>
            <w:r>
              <w:t xml:space="preserve">from </w:t>
            </w:r>
            <w:r w:rsidR="00FB14AB">
              <w:t>EXERCISE 12</w:t>
            </w:r>
            <w:r w:rsidR="008657EB">
              <w:t>.</w:t>
            </w:r>
            <w:r>
              <w:t>2, convert the data in the fi</w:t>
            </w:r>
            <w:r w:rsidR="00B073D2">
              <w:t>le</w:t>
            </w:r>
            <w:r>
              <w:t xml:space="preserve"> into output that resembles the 14 day forecast as shown in </w:t>
            </w:r>
            <w:r w:rsidR="00FB14AB">
              <w:t>Figure 12</w:t>
            </w:r>
            <w:r w:rsidR="00D158FC">
              <w:t>.</w:t>
            </w:r>
            <w:r>
              <w:t>5.</w:t>
            </w:r>
          </w:p>
        </w:tc>
      </w:tr>
    </w:tbl>
    <w:p w14:paraId="21E49A54" w14:textId="77777777" w:rsidR="0036006F" w:rsidRDefault="0036006F" w:rsidP="0036006F"/>
    <w:p w14:paraId="5A01511F" w14:textId="77777777" w:rsidR="0036006F" w:rsidRDefault="008657EB" w:rsidP="00B03D35">
      <w:pPr>
        <w:pStyle w:val="FigureImage"/>
      </w:pPr>
      <w:r>
        <w:rPr>
          <w:noProof/>
          <w:lang w:val="en-US"/>
        </w:rPr>
        <w:drawing>
          <wp:inline distT="0" distB="0" distL="0" distR="0" wp14:anchorId="1D86C423" wp14:editId="561F3E9E">
            <wp:extent cx="4800600" cy="435433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800600" cy="4354335"/>
                    </a:xfrm>
                    <a:prstGeom prst="rect">
                      <a:avLst/>
                    </a:prstGeom>
                    <a:noFill/>
                    <a:ln w="9525">
                      <a:noFill/>
                      <a:miter lim="800000"/>
                      <a:headEnd/>
                      <a:tailEnd/>
                    </a:ln>
                  </pic:spPr>
                </pic:pic>
              </a:graphicData>
            </a:graphic>
          </wp:inline>
        </w:drawing>
      </w:r>
    </w:p>
    <w:p w14:paraId="7F91EC79" w14:textId="77777777" w:rsidR="00B03D35" w:rsidRPr="00B03D35" w:rsidRDefault="00FB14AB" w:rsidP="00B03D35">
      <w:pPr>
        <w:pStyle w:val="Caption"/>
      </w:pPr>
      <w:r>
        <w:t>Figure 12</w:t>
      </w:r>
      <w:r w:rsidR="00D158FC">
        <w:t>.</w:t>
      </w:r>
      <w:r w:rsidR="00641492">
        <w:fldChar w:fldCharType="begin"/>
      </w:r>
      <w:r w:rsidR="00B03D35">
        <w:instrText xml:space="preserve"> SEQ Figure \* ARABIC </w:instrText>
      </w:r>
      <w:r w:rsidR="00641492">
        <w:fldChar w:fldCharType="separate"/>
      </w:r>
      <w:r w:rsidR="001C161E">
        <w:rPr>
          <w:noProof/>
        </w:rPr>
        <w:t>5</w:t>
      </w:r>
      <w:r w:rsidR="00641492">
        <w:fldChar w:fldCharType="end"/>
      </w:r>
      <w:r w:rsidR="00B03D35">
        <w:t xml:space="preserve"> Illustrating the output of the completed </w:t>
      </w:r>
      <w:r>
        <w:t>EXERCISE 12</w:t>
      </w:r>
    </w:p>
    <w:sectPr w:rsidR="00B03D35" w:rsidRPr="00B03D35" w:rsidSect="00516FDE">
      <w:headerReference w:type="even" r:id="rId13"/>
      <w:headerReference w:type="default" r:id="rId14"/>
      <w:footerReference w:type="default" r:id="rId15"/>
      <w:headerReference w:type="first" r:id="rId16"/>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381D0" w14:textId="77777777" w:rsidR="00B02247" w:rsidRDefault="00B02247">
      <w:r>
        <w:separator/>
      </w:r>
    </w:p>
  </w:endnote>
  <w:endnote w:type="continuationSeparator" w:id="0">
    <w:p w14:paraId="66144139" w14:textId="77777777" w:rsidR="00B02247" w:rsidRDefault="00B0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D3FAA" w14:textId="77777777" w:rsidR="006548A3" w:rsidRPr="00A53E73" w:rsidRDefault="006548A3" w:rsidP="00B84824">
    <w:pPr>
      <w:pStyle w:val="Footer"/>
    </w:pPr>
    <w:r w:rsidRPr="00A53E73">
      <w:t>Copyright © 201</w:t>
    </w:r>
    <w:r>
      <w:t>7</w:t>
    </w:r>
    <w:r w:rsidRPr="00A53E73">
      <w:t xml:space="preserve"> Randy Connolly and Ricardo Hoar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E7272" w14:textId="77777777" w:rsidR="00B02247" w:rsidRDefault="00B02247">
      <w:r>
        <w:separator/>
      </w:r>
    </w:p>
  </w:footnote>
  <w:footnote w:type="continuationSeparator" w:id="0">
    <w:p w14:paraId="1D08A2F0" w14:textId="77777777" w:rsidR="00B02247" w:rsidRDefault="00B02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27597" w14:textId="77777777" w:rsidR="006548A3" w:rsidRDefault="00B02247">
    <w:pPr>
      <w:pStyle w:val="Header"/>
    </w:pPr>
    <w:r>
      <w:rPr>
        <w:noProof/>
        <w:lang w:eastAsia="zh-CN"/>
      </w:rPr>
      <w:pict w14:anchorId="402CE26D">
        <v:shapetype id="_x0000_t202" coordsize="21600,21600" o:spt="202" path="m,l,21600r21600,l21600,xe">
          <v:stroke joinstyle="miter"/>
          <v:path gradientshapeok="t" o:connecttype="rect"/>
        </v:shapetype>
        <v:shape id="Text Box 8" o:spid="_x0000_s2052" type="#_x0000_t202" style="position:absolute;margin-left:0;margin-top:0;width:377.6pt;height:10.9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&#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1CAE7169" w14:textId="77777777" w:rsidR="006548A3" w:rsidRDefault="006548A3">
                    <w:r>
                      <w:rPr>
                        <w:rFonts w:ascii="Rockwell Condensed" w:hAnsi="Rockwell Condensed"/>
                        <w:sz w:val="18"/>
                        <w:szCs w:val="18"/>
                      </w:rPr>
                      <w:t>Lab 12</w:t>
                    </w:r>
                    <w:r w:rsidRPr="00B84824">
                      <w:rPr>
                        <w:rFonts w:ascii="Rockwell Condensed" w:hAnsi="Rockwell Condensed"/>
                        <w:sz w:val="18"/>
                        <w:szCs w:val="18"/>
                      </w:rPr>
                      <w:t xml:space="preserve">: </w:t>
                    </w:r>
                    <w:r>
                      <w:rPr>
                        <w:rFonts w:ascii="Rockwell Condensed" w:hAnsi="Rockwell Condensed"/>
                        <w:sz w:val="18"/>
                        <w:szCs w:val="18"/>
                      </w:rPr>
                      <w:t>PHP Arrays and Superglobals</w:t>
                    </w:r>
                  </w:p>
                </w:sdtContent>
              </w:sdt>
            </w:txbxContent>
          </v:textbox>
          <w10:wrap anchorx="margin" anchory="margin"/>
        </v:shape>
      </w:pict>
    </w:r>
    <w:r>
      <w:rPr>
        <w:noProof/>
        <w:lang w:eastAsia="zh-CN"/>
      </w:rPr>
      <w:pict w14:anchorId="14F745EB">
        <v:shape id="Text Box 7" o:spid="_x0000_s2051" type="#_x0000_t202" style="position:absolute;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" o:allowincell="f" fillcolor="#f3f3e7" stroked="f">
          <v:textbox style="mso-fit-shape-to-text:t" inset=",0,,0">
            <w:txbxContent>
              <w:p w14:paraId="4C1FBCDF" w14:textId="3A13962D" w:rsidR="006548A3" w:rsidRPr="00B84824" w:rsidRDefault="006548A3">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0A570F">
                  <w:rPr>
                    <w:rFonts w:ascii="Rockwell Extra Bold" w:hAnsi="Rockwell Extra Bold"/>
                    <w:noProof/>
                    <w:color w:val="404040"/>
                  </w:rPr>
                  <w:t>14</w:t>
                </w:r>
                <w:r w:rsidRPr="00B84824">
                  <w:rPr>
                    <w:rFonts w:ascii="Rockwell Extra Bold" w:hAnsi="Rockwell Extra Bold"/>
                    <w:color w:val="404040"/>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6F8DD" w14:textId="77777777" w:rsidR="006548A3" w:rsidRDefault="00B02247">
    <w:pPr>
      <w:pStyle w:val="Header"/>
    </w:pPr>
    <w:r>
      <w:rPr>
        <w:noProof/>
        <w:lang w:eastAsia="zh-CN"/>
      </w:rPr>
      <w:pict w14:anchorId="6D42056F">
        <v:shapetype id="_x0000_t202" coordsize="21600,21600" o:spt="202" path="m,l,21600r21600,l21600,xe">
          <v:stroke joinstyle="miter"/>
          <v:path gradientshapeok="t" o:connecttype="rect"/>
        </v:shapetype>
        <v:shape id="Text Box 10" o:spid="_x0000_s2050" type="#_x0000_t202" style="position:absolute;margin-left:0;margin-top:0;width:377.6pt;height:10.9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" o:allowincell="f" filled="f" stroked="f">
          <v:textbox style="mso-fit-shape-to-text:t" inset=",0,,0">
            <w:txbxContent>
              <w:p w14:paraId="4F4692D1" w14:textId="77777777" w:rsidR="006548A3" w:rsidRPr="00B84824" w:rsidRDefault="006548A3">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w:r>
    <w:r>
      <w:rPr>
        <w:noProof/>
        <w:lang w:eastAsia="zh-CN"/>
      </w:rPr>
      <w:pict w14:anchorId="18D774F4">
        <v:shape id="Text Box 9" o:spid="_x0000_s2049" type="#_x0000_t202" style="position:absolute;margin-left:380.8pt;margin-top:0;width:158.2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" o:allowincell="f" fillcolor="#f3f3e7" stroked="f">
          <v:textbox style="mso-fit-shape-to-text:t" inset=",0,,0">
            <w:txbxContent>
              <w:p w14:paraId="4E62F688" w14:textId="518530C2" w:rsidR="006548A3" w:rsidRPr="00B84824" w:rsidRDefault="006548A3">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0A570F">
                  <w:rPr>
                    <w:rFonts w:ascii="Rockwell Extra Bold" w:hAnsi="Rockwell Extra Bold"/>
                    <w:noProof/>
                    <w:color w:val="404040"/>
                  </w:rPr>
                  <w:t>15</w:t>
                </w:r>
                <w:r w:rsidRPr="00B84824">
                  <w:rPr>
                    <w:rFonts w:ascii="Rockwell Extra Bold" w:hAnsi="Rockwell Extra Bold"/>
                    <w:color w:val="404040"/>
                  </w:rPr>
                  <w:fldChar w:fldCharType="end"/>
                </w:r>
              </w:p>
            </w:txbxContent>
          </v:textbox>
          <w10:wrap anchorx="page"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B9932" w14:textId="4F5C7999" w:rsidR="000A570F" w:rsidRDefault="000A570F">
    <w:pPr>
      <w:pStyle w:val="Header"/>
    </w:pPr>
    <w:r>
      <w:t>CS2010</w:t>
    </w:r>
    <w:r>
      <w:br/>
      <w:t>Lab</w:t>
    </w:r>
    <w:r>
      <w:t>12-PHP-arrays</w:t>
    </w:r>
    <w:r>
      <w:br/>
      <w:t>Points: 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D213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AA0C8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26BD2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9C5F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CAFC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364F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EA84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B36FC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80531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8CB4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13"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14"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abstractNum w:abstractNumId="15" w15:restartNumberingAfterBreak="0">
    <w:nsid w:val="50F03B54"/>
    <w:multiLevelType w:val="hybridMultilevel"/>
    <w:tmpl w:val="91109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3"/>
  </w:num>
  <w:num w:numId="4">
    <w:abstractNumId w:val="14"/>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mirrorMargins/>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3">
      <o:colormru v:ext="edit" colors="#f3f3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12C6"/>
    <w:rsid w:val="000006B4"/>
    <w:rsid w:val="000066EF"/>
    <w:rsid w:val="0000783A"/>
    <w:rsid w:val="0001014C"/>
    <w:rsid w:val="000112FD"/>
    <w:rsid w:val="0002071C"/>
    <w:rsid w:val="00021562"/>
    <w:rsid w:val="00023185"/>
    <w:rsid w:val="00024478"/>
    <w:rsid w:val="00033E9D"/>
    <w:rsid w:val="00034CA7"/>
    <w:rsid w:val="00037A38"/>
    <w:rsid w:val="000445BC"/>
    <w:rsid w:val="0004547B"/>
    <w:rsid w:val="0004646E"/>
    <w:rsid w:val="000540CC"/>
    <w:rsid w:val="00055730"/>
    <w:rsid w:val="00057290"/>
    <w:rsid w:val="00064901"/>
    <w:rsid w:val="00072996"/>
    <w:rsid w:val="000746C0"/>
    <w:rsid w:val="00086306"/>
    <w:rsid w:val="000869DF"/>
    <w:rsid w:val="000A570F"/>
    <w:rsid w:val="000A7CF7"/>
    <w:rsid w:val="000B509B"/>
    <w:rsid w:val="000B601D"/>
    <w:rsid w:val="000C17C3"/>
    <w:rsid w:val="000C1B3C"/>
    <w:rsid w:val="000C6B1C"/>
    <w:rsid w:val="000C6C4E"/>
    <w:rsid w:val="000D71EC"/>
    <w:rsid w:val="000E11D0"/>
    <w:rsid w:val="000E1A24"/>
    <w:rsid w:val="000E3FE5"/>
    <w:rsid w:val="000E633A"/>
    <w:rsid w:val="000F0853"/>
    <w:rsid w:val="0011002C"/>
    <w:rsid w:val="00120F1F"/>
    <w:rsid w:val="00124A4D"/>
    <w:rsid w:val="00130841"/>
    <w:rsid w:val="00131147"/>
    <w:rsid w:val="00133320"/>
    <w:rsid w:val="00133F2A"/>
    <w:rsid w:val="001361C3"/>
    <w:rsid w:val="00147A12"/>
    <w:rsid w:val="00152B9A"/>
    <w:rsid w:val="00155FDF"/>
    <w:rsid w:val="0016352B"/>
    <w:rsid w:val="00165C42"/>
    <w:rsid w:val="001669D6"/>
    <w:rsid w:val="00170E63"/>
    <w:rsid w:val="00171782"/>
    <w:rsid w:val="00172533"/>
    <w:rsid w:val="00173FF9"/>
    <w:rsid w:val="0017798B"/>
    <w:rsid w:val="00177EEE"/>
    <w:rsid w:val="001838DE"/>
    <w:rsid w:val="001858E2"/>
    <w:rsid w:val="0018734B"/>
    <w:rsid w:val="001A5914"/>
    <w:rsid w:val="001A7F40"/>
    <w:rsid w:val="001B4B06"/>
    <w:rsid w:val="001C161E"/>
    <w:rsid w:val="001C27BB"/>
    <w:rsid w:val="001C3B9E"/>
    <w:rsid w:val="001D075B"/>
    <w:rsid w:val="001E529A"/>
    <w:rsid w:val="001F1EAD"/>
    <w:rsid w:val="00205F98"/>
    <w:rsid w:val="00206055"/>
    <w:rsid w:val="00207220"/>
    <w:rsid w:val="002374AE"/>
    <w:rsid w:val="00243179"/>
    <w:rsid w:val="00250615"/>
    <w:rsid w:val="00250989"/>
    <w:rsid w:val="00251301"/>
    <w:rsid w:val="002513BB"/>
    <w:rsid w:val="00251B7A"/>
    <w:rsid w:val="00256621"/>
    <w:rsid w:val="0026284D"/>
    <w:rsid w:val="00264EF2"/>
    <w:rsid w:val="00265FF3"/>
    <w:rsid w:val="00266532"/>
    <w:rsid w:val="00271266"/>
    <w:rsid w:val="00272C6E"/>
    <w:rsid w:val="00275EB2"/>
    <w:rsid w:val="00290B27"/>
    <w:rsid w:val="002922A2"/>
    <w:rsid w:val="0029509E"/>
    <w:rsid w:val="002A54D3"/>
    <w:rsid w:val="002B46A9"/>
    <w:rsid w:val="002C0ED9"/>
    <w:rsid w:val="002D0E06"/>
    <w:rsid w:val="002D4668"/>
    <w:rsid w:val="002D570D"/>
    <w:rsid w:val="002E0851"/>
    <w:rsid w:val="002E26B0"/>
    <w:rsid w:val="002E4048"/>
    <w:rsid w:val="003000FF"/>
    <w:rsid w:val="003010B2"/>
    <w:rsid w:val="00304227"/>
    <w:rsid w:val="003045D3"/>
    <w:rsid w:val="003070DC"/>
    <w:rsid w:val="003126F1"/>
    <w:rsid w:val="00312FF3"/>
    <w:rsid w:val="0031499A"/>
    <w:rsid w:val="0031518B"/>
    <w:rsid w:val="00324CB5"/>
    <w:rsid w:val="0033265D"/>
    <w:rsid w:val="003346F9"/>
    <w:rsid w:val="00335FC0"/>
    <w:rsid w:val="00336226"/>
    <w:rsid w:val="00344C8B"/>
    <w:rsid w:val="00345FE4"/>
    <w:rsid w:val="003504F6"/>
    <w:rsid w:val="00352D5F"/>
    <w:rsid w:val="0036006F"/>
    <w:rsid w:val="00362024"/>
    <w:rsid w:val="003668D9"/>
    <w:rsid w:val="003714B7"/>
    <w:rsid w:val="00371A2B"/>
    <w:rsid w:val="0038165F"/>
    <w:rsid w:val="003821C1"/>
    <w:rsid w:val="00387A61"/>
    <w:rsid w:val="00397611"/>
    <w:rsid w:val="003977AF"/>
    <w:rsid w:val="003A6909"/>
    <w:rsid w:val="003B69F5"/>
    <w:rsid w:val="003B7229"/>
    <w:rsid w:val="003C1482"/>
    <w:rsid w:val="003C2907"/>
    <w:rsid w:val="003C38B8"/>
    <w:rsid w:val="003C4522"/>
    <w:rsid w:val="003C5274"/>
    <w:rsid w:val="003C5B5F"/>
    <w:rsid w:val="003C6E8D"/>
    <w:rsid w:val="003C7868"/>
    <w:rsid w:val="003D04C2"/>
    <w:rsid w:val="003E77BC"/>
    <w:rsid w:val="003E7BDF"/>
    <w:rsid w:val="003F0B70"/>
    <w:rsid w:val="003F4119"/>
    <w:rsid w:val="003F655A"/>
    <w:rsid w:val="00400428"/>
    <w:rsid w:val="00403268"/>
    <w:rsid w:val="004074FE"/>
    <w:rsid w:val="00413D06"/>
    <w:rsid w:val="004163F5"/>
    <w:rsid w:val="0042256E"/>
    <w:rsid w:val="004225B1"/>
    <w:rsid w:val="0042514B"/>
    <w:rsid w:val="0043028C"/>
    <w:rsid w:val="00442102"/>
    <w:rsid w:val="00446244"/>
    <w:rsid w:val="004571A0"/>
    <w:rsid w:val="00457779"/>
    <w:rsid w:val="0047138F"/>
    <w:rsid w:val="00472125"/>
    <w:rsid w:val="00472CBD"/>
    <w:rsid w:val="00473266"/>
    <w:rsid w:val="004766D6"/>
    <w:rsid w:val="00483D23"/>
    <w:rsid w:val="00486417"/>
    <w:rsid w:val="00490FCD"/>
    <w:rsid w:val="004942B5"/>
    <w:rsid w:val="004943E6"/>
    <w:rsid w:val="00495282"/>
    <w:rsid w:val="00495E24"/>
    <w:rsid w:val="004A04DC"/>
    <w:rsid w:val="004A4DDB"/>
    <w:rsid w:val="004A5EC8"/>
    <w:rsid w:val="004A78AD"/>
    <w:rsid w:val="004B0F3A"/>
    <w:rsid w:val="004B242C"/>
    <w:rsid w:val="004B5D87"/>
    <w:rsid w:val="004B60CD"/>
    <w:rsid w:val="004C3A40"/>
    <w:rsid w:val="004D3DFD"/>
    <w:rsid w:val="004D3FC6"/>
    <w:rsid w:val="004D549A"/>
    <w:rsid w:val="004D5CDB"/>
    <w:rsid w:val="004D5D4F"/>
    <w:rsid w:val="004F4A59"/>
    <w:rsid w:val="004F52E7"/>
    <w:rsid w:val="004F7A19"/>
    <w:rsid w:val="004F7FD9"/>
    <w:rsid w:val="00507B80"/>
    <w:rsid w:val="00516FDE"/>
    <w:rsid w:val="005170D5"/>
    <w:rsid w:val="0051773A"/>
    <w:rsid w:val="0052308C"/>
    <w:rsid w:val="00525401"/>
    <w:rsid w:val="00527CAE"/>
    <w:rsid w:val="005321A2"/>
    <w:rsid w:val="00534849"/>
    <w:rsid w:val="00537D51"/>
    <w:rsid w:val="00551229"/>
    <w:rsid w:val="00557A26"/>
    <w:rsid w:val="00565AEE"/>
    <w:rsid w:val="00576730"/>
    <w:rsid w:val="005800C1"/>
    <w:rsid w:val="0058169D"/>
    <w:rsid w:val="005843A8"/>
    <w:rsid w:val="005903EB"/>
    <w:rsid w:val="00590E50"/>
    <w:rsid w:val="005956CC"/>
    <w:rsid w:val="00596952"/>
    <w:rsid w:val="005976C5"/>
    <w:rsid w:val="005A5C29"/>
    <w:rsid w:val="005A7535"/>
    <w:rsid w:val="005B2CAE"/>
    <w:rsid w:val="005B7C35"/>
    <w:rsid w:val="005C16C6"/>
    <w:rsid w:val="005C2A24"/>
    <w:rsid w:val="005C7309"/>
    <w:rsid w:val="005D3598"/>
    <w:rsid w:val="005D46ED"/>
    <w:rsid w:val="005D478B"/>
    <w:rsid w:val="005E0FC8"/>
    <w:rsid w:val="005E10E7"/>
    <w:rsid w:val="005E126E"/>
    <w:rsid w:val="005E534F"/>
    <w:rsid w:val="005F0C9A"/>
    <w:rsid w:val="005F52CF"/>
    <w:rsid w:val="00603BED"/>
    <w:rsid w:val="00611B8A"/>
    <w:rsid w:val="0062159B"/>
    <w:rsid w:val="00624E13"/>
    <w:rsid w:val="006313CC"/>
    <w:rsid w:val="00631C1A"/>
    <w:rsid w:val="006370A2"/>
    <w:rsid w:val="00641492"/>
    <w:rsid w:val="00642486"/>
    <w:rsid w:val="00645EE5"/>
    <w:rsid w:val="00652DDA"/>
    <w:rsid w:val="00653ABA"/>
    <w:rsid w:val="006543E2"/>
    <w:rsid w:val="006548A3"/>
    <w:rsid w:val="006606D9"/>
    <w:rsid w:val="00682393"/>
    <w:rsid w:val="006853E2"/>
    <w:rsid w:val="006A271A"/>
    <w:rsid w:val="006A4945"/>
    <w:rsid w:val="006A5306"/>
    <w:rsid w:val="006A5584"/>
    <w:rsid w:val="006A58DA"/>
    <w:rsid w:val="006A6702"/>
    <w:rsid w:val="006B38B9"/>
    <w:rsid w:val="006B48C4"/>
    <w:rsid w:val="006B5C0E"/>
    <w:rsid w:val="006C00DF"/>
    <w:rsid w:val="006C2EBF"/>
    <w:rsid w:val="006D3A37"/>
    <w:rsid w:val="006D3D0E"/>
    <w:rsid w:val="006E054E"/>
    <w:rsid w:val="006E3CA0"/>
    <w:rsid w:val="006E6E97"/>
    <w:rsid w:val="006E7171"/>
    <w:rsid w:val="006F4513"/>
    <w:rsid w:val="00701CD8"/>
    <w:rsid w:val="00710A41"/>
    <w:rsid w:val="00711F69"/>
    <w:rsid w:val="007131F3"/>
    <w:rsid w:val="00713861"/>
    <w:rsid w:val="00723920"/>
    <w:rsid w:val="00723958"/>
    <w:rsid w:val="007345EF"/>
    <w:rsid w:val="0074035B"/>
    <w:rsid w:val="00740A25"/>
    <w:rsid w:val="00750ED3"/>
    <w:rsid w:val="007543C8"/>
    <w:rsid w:val="00773B57"/>
    <w:rsid w:val="007842D1"/>
    <w:rsid w:val="007954CA"/>
    <w:rsid w:val="00796B7D"/>
    <w:rsid w:val="007A5221"/>
    <w:rsid w:val="007A68B0"/>
    <w:rsid w:val="007B7264"/>
    <w:rsid w:val="007C01A2"/>
    <w:rsid w:val="007C6E79"/>
    <w:rsid w:val="007D52A5"/>
    <w:rsid w:val="007D6FA5"/>
    <w:rsid w:val="007E4112"/>
    <w:rsid w:val="007E4D6D"/>
    <w:rsid w:val="007E63E8"/>
    <w:rsid w:val="007F0604"/>
    <w:rsid w:val="00802429"/>
    <w:rsid w:val="00814C46"/>
    <w:rsid w:val="00817FFE"/>
    <w:rsid w:val="008207E6"/>
    <w:rsid w:val="00821C0F"/>
    <w:rsid w:val="00823960"/>
    <w:rsid w:val="0083085D"/>
    <w:rsid w:val="00831C5F"/>
    <w:rsid w:val="00832E4E"/>
    <w:rsid w:val="008333C2"/>
    <w:rsid w:val="00841510"/>
    <w:rsid w:val="00842FD0"/>
    <w:rsid w:val="00846049"/>
    <w:rsid w:val="00851E5C"/>
    <w:rsid w:val="00857E8C"/>
    <w:rsid w:val="008657EB"/>
    <w:rsid w:val="00865E65"/>
    <w:rsid w:val="00872B15"/>
    <w:rsid w:val="00873AEE"/>
    <w:rsid w:val="00875131"/>
    <w:rsid w:val="0087764A"/>
    <w:rsid w:val="00891162"/>
    <w:rsid w:val="00891DDE"/>
    <w:rsid w:val="008948F9"/>
    <w:rsid w:val="008A416C"/>
    <w:rsid w:val="008A48CA"/>
    <w:rsid w:val="008A5C86"/>
    <w:rsid w:val="008A6467"/>
    <w:rsid w:val="008B480F"/>
    <w:rsid w:val="008B65E4"/>
    <w:rsid w:val="008C6EB9"/>
    <w:rsid w:val="008D05AA"/>
    <w:rsid w:val="008D1852"/>
    <w:rsid w:val="008E5BCA"/>
    <w:rsid w:val="008F04E2"/>
    <w:rsid w:val="008F69C6"/>
    <w:rsid w:val="00916B53"/>
    <w:rsid w:val="0092048D"/>
    <w:rsid w:val="00923E03"/>
    <w:rsid w:val="00943841"/>
    <w:rsid w:val="00951124"/>
    <w:rsid w:val="009640AF"/>
    <w:rsid w:val="009722D8"/>
    <w:rsid w:val="0097340C"/>
    <w:rsid w:val="00990794"/>
    <w:rsid w:val="00990E03"/>
    <w:rsid w:val="00991FAC"/>
    <w:rsid w:val="00996BA8"/>
    <w:rsid w:val="009A094B"/>
    <w:rsid w:val="009A2F4B"/>
    <w:rsid w:val="009A58C0"/>
    <w:rsid w:val="009B5ABD"/>
    <w:rsid w:val="009B6421"/>
    <w:rsid w:val="009B6CD6"/>
    <w:rsid w:val="009B6CF5"/>
    <w:rsid w:val="009B76FA"/>
    <w:rsid w:val="009D39E9"/>
    <w:rsid w:val="009D4AF1"/>
    <w:rsid w:val="009D7C27"/>
    <w:rsid w:val="009E234C"/>
    <w:rsid w:val="009E340A"/>
    <w:rsid w:val="009E5DC9"/>
    <w:rsid w:val="009E7A5C"/>
    <w:rsid w:val="009F098B"/>
    <w:rsid w:val="009F18E4"/>
    <w:rsid w:val="009F1CD9"/>
    <w:rsid w:val="009F7B9E"/>
    <w:rsid w:val="00A02AB6"/>
    <w:rsid w:val="00A05611"/>
    <w:rsid w:val="00A115EE"/>
    <w:rsid w:val="00A17811"/>
    <w:rsid w:val="00A307E5"/>
    <w:rsid w:val="00A328C4"/>
    <w:rsid w:val="00A401AC"/>
    <w:rsid w:val="00A44E1D"/>
    <w:rsid w:val="00A531AA"/>
    <w:rsid w:val="00A53E73"/>
    <w:rsid w:val="00A64203"/>
    <w:rsid w:val="00A65398"/>
    <w:rsid w:val="00A74EE8"/>
    <w:rsid w:val="00A75EA1"/>
    <w:rsid w:val="00A810D1"/>
    <w:rsid w:val="00A85B3F"/>
    <w:rsid w:val="00A8743D"/>
    <w:rsid w:val="00A9716E"/>
    <w:rsid w:val="00AA7D25"/>
    <w:rsid w:val="00AB0592"/>
    <w:rsid w:val="00AB0E16"/>
    <w:rsid w:val="00AB1803"/>
    <w:rsid w:val="00AB477A"/>
    <w:rsid w:val="00AB4AD1"/>
    <w:rsid w:val="00AB5D86"/>
    <w:rsid w:val="00AC5CA9"/>
    <w:rsid w:val="00AC607D"/>
    <w:rsid w:val="00AD24EF"/>
    <w:rsid w:val="00AD3E8D"/>
    <w:rsid w:val="00AD7B48"/>
    <w:rsid w:val="00AE0EDA"/>
    <w:rsid w:val="00AE14E5"/>
    <w:rsid w:val="00AE3938"/>
    <w:rsid w:val="00AE51C5"/>
    <w:rsid w:val="00AE61E3"/>
    <w:rsid w:val="00AF18DC"/>
    <w:rsid w:val="00AF5A76"/>
    <w:rsid w:val="00AF61C0"/>
    <w:rsid w:val="00B02247"/>
    <w:rsid w:val="00B03D35"/>
    <w:rsid w:val="00B045DA"/>
    <w:rsid w:val="00B05CBF"/>
    <w:rsid w:val="00B05F8A"/>
    <w:rsid w:val="00B073D2"/>
    <w:rsid w:val="00B10B9F"/>
    <w:rsid w:val="00B1712E"/>
    <w:rsid w:val="00B22179"/>
    <w:rsid w:val="00B233B8"/>
    <w:rsid w:val="00B25CD2"/>
    <w:rsid w:val="00B30399"/>
    <w:rsid w:val="00B36CF3"/>
    <w:rsid w:val="00B37846"/>
    <w:rsid w:val="00B507A6"/>
    <w:rsid w:val="00B623F0"/>
    <w:rsid w:val="00B6257C"/>
    <w:rsid w:val="00B63E15"/>
    <w:rsid w:val="00B675AC"/>
    <w:rsid w:val="00B75A33"/>
    <w:rsid w:val="00B80901"/>
    <w:rsid w:val="00B81998"/>
    <w:rsid w:val="00B82AF7"/>
    <w:rsid w:val="00B84824"/>
    <w:rsid w:val="00B90D21"/>
    <w:rsid w:val="00B957A7"/>
    <w:rsid w:val="00BA6502"/>
    <w:rsid w:val="00BB13DB"/>
    <w:rsid w:val="00BB45C9"/>
    <w:rsid w:val="00BC69D6"/>
    <w:rsid w:val="00BD35D6"/>
    <w:rsid w:val="00BD5C81"/>
    <w:rsid w:val="00BE1055"/>
    <w:rsid w:val="00BF78FA"/>
    <w:rsid w:val="00C07D4B"/>
    <w:rsid w:val="00C17BE8"/>
    <w:rsid w:val="00C27B03"/>
    <w:rsid w:val="00C32E2C"/>
    <w:rsid w:val="00C36E41"/>
    <w:rsid w:val="00C51999"/>
    <w:rsid w:val="00C52CAA"/>
    <w:rsid w:val="00C53D7F"/>
    <w:rsid w:val="00C60027"/>
    <w:rsid w:val="00C625C2"/>
    <w:rsid w:val="00C65C07"/>
    <w:rsid w:val="00C8220A"/>
    <w:rsid w:val="00C83125"/>
    <w:rsid w:val="00C90BEC"/>
    <w:rsid w:val="00CA149E"/>
    <w:rsid w:val="00CA3CDA"/>
    <w:rsid w:val="00CC1211"/>
    <w:rsid w:val="00CC2149"/>
    <w:rsid w:val="00CD7F5E"/>
    <w:rsid w:val="00CE1D37"/>
    <w:rsid w:val="00CE41B4"/>
    <w:rsid w:val="00CE7575"/>
    <w:rsid w:val="00CE75AF"/>
    <w:rsid w:val="00CF4A27"/>
    <w:rsid w:val="00CF5B52"/>
    <w:rsid w:val="00D01BF0"/>
    <w:rsid w:val="00D02923"/>
    <w:rsid w:val="00D05801"/>
    <w:rsid w:val="00D158FC"/>
    <w:rsid w:val="00D1696E"/>
    <w:rsid w:val="00D21C78"/>
    <w:rsid w:val="00D2312C"/>
    <w:rsid w:val="00D231FC"/>
    <w:rsid w:val="00D35B7D"/>
    <w:rsid w:val="00D37217"/>
    <w:rsid w:val="00D444B5"/>
    <w:rsid w:val="00D45326"/>
    <w:rsid w:val="00D62E56"/>
    <w:rsid w:val="00D65012"/>
    <w:rsid w:val="00D70828"/>
    <w:rsid w:val="00D70D9D"/>
    <w:rsid w:val="00D71719"/>
    <w:rsid w:val="00D735E2"/>
    <w:rsid w:val="00D86A3F"/>
    <w:rsid w:val="00D87868"/>
    <w:rsid w:val="00D93697"/>
    <w:rsid w:val="00DA19E9"/>
    <w:rsid w:val="00DA5193"/>
    <w:rsid w:val="00DA5B84"/>
    <w:rsid w:val="00DB27B8"/>
    <w:rsid w:val="00DC01DB"/>
    <w:rsid w:val="00DC3A9D"/>
    <w:rsid w:val="00DC3EC1"/>
    <w:rsid w:val="00DC4D74"/>
    <w:rsid w:val="00DD0548"/>
    <w:rsid w:val="00DD0B40"/>
    <w:rsid w:val="00DD0D03"/>
    <w:rsid w:val="00DD1713"/>
    <w:rsid w:val="00DD66A0"/>
    <w:rsid w:val="00DD6AA9"/>
    <w:rsid w:val="00E020F9"/>
    <w:rsid w:val="00E02CCC"/>
    <w:rsid w:val="00E10AF1"/>
    <w:rsid w:val="00E12CC2"/>
    <w:rsid w:val="00E15586"/>
    <w:rsid w:val="00E233CF"/>
    <w:rsid w:val="00E23950"/>
    <w:rsid w:val="00E263D3"/>
    <w:rsid w:val="00E37F6E"/>
    <w:rsid w:val="00E52EC5"/>
    <w:rsid w:val="00E6760B"/>
    <w:rsid w:val="00E67E24"/>
    <w:rsid w:val="00E707BF"/>
    <w:rsid w:val="00E73362"/>
    <w:rsid w:val="00E751C7"/>
    <w:rsid w:val="00E76AF8"/>
    <w:rsid w:val="00E8186F"/>
    <w:rsid w:val="00E93F94"/>
    <w:rsid w:val="00E95411"/>
    <w:rsid w:val="00EA2F99"/>
    <w:rsid w:val="00EB136C"/>
    <w:rsid w:val="00EB43B8"/>
    <w:rsid w:val="00EB6068"/>
    <w:rsid w:val="00EE2D3E"/>
    <w:rsid w:val="00EF2E67"/>
    <w:rsid w:val="00EF7113"/>
    <w:rsid w:val="00F01E52"/>
    <w:rsid w:val="00F02319"/>
    <w:rsid w:val="00F06C86"/>
    <w:rsid w:val="00F07AA1"/>
    <w:rsid w:val="00F21724"/>
    <w:rsid w:val="00F26F99"/>
    <w:rsid w:val="00F303D2"/>
    <w:rsid w:val="00F334CE"/>
    <w:rsid w:val="00F4363F"/>
    <w:rsid w:val="00F50B81"/>
    <w:rsid w:val="00F518B6"/>
    <w:rsid w:val="00F54B4C"/>
    <w:rsid w:val="00F6087F"/>
    <w:rsid w:val="00F64B28"/>
    <w:rsid w:val="00F70C1A"/>
    <w:rsid w:val="00F9116D"/>
    <w:rsid w:val="00F92D6C"/>
    <w:rsid w:val="00F951E5"/>
    <w:rsid w:val="00FA07EC"/>
    <w:rsid w:val="00FA12C6"/>
    <w:rsid w:val="00FA164B"/>
    <w:rsid w:val="00FA7C05"/>
    <w:rsid w:val="00FB0636"/>
    <w:rsid w:val="00FB14AB"/>
    <w:rsid w:val="00FB3AA5"/>
    <w:rsid w:val="00FB3FF2"/>
    <w:rsid w:val="00FB589C"/>
    <w:rsid w:val="00FC6A4E"/>
    <w:rsid w:val="00FD23B0"/>
    <w:rsid w:val="00FD68ED"/>
    <w:rsid w:val="00FE4FB5"/>
    <w:rsid w:val="00FE52A2"/>
    <w:rsid w:val="00FE7491"/>
    <w:rsid w:val="00FF1609"/>
    <w:rsid w:val="00FF21A4"/>
    <w:rsid w:val="00FF2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colormru v:ext="edit" colors="#f3f3e7"/>
    </o:shapedefaults>
    <o:shapelayout v:ext="edit">
      <o:idmap v:ext="edit" data="1"/>
    </o:shapelayout>
  </w:shapeDefaults>
  <w:decimalSymbol w:val="."/>
  <w:listSeparator w:val=","/>
  <w14:docId w14:val="38BF42D4"/>
  <w15:docId w15:val="{421A0C66-D24D-4861-B66A-B2679B4A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uiPriority="2" w:qFormat="1"/>
    <w:lsdException w:name="heading 6" w:semiHidden="1" w:uiPriority="1" w:unhideWhenUsed="1" w:qFormat="1"/>
    <w:lsdException w:name="heading 7" w:uiPriority="2" w:qFormat="1"/>
    <w:lsdException w:name="heading 8" w:uiPriority="2" w:qFormat="1"/>
    <w:lsdException w:name="heading 9" w:uiPriority="2"/>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5B84"/>
    <w:rPr>
      <w:rFonts w:ascii="Corbel" w:hAnsi="Corbel"/>
      <w:sz w:val="23"/>
      <w:lang w:eastAsia="en-US"/>
    </w:rPr>
  </w:style>
  <w:style w:type="paragraph" w:styleId="Heading1">
    <w:name w:val="heading 1"/>
    <w:basedOn w:val="Normal"/>
    <w:next w:val="BodyMain"/>
    <w:link w:val="Heading1Char"/>
    <w:autoRedefine/>
    <w:qFormat/>
    <w:rsid w:val="00DA5B84"/>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A5B84"/>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DA5B84"/>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A5B84"/>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A5B84"/>
    <w:pPr>
      <w:keepNext/>
      <w:spacing w:before="280" w:after="140"/>
      <w:outlineLvl w:val="4"/>
    </w:pPr>
    <w:rPr>
      <w:rFonts w:ascii="Franklin Gothic Medium Cond" w:hAnsi="Franklin Gothic Medium Cond"/>
      <w:kern w:val="28"/>
      <w:sz w:val="24"/>
    </w:rPr>
  </w:style>
  <w:style w:type="paragraph" w:styleId="Heading6">
    <w:name w:val="heading 6"/>
    <w:basedOn w:val="Normal"/>
    <w:next w:val="Normal"/>
    <w:uiPriority w:val="1"/>
    <w:qFormat/>
    <w:rsid w:val="00DA5B84"/>
    <w:pPr>
      <w:keepNext/>
      <w:spacing w:before="120" w:after="80"/>
      <w:outlineLvl w:val="5"/>
    </w:pPr>
    <w:rPr>
      <w:rFonts w:ascii="Franklin Gothic Book" w:hAnsi="Franklin Gothic Book"/>
      <w:i/>
      <w:kern w:val="28"/>
      <w:sz w:val="24"/>
    </w:rPr>
  </w:style>
  <w:style w:type="paragraph" w:styleId="Heading7">
    <w:name w:val="heading 7"/>
    <w:basedOn w:val="Normal"/>
    <w:next w:val="Normal"/>
    <w:uiPriority w:val="2"/>
    <w:qFormat/>
    <w:rsid w:val="00DA5B84"/>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A5B84"/>
    <w:pPr>
      <w:keepNext/>
      <w:spacing w:before="80" w:after="60"/>
      <w:outlineLvl w:val="7"/>
    </w:pPr>
    <w:rPr>
      <w:i/>
      <w:kern w:val="28"/>
      <w:sz w:val="20"/>
    </w:rPr>
  </w:style>
  <w:style w:type="paragraph" w:styleId="Heading9">
    <w:name w:val="heading 9"/>
    <w:basedOn w:val="Normal"/>
    <w:next w:val="Normal"/>
    <w:uiPriority w:val="2"/>
    <w:rsid w:val="00DA5B84"/>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DA5B84"/>
    <w:pPr>
      <w:spacing w:after="280" w:line="300" w:lineRule="exact"/>
    </w:pPr>
    <w:rPr>
      <w:rFonts w:ascii="Constantia" w:hAnsi="Constantia"/>
    </w:rPr>
  </w:style>
  <w:style w:type="paragraph" w:styleId="Header">
    <w:name w:val="header"/>
    <w:basedOn w:val="Normal"/>
    <w:link w:val="HeaderChar"/>
    <w:autoRedefine/>
    <w:rsid w:val="00DA5B84"/>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DC01DB"/>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A5B84"/>
    <w:pPr>
      <w:spacing w:before="60" w:after="60" w:line="280" w:lineRule="exact"/>
      <w:jc w:val="both"/>
    </w:pPr>
    <w:rPr>
      <w:rFonts w:ascii="Franklin Gothic Medium Cond" w:hAnsi="Franklin Gothic Medium Cond"/>
      <w:b/>
      <w:smallCaps/>
      <w:spacing w:val="30"/>
      <w:sz w:val="22"/>
      <w:szCs w:val="24"/>
    </w:rPr>
  </w:style>
  <w:style w:type="paragraph" w:customStyle="1" w:styleId="TableText">
    <w:name w:val="Table.Text"/>
    <w:basedOn w:val="Normal"/>
    <w:autoRedefine/>
    <w:rsid w:val="00DA5B84"/>
    <w:pPr>
      <w:spacing w:before="120" w:line="260" w:lineRule="exact"/>
    </w:pPr>
    <w:rPr>
      <w:rFonts w:ascii="Franklin Gothic Book" w:hAnsi="Franklin Gothic Book"/>
      <w:sz w:val="20"/>
    </w:rPr>
  </w:style>
  <w:style w:type="character" w:customStyle="1" w:styleId="inline">
    <w:name w:val="inline"/>
    <w:basedOn w:val="DefaultParagraphFont"/>
    <w:rsid w:val="00DA5B84"/>
    <w:rPr>
      <w:rFonts w:ascii="Franklin Gothic Medium" w:hAnsi="Franklin Gothic Medium"/>
      <w:sz w:val="20"/>
    </w:rPr>
  </w:style>
  <w:style w:type="paragraph" w:customStyle="1" w:styleId="TableNumber">
    <w:name w:val="Table.Number"/>
    <w:basedOn w:val="Normal"/>
    <w:link w:val="TableNumberChar"/>
    <w:autoRedefine/>
    <w:rsid w:val="00DA5B84"/>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DA5B84"/>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A5B84"/>
    <w:rPr>
      <w:rFonts w:ascii="Constantia" w:hAnsi="Constantia"/>
      <w:b/>
      <w:color w:val="404040"/>
      <w:sz w:val="36"/>
    </w:rPr>
  </w:style>
  <w:style w:type="paragraph" w:customStyle="1" w:styleId="Note">
    <w:name w:val="Note"/>
    <w:basedOn w:val="BodyMain"/>
    <w:next w:val="BodyMain"/>
    <w:rsid w:val="00DA5B84"/>
    <w:rPr>
      <w:i/>
    </w:rPr>
  </w:style>
  <w:style w:type="character" w:customStyle="1" w:styleId="NoteLeadIn">
    <w:name w:val="Note.LeadIn"/>
    <w:basedOn w:val="inline"/>
    <w:rsid w:val="00DA5B84"/>
    <w:rPr>
      <w:rFonts w:ascii="Franklin Gothic Medium" w:hAnsi="Franklin Gothic Medium"/>
      <w:sz w:val="20"/>
    </w:rPr>
  </w:style>
  <w:style w:type="paragraph" w:customStyle="1" w:styleId="ChapterSubtitle">
    <w:name w:val="Chapter.Subtitle"/>
    <w:basedOn w:val="BodyDark"/>
    <w:next w:val="Normal"/>
    <w:autoRedefine/>
    <w:rsid w:val="00DA5B84"/>
    <w:pPr>
      <w:spacing w:before="120"/>
    </w:pPr>
    <w:rPr>
      <w:rFonts w:ascii="Rockwell Condensed" w:hAnsi="Rockwell Condensed"/>
      <w:b w:val="0"/>
      <w:sz w:val="28"/>
    </w:rPr>
  </w:style>
  <w:style w:type="paragraph" w:customStyle="1" w:styleId="BodyBullets">
    <w:name w:val="Body.Bullets"/>
    <w:basedOn w:val="BodyMain"/>
    <w:rsid w:val="00DA5B84"/>
    <w:pPr>
      <w:numPr>
        <w:numId w:val="4"/>
      </w:numPr>
      <w:spacing w:after="140"/>
    </w:pPr>
  </w:style>
  <w:style w:type="paragraph" w:customStyle="1" w:styleId="ChapterEyeBrow">
    <w:name w:val="Chapter.EyeBrow"/>
    <w:basedOn w:val="Normal"/>
    <w:next w:val="Heading1"/>
    <w:autoRedefine/>
    <w:rsid w:val="00DA5B84"/>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A5B84"/>
    <w:pPr>
      <w:spacing w:before="140"/>
    </w:pPr>
  </w:style>
  <w:style w:type="paragraph" w:customStyle="1" w:styleId="TableStepHead">
    <w:name w:val="Table.StepHead"/>
    <w:basedOn w:val="TableHeading"/>
    <w:autoRedefine/>
    <w:rsid w:val="00DA5B84"/>
    <w:rPr>
      <w:rFonts w:ascii="Franklin Gothic Medium" w:hAnsi="Franklin Gothic Medium"/>
      <w:b w:val="0"/>
      <w:color w:val="FFCC06"/>
    </w:rPr>
  </w:style>
  <w:style w:type="paragraph" w:customStyle="1" w:styleId="CodeAbove">
    <w:name w:val="Code Above"/>
    <w:basedOn w:val="Code"/>
    <w:rsid w:val="00DA5B84"/>
    <w:pPr>
      <w:spacing w:before="120"/>
    </w:pPr>
  </w:style>
  <w:style w:type="paragraph" w:customStyle="1" w:styleId="CodeLast">
    <w:name w:val="Code Last"/>
    <w:basedOn w:val="Code"/>
    <w:link w:val="CodeLastChar"/>
    <w:rsid w:val="00DA5B84"/>
    <w:pPr>
      <w:spacing w:after="80"/>
    </w:pPr>
  </w:style>
  <w:style w:type="paragraph" w:customStyle="1" w:styleId="TableComment">
    <w:name w:val="Table.Comment"/>
    <w:basedOn w:val="TableText"/>
    <w:autoRedefine/>
    <w:rsid w:val="00DA5B84"/>
    <w:pPr>
      <w:spacing w:before="80" w:after="120" w:line="240" w:lineRule="exact"/>
    </w:pPr>
    <w:rPr>
      <w:i/>
    </w:rPr>
  </w:style>
  <w:style w:type="character" w:customStyle="1" w:styleId="CodeChar">
    <w:name w:val="Code Char"/>
    <w:basedOn w:val="DefaultParagraphFont"/>
    <w:link w:val="Code"/>
    <w:rsid w:val="00DC01DB"/>
    <w:rPr>
      <w:rFonts w:ascii="Consolas" w:hAnsi="Consolas"/>
      <w:sz w:val="18"/>
      <w:lang w:eastAsia="en-US"/>
    </w:rPr>
  </w:style>
  <w:style w:type="character" w:customStyle="1" w:styleId="CodeLastChar">
    <w:name w:val="Code Last Char"/>
    <w:basedOn w:val="CodeChar"/>
    <w:link w:val="CodeLast"/>
    <w:rsid w:val="006A4945"/>
    <w:rPr>
      <w:rFonts w:ascii="Consolas" w:hAnsi="Consolas"/>
      <w:sz w:val="18"/>
      <w:lang w:eastAsia="en-US"/>
    </w:rPr>
  </w:style>
  <w:style w:type="paragraph" w:customStyle="1" w:styleId="CodeBold">
    <w:name w:val="Code Bold"/>
    <w:basedOn w:val="Code"/>
    <w:link w:val="CodeBoldChar"/>
    <w:autoRedefine/>
    <w:qFormat/>
    <w:rsid w:val="00DA5B84"/>
    <w:rPr>
      <w:b/>
      <w:color w:val="A50021"/>
    </w:rPr>
  </w:style>
  <w:style w:type="character" w:customStyle="1" w:styleId="CodeBoldChar">
    <w:name w:val="Code Bold Char"/>
    <w:basedOn w:val="CodeChar"/>
    <w:link w:val="CodeBold"/>
    <w:rsid w:val="00DA5B84"/>
    <w:rPr>
      <w:rFonts w:ascii="Consolas" w:hAnsi="Consolas"/>
      <w:b/>
      <w:color w:val="A50021"/>
      <w:sz w:val="18"/>
      <w:lang w:eastAsia="en-US"/>
    </w:rPr>
  </w:style>
  <w:style w:type="character" w:customStyle="1" w:styleId="TableNumberChar">
    <w:name w:val="Table.Number Char"/>
    <w:basedOn w:val="DefaultParagraphFont"/>
    <w:link w:val="TableNumber"/>
    <w:rsid w:val="00DA5B84"/>
    <w:rPr>
      <w:rFonts w:ascii="Franklin Gothic Medium" w:hAnsi="Franklin Gothic Medium"/>
      <w:color w:val="000080"/>
      <w:lang w:eastAsia="en-US"/>
    </w:rPr>
  </w:style>
  <w:style w:type="character" w:customStyle="1" w:styleId="TableHeadingChar">
    <w:name w:val="Table.Heading Char"/>
    <w:basedOn w:val="DefaultParagraphFont"/>
    <w:link w:val="TableHeading"/>
    <w:rsid w:val="00DA5B84"/>
    <w:rPr>
      <w:rFonts w:ascii="Franklin Gothic Medium Cond" w:hAnsi="Franklin Gothic Medium Cond"/>
      <w:b/>
      <w:smallCaps/>
      <w:spacing w:val="30"/>
      <w:sz w:val="22"/>
      <w:szCs w:val="24"/>
      <w:lang w:eastAsia="en-US"/>
    </w:rPr>
  </w:style>
  <w:style w:type="paragraph" w:customStyle="1" w:styleId="CodeAboveBold">
    <w:name w:val="Code Above + Bold"/>
    <w:basedOn w:val="CodeAbove"/>
    <w:next w:val="Normal"/>
    <w:autoRedefine/>
    <w:qFormat/>
    <w:rsid w:val="00DA5B84"/>
    <w:rPr>
      <w:b/>
      <w:color w:val="A50021"/>
    </w:rPr>
  </w:style>
  <w:style w:type="character" w:customStyle="1" w:styleId="BodyMainChar">
    <w:name w:val="Body.Main Char"/>
    <w:basedOn w:val="DefaultParagraphFont"/>
    <w:link w:val="BodyMain"/>
    <w:rsid w:val="00DA5B84"/>
    <w:rPr>
      <w:rFonts w:ascii="Constantia" w:hAnsi="Constantia"/>
      <w:sz w:val="23"/>
      <w:lang w:eastAsia="en-US"/>
    </w:rPr>
  </w:style>
  <w:style w:type="paragraph" w:customStyle="1" w:styleId="FigureImage">
    <w:name w:val="Figure Image"/>
    <w:basedOn w:val="Normal"/>
    <w:next w:val="Caption"/>
    <w:qFormat/>
    <w:rsid w:val="00DA5B84"/>
    <w:pPr>
      <w:keepNext/>
      <w:pBdr>
        <w:top w:val="single" w:sz="4" w:space="4" w:color="auto"/>
      </w:pBdr>
      <w:spacing w:before="240"/>
    </w:pPr>
  </w:style>
  <w:style w:type="paragraph" w:styleId="Caption">
    <w:name w:val="caption"/>
    <w:basedOn w:val="Normal"/>
    <w:next w:val="Normal"/>
    <w:autoRedefine/>
    <w:qFormat/>
    <w:rsid w:val="00DA5B84"/>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DA5B84"/>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A5B8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DA5B84"/>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DA5B84"/>
    <w:rPr>
      <w:rFonts w:ascii="Rockwell" w:hAnsi="Rockwell"/>
      <w:b w:val="0"/>
      <w:sz w:val="28"/>
    </w:rPr>
  </w:style>
  <w:style w:type="paragraph" w:customStyle="1" w:styleId="ChapterFinePrint">
    <w:name w:val="Chapter.FinePrint"/>
    <w:basedOn w:val="Normal"/>
    <w:qFormat/>
    <w:rsid w:val="00DA5B84"/>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DA5B84"/>
    <w:pPr>
      <w:spacing w:after="120" w:line="240" w:lineRule="auto"/>
    </w:pPr>
    <w:rPr>
      <w:b/>
      <w:sz w:val="20"/>
    </w:rPr>
  </w:style>
  <w:style w:type="paragraph" w:customStyle="1" w:styleId="ChapterBookTitleAlternate">
    <w:name w:val="Chapter.BookTitle.Alternate"/>
    <w:basedOn w:val="ChapterBookTitle"/>
    <w:qFormat/>
    <w:rsid w:val="00DA5B84"/>
    <w:rPr>
      <w:color w:val="FFFFFF"/>
    </w:rPr>
  </w:style>
  <w:style w:type="paragraph" w:customStyle="1" w:styleId="BodyNumbered">
    <w:name w:val="Body.Numbered"/>
    <w:basedOn w:val="BodyMain"/>
    <w:rsid w:val="00DA5B84"/>
    <w:pPr>
      <w:numPr>
        <w:numId w:val="1"/>
      </w:numPr>
      <w:spacing w:after="140"/>
    </w:pPr>
  </w:style>
  <w:style w:type="paragraph" w:customStyle="1" w:styleId="CodeMiddle">
    <w:name w:val="Code Middle"/>
    <w:basedOn w:val="CodeAbove"/>
    <w:rsid w:val="00DA5B84"/>
    <w:pPr>
      <w:spacing w:after="80"/>
    </w:pPr>
  </w:style>
  <w:style w:type="paragraph" w:customStyle="1" w:styleId="BodyMarginCallout">
    <w:name w:val="Body.Margin.Callout"/>
    <w:basedOn w:val="ChapterFinePrint"/>
    <w:qFormat/>
    <w:rsid w:val="00DA5B84"/>
    <w:pPr>
      <w:ind w:left="0" w:right="0"/>
    </w:pPr>
    <w:rPr>
      <w:rFonts w:ascii="Rockwell Condensed" w:hAnsi="Rockwell Condensed"/>
      <w:sz w:val="22"/>
    </w:rPr>
  </w:style>
  <w:style w:type="paragraph" w:styleId="BalloonText">
    <w:name w:val="Balloon Text"/>
    <w:basedOn w:val="Normal"/>
    <w:link w:val="BalloonTextChar"/>
    <w:rsid w:val="00596952"/>
    <w:rPr>
      <w:rFonts w:ascii="Tahoma" w:hAnsi="Tahoma" w:cs="Tahoma"/>
      <w:sz w:val="16"/>
      <w:szCs w:val="16"/>
    </w:rPr>
  </w:style>
  <w:style w:type="character" w:customStyle="1" w:styleId="BalloonTextChar">
    <w:name w:val="Balloon Text Char"/>
    <w:basedOn w:val="DefaultParagraphFont"/>
    <w:link w:val="BalloonText"/>
    <w:rsid w:val="00596952"/>
    <w:rPr>
      <w:rFonts w:ascii="Tahoma" w:hAnsi="Tahoma" w:cs="Tahoma"/>
      <w:sz w:val="16"/>
      <w:szCs w:val="16"/>
      <w:lang w:val="en-US" w:eastAsia="en-US"/>
    </w:rPr>
  </w:style>
  <w:style w:type="character" w:styleId="Hyperlink">
    <w:name w:val="Hyperlink"/>
    <w:basedOn w:val="DefaultParagraphFont"/>
    <w:uiPriority w:val="4"/>
    <w:rsid w:val="00B22179"/>
    <w:rPr>
      <w:color w:val="0000FF" w:themeColor="hyperlink"/>
      <w:u w:val="single"/>
    </w:rPr>
  </w:style>
  <w:style w:type="paragraph" w:customStyle="1" w:styleId="zChapterFinePrint">
    <w:name w:val="zChapter.FinePrint"/>
    <w:basedOn w:val="Normal"/>
    <w:qFormat/>
    <w:rsid w:val="005C7309"/>
    <w:pPr>
      <w:ind w:left="576" w:right="576"/>
    </w:pPr>
    <w:rPr>
      <w:rFonts w:ascii="Rockwell" w:eastAsiaTheme="minorEastAsia" w:hAnsi="Rockwell" w:cstheme="minorBidi"/>
      <w:color w:val="40404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0707">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86417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Times New Roman"/>
    <w:panose1 w:val="00000000000000000000"/>
    <w:charset w:val="00"/>
    <w:family w:val="roman"/>
    <w:notTrueType/>
    <w:pitch w:val="variable"/>
    <w:sig w:usb0="00000001" w:usb1="00000000" w:usb2="00000000" w:usb3="00000000" w:csb0="00000009" w:csb1="00000000"/>
  </w:font>
  <w:font w:name="Corbel">
    <w:panose1 w:val="020B0503020204020204"/>
    <w:charset w:val="00"/>
    <w:family w:val="auto"/>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0000000000000000000"/>
    <w:charset w:val="00"/>
    <w:family w:val="roman"/>
    <w:notTrueType/>
    <w:pitch w:val="variable"/>
    <w:sig w:usb0="00000083" w:usb1="00000000" w:usb2="00000000" w:usb3="00000000" w:csb0="00000009"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Rockwell Condensed">
    <w:panose1 w:val="02060603050405020104"/>
    <w:charset w:val="00"/>
    <w:family w:val="roman"/>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16E54"/>
    <w:rsid w:val="00160741"/>
    <w:rsid w:val="001926BE"/>
    <w:rsid w:val="002A7119"/>
    <w:rsid w:val="002F16D3"/>
    <w:rsid w:val="002F1AC1"/>
    <w:rsid w:val="003049D4"/>
    <w:rsid w:val="003136FC"/>
    <w:rsid w:val="003961CC"/>
    <w:rsid w:val="003D064E"/>
    <w:rsid w:val="003E0D2D"/>
    <w:rsid w:val="00407BA9"/>
    <w:rsid w:val="00424507"/>
    <w:rsid w:val="004677DD"/>
    <w:rsid w:val="0049321D"/>
    <w:rsid w:val="005A6A35"/>
    <w:rsid w:val="006122E7"/>
    <w:rsid w:val="00760862"/>
    <w:rsid w:val="007A0FA1"/>
    <w:rsid w:val="00837240"/>
    <w:rsid w:val="00855788"/>
    <w:rsid w:val="00882C73"/>
    <w:rsid w:val="00914C92"/>
    <w:rsid w:val="00A07BB8"/>
    <w:rsid w:val="00A3080F"/>
    <w:rsid w:val="00AD2473"/>
    <w:rsid w:val="00B40DEB"/>
    <w:rsid w:val="00BD3386"/>
    <w:rsid w:val="00D206F0"/>
    <w:rsid w:val="00D429F0"/>
    <w:rsid w:val="00DE7ACF"/>
    <w:rsid w:val="00DF4C4D"/>
    <w:rsid w:val="00E00948"/>
    <w:rsid w:val="00E12A86"/>
    <w:rsid w:val="00E3155F"/>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9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1B17BCB3874BA3BD16CC2DD9C5E96D">
    <w:name w:val="AD1B17BCB3874BA3BD16CC2DD9C5E96D"/>
    <w:rsid w:val="003E0D2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C62C3-E312-4F7D-A1F0-3659E2487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TextBook-LabManualTemplate.dotx</Template>
  <TotalTime>1688</TotalTime>
  <Pages>15</Pages>
  <Words>3328</Words>
  <Characters>18973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Lab 9: PHP Arrays and Superglobals</vt:lpstr>
    </vt:vector>
  </TitlesOfParts>
  <Company>consultant</Company>
  <LinksUpToDate>false</LinksUpToDate>
  <CharactersWithSpaces>22257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PHP Arrays and Superglobals</dc:title>
  <dc:subject>COMP1511</dc:subject>
  <dc:creator>Randy Connolly; Ricardo Hoar</dc:creator>
  <cp:lastModifiedBy>Gary T</cp:lastModifiedBy>
  <cp:revision>22</cp:revision>
  <cp:lastPrinted>2014-09-17T19:31:00Z</cp:lastPrinted>
  <dcterms:created xsi:type="dcterms:W3CDTF">2014-02-23T02:30:00Z</dcterms:created>
  <dcterms:modified xsi:type="dcterms:W3CDTF">2018-02-24T14:59:00Z</dcterms:modified>
</cp:coreProperties>
</file>